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656DC" w14:textId="1EC921E4" w:rsidR="004D36D7" w:rsidRPr="00FD4A68" w:rsidRDefault="00AE4725" w:rsidP="00A5778C">
      <w:pPr>
        <w:pStyle w:val="Title"/>
        <w:rPr>
          <w:rStyle w:val="LabTitleInstVersred"/>
          <w:b/>
          <w:color w:val="auto"/>
        </w:rPr>
      </w:pPr>
      <w:r>
        <w:rPr>
          <w:b w:val="0"/>
          <w:color w:val="EE0000"/>
        </w:rPr>
        <w:t xml:space="preserve">Ls </w:t>
      </w:r>
      <w:sdt>
        <w:sdtPr>
          <w:rPr>
            <w:b w:val="0"/>
            <w:color w:val="EE0000"/>
          </w:rPr>
          <w:alias w:val="Titl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B677E">
            <w:t>Lab - Linux Review</w:t>
          </w:r>
        </w:sdtContent>
      </w:sdt>
    </w:p>
    <w:p w14:paraId="0B6DC90B" w14:textId="77777777" w:rsidR="00D778DF" w:rsidRPr="00E70096" w:rsidRDefault="00D778DF" w:rsidP="00D452F4">
      <w:pPr>
        <w:pStyle w:val="Heading1"/>
      </w:pPr>
      <w:r w:rsidRPr="00E70096">
        <w:t>Objectives</w:t>
      </w:r>
    </w:p>
    <w:p w14:paraId="0C90ABBD" w14:textId="2B23E85B" w:rsidR="00D778DF" w:rsidRDefault="0096687F" w:rsidP="008C0AC4">
      <w:pPr>
        <w:pStyle w:val="BodyTextL25Bold"/>
      </w:pPr>
      <w:r>
        <w:t xml:space="preserve">Part 1: </w:t>
      </w:r>
      <w:r w:rsidR="004E2E0A">
        <w:t>Launch the DEVASC VM</w:t>
      </w:r>
    </w:p>
    <w:p w14:paraId="1B95BF0E" w14:textId="181EB356" w:rsidR="004E2E0A" w:rsidRDefault="004E2E0A" w:rsidP="008C0AC4">
      <w:pPr>
        <w:pStyle w:val="BodyTextL25Bold"/>
      </w:pPr>
      <w:r>
        <w:t>Part 2: Review Command Syntax Navigation</w:t>
      </w:r>
    </w:p>
    <w:p w14:paraId="6CD2B16C" w14:textId="6D0011B0" w:rsidR="004E2E0A" w:rsidRDefault="004E2E0A" w:rsidP="008C0AC4">
      <w:pPr>
        <w:pStyle w:val="BodyTextL25Bold"/>
      </w:pPr>
      <w:r>
        <w:t>Part 3: Review File Management</w:t>
      </w:r>
    </w:p>
    <w:p w14:paraId="36B384D3" w14:textId="4322BA3A" w:rsidR="004E2E0A" w:rsidRDefault="004E2E0A" w:rsidP="008C0AC4">
      <w:pPr>
        <w:pStyle w:val="BodyTextL25Bold"/>
      </w:pPr>
      <w:r>
        <w:t>Part 4: Review Regular Expressions</w:t>
      </w:r>
    </w:p>
    <w:p w14:paraId="264F1066" w14:textId="63EF1704" w:rsidR="004E2E0A" w:rsidRPr="004C0909" w:rsidRDefault="004E2E0A" w:rsidP="008C0AC4">
      <w:pPr>
        <w:pStyle w:val="BodyTextL25Bold"/>
      </w:pPr>
      <w:r>
        <w:t>Part 5: Review System Admin</w:t>
      </w:r>
      <w:r w:rsidR="00052D2F">
        <w:t>i</w:t>
      </w:r>
      <w:r>
        <w:t>stration</w:t>
      </w:r>
    </w:p>
    <w:p w14:paraId="25192630" w14:textId="77777777" w:rsidR="00D778DF" w:rsidRDefault="00D778DF" w:rsidP="00D452F4">
      <w:pPr>
        <w:pStyle w:val="Heading1"/>
      </w:pPr>
      <w:r w:rsidRPr="00E70096">
        <w:t>Background / Scenario</w:t>
      </w:r>
    </w:p>
    <w:p w14:paraId="50DABF93" w14:textId="2D490D9F" w:rsidR="005F0301" w:rsidRDefault="00A03D0E" w:rsidP="005F0301">
      <w:pPr>
        <w:pStyle w:val="BodyTextL25"/>
        <w:rPr>
          <w:rFonts w:eastAsia="Arial"/>
          <w:b/>
        </w:rPr>
      </w:pPr>
      <w:r>
        <w:t xml:space="preserve">In this lab, you review basic Linux skills including command navigation, file management, regular expressions, and system administration. This lab is not meant as a substitute for prior Linux experience and does not necessarily cover all the Linux skills you need for this course. However, this lab should serve as a good measure of your Linux skills and help direct you to where you may need more review. </w:t>
      </w:r>
    </w:p>
    <w:p w14:paraId="72F456D2" w14:textId="77777777" w:rsidR="00D778DF" w:rsidRPr="00E70096" w:rsidRDefault="00D778DF" w:rsidP="00D452F4">
      <w:pPr>
        <w:pStyle w:val="Heading1"/>
      </w:pPr>
      <w:r w:rsidRPr="00E70096">
        <w:t>Required Resources</w:t>
      </w:r>
    </w:p>
    <w:p w14:paraId="7FE06CD1" w14:textId="77777777" w:rsidR="0096687F" w:rsidRDefault="0096687F" w:rsidP="0096687F">
      <w:pPr>
        <w:pStyle w:val="Bulletlevel1"/>
      </w:pPr>
      <w:r>
        <w:t>1 PC with operating system of your choice</w:t>
      </w:r>
    </w:p>
    <w:p w14:paraId="5FBB7B65" w14:textId="77777777" w:rsidR="0096687F" w:rsidRDefault="0096687F" w:rsidP="0096687F">
      <w:pPr>
        <w:pStyle w:val="Bulletlevel1"/>
      </w:pPr>
      <w:r>
        <w:t>Virtual Box or VMWare</w:t>
      </w:r>
    </w:p>
    <w:p w14:paraId="3679BA11" w14:textId="77777777" w:rsidR="0096687F" w:rsidRDefault="0096687F" w:rsidP="0096687F">
      <w:pPr>
        <w:pStyle w:val="Bulletlevel1"/>
      </w:pPr>
      <w:r>
        <w:t>DEVASC Virtual Machine</w:t>
      </w:r>
    </w:p>
    <w:p w14:paraId="02B1E759" w14:textId="77777777" w:rsidR="00125806" w:rsidRDefault="00125806" w:rsidP="00D452F4">
      <w:pPr>
        <w:pStyle w:val="Heading1"/>
      </w:pPr>
      <w:r>
        <w:t>Instructions</w:t>
      </w:r>
    </w:p>
    <w:p w14:paraId="7E0501B1" w14:textId="4AB5B61C" w:rsidR="00103401" w:rsidRDefault="0096687F" w:rsidP="00103401">
      <w:pPr>
        <w:pStyle w:val="Heading2"/>
      </w:pPr>
      <w:r>
        <w:t>Launch the DEVASC VM</w:t>
      </w:r>
    </w:p>
    <w:p w14:paraId="381835A0" w14:textId="6161AE04" w:rsidR="0096687F" w:rsidRDefault="0096687F" w:rsidP="0096687F">
      <w:pPr>
        <w:pStyle w:val="BodyTextL25"/>
      </w:pPr>
      <w:r w:rsidRPr="0096687F">
        <w:t xml:space="preserve">If you have not already completed the </w:t>
      </w:r>
      <w:r w:rsidRPr="00A03D0E">
        <w:rPr>
          <w:b/>
          <w:bCs/>
        </w:rPr>
        <w:t>Lab - Install the Virtual Machine Lab Environment</w:t>
      </w:r>
      <w:r w:rsidRPr="0096687F">
        <w:t>, do so now. If you have already completed that lab, launch the DEVASC VM now.</w:t>
      </w:r>
    </w:p>
    <w:p w14:paraId="7B5DC6A9" w14:textId="053F862C" w:rsidR="006941C8" w:rsidRDefault="00C83D90" w:rsidP="006941C8">
      <w:pPr>
        <w:pStyle w:val="Heading2"/>
      </w:pPr>
      <w:r>
        <w:t xml:space="preserve">Review </w:t>
      </w:r>
      <w:r w:rsidR="006941C8">
        <w:t>Command Syntax Navigation</w:t>
      </w:r>
    </w:p>
    <w:p w14:paraId="34E4E15F" w14:textId="5966717D" w:rsidR="006941C8" w:rsidRDefault="006941C8" w:rsidP="006941C8">
      <w:pPr>
        <w:pStyle w:val="BodyTextL25"/>
      </w:pPr>
      <w:r>
        <w:t xml:space="preserve">In this part, you will use the </w:t>
      </w:r>
      <w:r w:rsidRPr="006941C8">
        <w:rPr>
          <w:b/>
          <w:bCs/>
        </w:rPr>
        <w:t>ls</w:t>
      </w:r>
      <w:r>
        <w:rPr>
          <w:b/>
          <w:bCs/>
        </w:rPr>
        <w:t xml:space="preserve">, </w:t>
      </w:r>
      <w:proofErr w:type="spellStart"/>
      <w:r>
        <w:rPr>
          <w:b/>
          <w:bCs/>
        </w:rPr>
        <w:t>pwd</w:t>
      </w:r>
      <w:proofErr w:type="spellEnd"/>
      <w:r>
        <w:t xml:space="preserve">, </w:t>
      </w:r>
      <w:r>
        <w:rPr>
          <w:b/>
          <w:bCs/>
        </w:rPr>
        <w:t>cd</w:t>
      </w:r>
      <w:r>
        <w:t xml:space="preserve">, and </w:t>
      </w:r>
      <w:proofErr w:type="spellStart"/>
      <w:r w:rsidRPr="006941C8">
        <w:rPr>
          <w:b/>
          <w:bCs/>
        </w:rPr>
        <w:t>sudo</w:t>
      </w:r>
      <w:proofErr w:type="spellEnd"/>
      <w:r>
        <w:t xml:space="preserve"> commands to review basic command syntax navigation.</w:t>
      </w:r>
    </w:p>
    <w:p w14:paraId="42EF2C20" w14:textId="3EFB1C2D" w:rsidR="00D66DF4" w:rsidRDefault="00D66DF4" w:rsidP="00D66DF4">
      <w:pPr>
        <w:pStyle w:val="Heading3"/>
      </w:pPr>
      <w:r>
        <w:t>Open a terminal in the DEVASC-LABVM.</w:t>
      </w:r>
    </w:p>
    <w:p w14:paraId="6E3B6012" w14:textId="50A06179" w:rsidR="00D66DF4" w:rsidRDefault="00D66DF4" w:rsidP="00D66DF4">
      <w:pPr>
        <w:pStyle w:val="SubStepAlpha"/>
      </w:pPr>
      <w:r>
        <w:t>Double-click the Terminal Emulator icon on the desktop</w:t>
      </w:r>
      <w:r w:rsidR="00A5021D">
        <w:t xml:space="preserve"> to open a terminal window</w:t>
      </w:r>
      <w:r>
        <w:t>.</w:t>
      </w:r>
    </w:p>
    <w:p w14:paraId="382583A2" w14:textId="187C7F23" w:rsidR="00D66DF4" w:rsidRDefault="00D66DF4" w:rsidP="00D66DF4">
      <w:pPr>
        <w:pStyle w:val="Heading3"/>
      </w:pPr>
      <w:r>
        <w:t>Navigate directories.</w:t>
      </w:r>
    </w:p>
    <w:p w14:paraId="5AF62BCF" w14:textId="407D628A" w:rsidR="00D66DF4" w:rsidRDefault="00D66DF4" w:rsidP="00D66DF4">
      <w:pPr>
        <w:pStyle w:val="SubStepAlpha"/>
      </w:pPr>
      <w:r>
        <w:t xml:space="preserve">Use the </w:t>
      </w:r>
      <w:r w:rsidRPr="003A3A08">
        <w:rPr>
          <w:b/>
          <w:bCs/>
        </w:rPr>
        <w:t>ls</w:t>
      </w:r>
      <w:r>
        <w:t xml:space="preserve"> command to display a listing of the current directory. Remember that commands are case-sensitive.</w:t>
      </w:r>
    </w:p>
    <w:p w14:paraId="4A101C31" w14:textId="77777777" w:rsidR="00D66DF4" w:rsidRPr="000B629A" w:rsidRDefault="00D66DF4" w:rsidP="000B629A">
      <w:pPr>
        <w:pStyle w:val="CMD"/>
      </w:pPr>
      <w:proofErr w:type="spellStart"/>
      <w:r w:rsidRPr="000B629A">
        <w:t>devasc@</w:t>
      </w:r>
      <w:proofErr w:type="gramStart"/>
      <w:r w:rsidRPr="000B629A">
        <w:rPr>
          <w:b/>
          <w:bCs/>
        </w:rPr>
        <w:t>labvm</w:t>
      </w:r>
      <w:proofErr w:type="spellEnd"/>
      <w:r w:rsidRPr="000B629A">
        <w:rPr>
          <w:b/>
          <w:bCs/>
        </w:rPr>
        <w:t>:~</w:t>
      </w:r>
      <w:proofErr w:type="gramEnd"/>
      <w:r w:rsidRPr="000B629A">
        <w:rPr>
          <w:b/>
          <w:bCs/>
        </w:rPr>
        <w:t>$ ls</w:t>
      </w:r>
    </w:p>
    <w:p w14:paraId="67165A3A" w14:textId="77777777" w:rsidR="00D66DF4" w:rsidRPr="000B629A" w:rsidRDefault="00D66DF4" w:rsidP="00FB362F">
      <w:pPr>
        <w:pStyle w:val="CMDOutput"/>
      </w:pPr>
      <w:r w:rsidRPr="000B629A">
        <w:t xml:space="preserve">Desktop    </w:t>
      </w:r>
      <w:proofErr w:type="gramStart"/>
      <w:r w:rsidRPr="000B629A">
        <w:t>Downloads  Music</w:t>
      </w:r>
      <w:proofErr w:type="gramEnd"/>
      <w:r w:rsidRPr="000B629A">
        <w:t xml:space="preserve">     Public  Templates</w:t>
      </w:r>
    </w:p>
    <w:p w14:paraId="5F906418" w14:textId="77777777" w:rsidR="00D66DF4" w:rsidRPr="000B629A" w:rsidRDefault="00D66DF4" w:rsidP="00FB362F">
      <w:pPr>
        <w:pStyle w:val="CMDOutput"/>
      </w:pPr>
      <w:proofErr w:type="gramStart"/>
      <w:r w:rsidRPr="000B629A">
        <w:t>Documents  labs</w:t>
      </w:r>
      <w:proofErr w:type="gramEnd"/>
      <w:r w:rsidRPr="000B629A">
        <w:t xml:space="preserve">       Pictures  snap    Videos</w:t>
      </w:r>
    </w:p>
    <w:p w14:paraId="3C6F682D" w14:textId="415CE4AE" w:rsidR="00D66DF4" w:rsidRPr="000B629A" w:rsidRDefault="00D66DF4" w:rsidP="000B629A">
      <w:pPr>
        <w:pStyle w:val="CMD"/>
      </w:pPr>
      <w:proofErr w:type="spellStart"/>
      <w:r w:rsidRPr="000B629A">
        <w:t>devasc@</w:t>
      </w:r>
      <w:proofErr w:type="gramStart"/>
      <w:r w:rsidRPr="000B629A">
        <w:t>labvm</w:t>
      </w:r>
      <w:proofErr w:type="spellEnd"/>
      <w:r w:rsidRPr="000B629A">
        <w:t>:~</w:t>
      </w:r>
      <w:proofErr w:type="gramEnd"/>
      <w:r w:rsidRPr="000B629A">
        <w:t>$</w:t>
      </w:r>
    </w:p>
    <w:p w14:paraId="21AD2985" w14:textId="099D1483" w:rsidR="00D66DF4" w:rsidRDefault="004F30D2" w:rsidP="004F30D2">
      <w:pPr>
        <w:pStyle w:val="SubStepAlpha"/>
      </w:pPr>
      <w:r>
        <w:t xml:space="preserve">Use the </w:t>
      </w:r>
      <w:r w:rsidRPr="003A3A08">
        <w:rPr>
          <w:b/>
          <w:bCs/>
        </w:rPr>
        <w:t>ls</w:t>
      </w:r>
      <w:r>
        <w:t xml:space="preserve"> command with the </w:t>
      </w:r>
      <w:r w:rsidR="0075217A">
        <w:rPr>
          <w:b/>
          <w:bCs/>
        </w:rPr>
        <w:t>labs</w:t>
      </w:r>
      <w:r w:rsidR="0075217A">
        <w:t xml:space="preserve"> </w:t>
      </w:r>
      <w:r>
        <w:t xml:space="preserve">argument to display the contents of the </w:t>
      </w:r>
      <w:r w:rsidR="00AF3286">
        <w:t>labs</w:t>
      </w:r>
      <w:r>
        <w:t xml:space="preserve"> folder.</w:t>
      </w:r>
    </w:p>
    <w:p w14:paraId="01089596" w14:textId="48146FCB" w:rsidR="004F30D2" w:rsidRPr="000B629A" w:rsidRDefault="004F30D2" w:rsidP="000B629A">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 xml:space="preserve">ls </w:t>
      </w:r>
      <w:r w:rsidR="0075217A">
        <w:rPr>
          <w:b/>
          <w:bCs/>
        </w:rPr>
        <w:t>labs</w:t>
      </w:r>
    </w:p>
    <w:p w14:paraId="415F412E" w14:textId="5311A47F" w:rsidR="004F30D2" w:rsidRPr="000B629A" w:rsidRDefault="0075217A" w:rsidP="00FB362F">
      <w:pPr>
        <w:pStyle w:val="CMDOutput"/>
      </w:pPr>
      <w:proofErr w:type="spellStart"/>
      <w:r>
        <w:lastRenderedPageBreak/>
        <w:t>devnet-src</w:t>
      </w:r>
      <w:proofErr w:type="spellEnd"/>
    </w:p>
    <w:p w14:paraId="24857CE8" w14:textId="7E54698F" w:rsidR="004F30D2" w:rsidRPr="000B629A" w:rsidRDefault="004F30D2" w:rsidP="000B629A">
      <w:pPr>
        <w:pStyle w:val="CMD"/>
      </w:pPr>
      <w:proofErr w:type="spellStart"/>
      <w:r w:rsidRPr="000B629A">
        <w:t>devasc@</w:t>
      </w:r>
      <w:proofErr w:type="gramStart"/>
      <w:r w:rsidRPr="000B629A">
        <w:t>labvm</w:t>
      </w:r>
      <w:proofErr w:type="spellEnd"/>
      <w:r w:rsidRPr="000B629A">
        <w:t>:~</w:t>
      </w:r>
      <w:proofErr w:type="gramEnd"/>
      <w:r w:rsidRPr="000B629A">
        <w:t>$</w:t>
      </w:r>
    </w:p>
    <w:p w14:paraId="32479051" w14:textId="47E29478" w:rsidR="00D66DF4" w:rsidRDefault="004F30D2" w:rsidP="004F30D2">
      <w:pPr>
        <w:pStyle w:val="SubStepAlpha"/>
      </w:pPr>
      <w:r>
        <w:t xml:space="preserve">Use the </w:t>
      </w:r>
      <w:r w:rsidRPr="003A3A08">
        <w:rPr>
          <w:b/>
          <w:bCs/>
        </w:rPr>
        <w:t>ls</w:t>
      </w:r>
      <w:r>
        <w:t xml:space="preserve"> command with the </w:t>
      </w:r>
      <w:r w:rsidRPr="003A3A08">
        <w:rPr>
          <w:b/>
          <w:bCs/>
        </w:rPr>
        <w:t>-l</w:t>
      </w:r>
      <w:r>
        <w:t xml:space="preserve"> option to display a "long display" of the contents of the current directory.</w:t>
      </w:r>
    </w:p>
    <w:p w14:paraId="69970ADC" w14:textId="77777777" w:rsidR="004F30D2" w:rsidRPr="000B629A" w:rsidRDefault="004F30D2" w:rsidP="000B629A">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ls -l</w:t>
      </w:r>
    </w:p>
    <w:p w14:paraId="62887D6D" w14:textId="77777777" w:rsidR="004F30D2" w:rsidRPr="000B629A" w:rsidRDefault="004F30D2" w:rsidP="00FB362F">
      <w:pPr>
        <w:pStyle w:val="CMDOutput"/>
      </w:pPr>
      <w:r w:rsidRPr="000B629A">
        <w:t>total 40</w:t>
      </w:r>
    </w:p>
    <w:p w14:paraId="2940A0D5"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Mar 30 21:25 Desktop</w:t>
      </w:r>
    </w:p>
    <w:p w14:paraId="2F66C3E0"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Documents</w:t>
      </w:r>
    </w:p>
    <w:p w14:paraId="14754092"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Downloads</w:t>
      </w:r>
    </w:p>
    <w:p w14:paraId="713ACC7F"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21:21 labs</w:t>
      </w:r>
    </w:p>
    <w:p w14:paraId="77C40B76"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Music</w:t>
      </w:r>
    </w:p>
    <w:p w14:paraId="36F89A4A"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Pictures</w:t>
      </w:r>
    </w:p>
    <w:p w14:paraId="7A43DC6D"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Public</w:t>
      </w:r>
    </w:p>
    <w:p w14:paraId="186C2FBF"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21:24 snap</w:t>
      </w:r>
    </w:p>
    <w:p w14:paraId="09706677"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Templates</w:t>
      </w:r>
    </w:p>
    <w:p w14:paraId="38179FEC" w14:textId="77777777" w:rsidR="004F30D2" w:rsidRPr="000B629A" w:rsidRDefault="004F30D2"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Videos</w:t>
      </w:r>
    </w:p>
    <w:p w14:paraId="03706932" w14:textId="7D5EFF84" w:rsidR="004F30D2" w:rsidRPr="000B629A" w:rsidRDefault="004F30D2" w:rsidP="000B629A">
      <w:pPr>
        <w:pStyle w:val="CMD"/>
      </w:pPr>
      <w:proofErr w:type="spellStart"/>
      <w:r w:rsidRPr="000B629A">
        <w:t>devasc@</w:t>
      </w:r>
      <w:proofErr w:type="gramStart"/>
      <w:r w:rsidRPr="000B629A">
        <w:t>labvm</w:t>
      </w:r>
      <w:proofErr w:type="spellEnd"/>
      <w:r w:rsidRPr="000B629A">
        <w:t>:~</w:t>
      </w:r>
      <w:proofErr w:type="gramEnd"/>
      <w:r w:rsidRPr="000B629A">
        <w:t>$</w:t>
      </w:r>
    </w:p>
    <w:p w14:paraId="757AC66C" w14:textId="180009B8" w:rsidR="004F30D2" w:rsidRDefault="005B31FF" w:rsidP="005B31FF">
      <w:pPr>
        <w:pStyle w:val="SubStepAlpha"/>
      </w:pPr>
      <w:r>
        <w:t xml:space="preserve">Use the </w:t>
      </w:r>
      <w:r w:rsidRPr="003A3A08">
        <w:rPr>
          <w:b/>
          <w:bCs/>
        </w:rPr>
        <w:t>ls</w:t>
      </w:r>
      <w:r>
        <w:t xml:space="preserve"> command with the </w:t>
      </w:r>
      <w:r w:rsidRPr="003A3A08">
        <w:rPr>
          <w:b/>
          <w:bCs/>
        </w:rPr>
        <w:t>-r</w:t>
      </w:r>
      <w:r>
        <w:t xml:space="preserve"> option to display the contents of the current directory in reverse alphabetical order.</w:t>
      </w:r>
    </w:p>
    <w:p w14:paraId="424F2DE8" w14:textId="6C67FA92" w:rsidR="005B31FF" w:rsidRPr="000B629A" w:rsidRDefault="005B31FF" w:rsidP="000B629A">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ls -r</w:t>
      </w:r>
    </w:p>
    <w:p w14:paraId="3EAA315D" w14:textId="2BB319AF" w:rsidR="00D85393" w:rsidRPr="000B629A" w:rsidRDefault="00AE4725" w:rsidP="00FB362F">
      <w:pPr>
        <w:pStyle w:val="CMDOutput"/>
      </w:pPr>
      <w:r>
        <w:t>ls -</w:t>
      </w:r>
      <w:proofErr w:type="spellStart"/>
      <w:r>
        <w:t>r</w:t>
      </w:r>
      <w:r w:rsidR="003456A4">
        <w:t>lscd</w:t>
      </w:r>
      <w:proofErr w:type="spellEnd"/>
      <w:r w:rsidR="003456A4">
        <w:t xml:space="preserve"> </w:t>
      </w:r>
      <w:proofErr w:type="spellStart"/>
      <w:r w:rsidR="003456A4">
        <w:t>mkdr</w:t>
      </w:r>
      <w:r w:rsidR="00D85393" w:rsidRPr="000B629A">
        <w:t>Videos</w:t>
      </w:r>
      <w:proofErr w:type="spellEnd"/>
      <w:r w:rsidR="00D85393" w:rsidRPr="000B629A">
        <w:t xml:space="preserve">     snap    </w:t>
      </w:r>
      <w:proofErr w:type="gramStart"/>
      <w:r w:rsidR="00D85393" w:rsidRPr="000B629A">
        <w:t>Pictures  labs</w:t>
      </w:r>
      <w:proofErr w:type="gramEnd"/>
      <w:r w:rsidR="00D85393" w:rsidRPr="000B629A">
        <w:t xml:space="preserve">       Documents</w:t>
      </w:r>
    </w:p>
    <w:p w14:paraId="0271F1E6" w14:textId="0E96CF24" w:rsidR="005B31FF" w:rsidRPr="000B629A" w:rsidRDefault="00D85393" w:rsidP="00FB362F">
      <w:pPr>
        <w:pStyle w:val="CMDOutput"/>
      </w:pPr>
      <w:proofErr w:type="gramStart"/>
      <w:r w:rsidRPr="000B629A">
        <w:t>Templates  Public</w:t>
      </w:r>
      <w:proofErr w:type="gramEnd"/>
      <w:r w:rsidRPr="000B629A">
        <w:t xml:space="preserve">  Music     Downloads  Desktop</w:t>
      </w:r>
    </w:p>
    <w:p w14:paraId="6675D5B9" w14:textId="6859B40F" w:rsidR="004F30D2" w:rsidRPr="000B629A" w:rsidRDefault="005B31FF" w:rsidP="000B629A">
      <w:pPr>
        <w:pStyle w:val="CMD"/>
      </w:pPr>
      <w:proofErr w:type="spellStart"/>
      <w:r w:rsidRPr="000B629A">
        <w:t>devasc@</w:t>
      </w:r>
      <w:proofErr w:type="gramStart"/>
      <w:r w:rsidRPr="000B629A">
        <w:t>labvm</w:t>
      </w:r>
      <w:proofErr w:type="spellEnd"/>
      <w:r w:rsidRPr="000B629A">
        <w:t>:~</w:t>
      </w:r>
      <w:proofErr w:type="gramEnd"/>
      <w:r w:rsidRPr="000B629A">
        <w:t>$</w:t>
      </w:r>
    </w:p>
    <w:p w14:paraId="6877AE2B" w14:textId="31570DAE" w:rsidR="005B31FF" w:rsidRDefault="00D05428" w:rsidP="00D05428">
      <w:pPr>
        <w:pStyle w:val="SubStepAlpha"/>
      </w:pPr>
      <w:r>
        <w:t xml:space="preserve">Multiple options can be used at the same time. Use the </w:t>
      </w:r>
      <w:r w:rsidRPr="003A3A08">
        <w:rPr>
          <w:b/>
          <w:bCs/>
        </w:rPr>
        <w:t>ls</w:t>
      </w:r>
      <w:r>
        <w:t xml:space="preserve"> command with both the </w:t>
      </w:r>
      <w:r w:rsidRPr="003A3A08">
        <w:rPr>
          <w:b/>
          <w:bCs/>
        </w:rPr>
        <w:t>-l</w:t>
      </w:r>
      <w:r>
        <w:t xml:space="preserve"> and </w:t>
      </w:r>
      <w:r w:rsidRPr="003A3A08">
        <w:rPr>
          <w:b/>
          <w:bCs/>
        </w:rPr>
        <w:t>-r</w:t>
      </w:r>
      <w:r>
        <w:t xml:space="preserve"> options to display the contents of the current directory both in long and reverse order.</w:t>
      </w:r>
    </w:p>
    <w:p w14:paraId="1857162C" w14:textId="77777777" w:rsidR="00D05428" w:rsidRPr="000B629A" w:rsidRDefault="00D05428" w:rsidP="000B629A">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ls -</w:t>
      </w:r>
      <w:proofErr w:type="spellStart"/>
      <w:r w:rsidRPr="000B629A">
        <w:rPr>
          <w:b/>
          <w:bCs/>
        </w:rPr>
        <w:t>lr</w:t>
      </w:r>
      <w:proofErr w:type="spellEnd"/>
    </w:p>
    <w:p w14:paraId="5FFA4A35" w14:textId="77777777" w:rsidR="00D05428" w:rsidRPr="000B629A" w:rsidRDefault="00D05428" w:rsidP="00FB362F">
      <w:pPr>
        <w:pStyle w:val="CMDOutput"/>
      </w:pPr>
      <w:r w:rsidRPr="000B629A">
        <w:t>total 40</w:t>
      </w:r>
    </w:p>
    <w:p w14:paraId="1FFDC440"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Videos</w:t>
      </w:r>
    </w:p>
    <w:p w14:paraId="655E7B6D"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Templates</w:t>
      </w:r>
    </w:p>
    <w:p w14:paraId="74B1FCEE"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21:24 snap</w:t>
      </w:r>
    </w:p>
    <w:p w14:paraId="6B412BB9"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Public</w:t>
      </w:r>
    </w:p>
    <w:p w14:paraId="3E373C63"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Pictures</w:t>
      </w:r>
    </w:p>
    <w:p w14:paraId="68147642"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Music</w:t>
      </w:r>
    </w:p>
    <w:p w14:paraId="7409A913"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5 </w:t>
      </w:r>
      <w:proofErr w:type="spellStart"/>
      <w:r w:rsidRPr="000B629A">
        <w:t>devasc</w:t>
      </w:r>
      <w:proofErr w:type="spellEnd"/>
      <w:r w:rsidRPr="000B629A">
        <w:t xml:space="preserve"> </w:t>
      </w:r>
      <w:proofErr w:type="spellStart"/>
      <w:r w:rsidRPr="000B629A">
        <w:t>devasc</w:t>
      </w:r>
      <w:proofErr w:type="spellEnd"/>
      <w:r w:rsidRPr="000B629A">
        <w:t xml:space="preserve"> 4096 Mar 30 21:21 labs</w:t>
      </w:r>
    </w:p>
    <w:p w14:paraId="31A83BB5"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Downloads</w:t>
      </w:r>
    </w:p>
    <w:p w14:paraId="1E0767B2"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Apr 15 19:09 Documents</w:t>
      </w:r>
    </w:p>
    <w:p w14:paraId="1D21E272" w14:textId="77777777" w:rsidR="00D05428" w:rsidRPr="000B629A" w:rsidRDefault="00D05428" w:rsidP="00FB362F">
      <w:pPr>
        <w:pStyle w:val="CMDOutput"/>
      </w:pPr>
      <w:proofErr w:type="spellStart"/>
      <w:r w:rsidRPr="000B629A">
        <w:t>drwxr</w:t>
      </w:r>
      <w:proofErr w:type="spellEnd"/>
      <w:r w:rsidRPr="000B629A">
        <w:t>-</w:t>
      </w:r>
      <w:proofErr w:type="spellStart"/>
      <w:r w:rsidRPr="000B629A">
        <w:t>xr</w:t>
      </w:r>
      <w:proofErr w:type="spellEnd"/>
      <w:r w:rsidRPr="000B629A">
        <w:t xml:space="preserve">-x 2 </w:t>
      </w:r>
      <w:proofErr w:type="spellStart"/>
      <w:r w:rsidRPr="000B629A">
        <w:t>devasc</w:t>
      </w:r>
      <w:proofErr w:type="spellEnd"/>
      <w:r w:rsidRPr="000B629A">
        <w:t xml:space="preserve"> </w:t>
      </w:r>
      <w:proofErr w:type="spellStart"/>
      <w:r w:rsidRPr="000B629A">
        <w:t>devasc</w:t>
      </w:r>
      <w:proofErr w:type="spellEnd"/>
      <w:r w:rsidRPr="000B629A">
        <w:t xml:space="preserve"> 4096 Mar 30 21:25 Desktop</w:t>
      </w:r>
    </w:p>
    <w:p w14:paraId="03EF43AE" w14:textId="13C92BB6" w:rsidR="005B31FF" w:rsidRPr="000B629A" w:rsidRDefault="00D05428" w:rsidP="000B629A">
      <w:pPr>
        <w:pStyle w:val="CMD"/>
      </w:pPr>
      <w:proofErr w:type="spellStart"/>
      <w:r w:rsidRPr="000B629A">
        <w:t>devasc@</w:t>
      </w:r>
      <w:proofErr w:type="gramStart"/>
      <w:r w:rsidRPr="000B629A">
        <w:t>labvm</w:t>
      </w:r>
      <w:proofErr w:type="spellEnd"/>
      <w:r w:rsidRPr="000B629A">
        <w:t>:~</w:t>
      </w:r>
      <w:proofErr w:type="gramEnd"/>
      <w:r w:rsidRPr="000B629A">
        <w:t>$</w:t>
      </w:r>
    </w:p>
    <w:p w14:paraId="279E8FFA" w14:textId="3CE9AA1F" w:rsidR="003A3A08" w:rsidRDefault="003A3A08" w:rsidP="003A3A08">
      <w:pPr>
        <w:pStyle w:val="SubStepAlpha"/>
        <w:rPr>
          <w:rStyle w:val="AnswerGray"/>
          <w:b w:val="0"/>
          <w:shd w:val="clear" w:color="auto" w:fill="auto"/>
        </w:rPr>
      </w:pPr>
      <w:r w:rsidRPr="003A3A08">
        <w:rPr>
          <w:rStyle w:val="AnswerGray"/>
          <w:b w:val="0"/>
          <w:shd w:val="clear" w:color="auto" w:fill="auto"/>
        </w:rPr>
        <w:t xml:space="preserve">There </w:t>
      </w:r>
      <w:r>
        <w:rPr>
          <w:rStyle w:val="AnswerGray"/>
          <w:b w:val="0"/>
          <w:shd w:val="clear" w:color="auto" w:fill="auto"/>
        </w:rPr>
        <w:t xml:space="preserve">are many more options that can be used with the </w:t>
      </w:r>
      <w:r w:rsidRPr="003A3A08">
        <w:rPr>
          <w:rStyle w:val="AnswerGray"/>
          <w:bCs/>
          <w:shd w:val="clear" w:color="auto" w:fill="auto"/>
        </w:rPr>
        <w:t>ls</w:t>
      </w:r>
      <w:r>
        <w:rPr>
          <w:rStyle w:val="AnswerGray"/>
          <w:b w:val="0"/>
          <w:shd w:val="clear" w:color="auto" w:fill="auto"/>
        </w:rPr>
        <w:t xml:space="preserve"> command. Use the </w:t>
      </w:r>
      <w:r w:rsidRPr="003A3A08">
        <w:rPr>
          <w:rStyle w:val="AnswerGray"/>
          <w:bCs/>
          <w:shd w:val="clear" w:color="auto" w:fill="auto"/>
        </w:rPr>
        <w:t>man</w:t>
      </w:r>
      <w:r>
        <w:rPr>
          <w:rStyle w:val="AnswerGray"/>
          <w:b w:val="0"/>
          <w:shd w:val="clear" w:color="auto" w:fill="auto"/>
        </w:rPr>
        <w:t xml:space="preserve"> command with the </w:t>
      </w:r>
      <w:r w:rsidR="00DD3319">
        <w:rPr>
          <w:rStyle w:val="AnswerGray"/>
          <w:b w:val="0"/>
          <w:shd w:val="clear" w:color="auto" w:fill="auto"/>
        </w:rPr>
        <w:t>argument</w:t>
      </w:r>
      <w:r>
        <w:rPr>
          <w:rStyle w:val="AnswerGray"/>
          <w:b w:val="0"/>
          <w:shd w:val="clear" w:color="auto" w:fill="auto"/>
        </w:rPr>
        <w:t xml:space="preserve"> </w:t>
      </w:r>
      <w:r w:rsidRPr="00DD3319">
        <w:rPr>
          <w:rStyle w:val="AnswerGray"/>
          <w:bCs/>
          <w:shd w:val="clear" w:color="auto" w:fill="auto"/>
        </w:rPr>
        <w:t>ls</w:t>
      </w:r>
      <w:r>
        <w:rPr>
          <w:rStyle w:val="AnswerGray"/>
          <w:b w:val="0"/>
          <w:shd w:val="clear" w:color="auto" w:fill="auto"/>
        </w:rPr>
        <w:t xml:space="preserve"> to see all of the possibilities in the manual. The </w:t>
      </w:r>
      <w:r w:rsidRPr="000B629A">
        <w:rPr>
          <w:rStyle w:val="AnswerGray"/>
          <w:bCs/>
          <w:shd w:val="clear" w:color="auto" w:fill="auto"/>
        </w:rPr>
        <w:t>man</w:t>
      </w:r>
      <w:r>
        <w:rPr>
          <w:rStyle w:val="AnswerGray"/>
          <w:b w:val="0"/>
          <w:shd w:val="clear" w:color="auto" w:fill="auto"/>
        </w:rPr>
        <w:t xml:space="preserve"> command can be used to look up any command within the system. Use the space bar to advance to subsequent screens. Press </w:t>
      </w:r>
      <w:r w:rsidRPr="003A3A08">
        <w:rPr>
          <w:rStyle w:val="AnswerGray"/>
          <w:bCs/>
          <w:shd w:val="clear" w:color="auto" w:fill="auto"/>
        </w:rPr>
        <w:t>q</w:t>
      </w:r>
      <w:r>
        <w:rPr>
          <w:rStyle w:val="AnswerGray"/>
          <w:b w:val="0"/>
          <w:shd w:val="clear" w:color="auto" w:fill="auto"/>
        </w:rPr>
        <w:t xml:space="preserve"> to quit.</w:t>
      </w:r>
    </w:p>
    <w:p w14:paraId="6B3035B6" w14:textId="23E8BCE2" w:rsidR="00D85393" w:rsidRPr="000B629A" w:rsidRDefault="00D85393" w:rsidP="000B629A">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man ls</w:t>
      </w:r>
    </w:p>
    <w:p w14:paraId="22C0ED49" w14:textId="59AB0115" w:rsidR="003A3A08" w:rsidRPr="000B629A" w:rsidRDefault="00D85393" w:rsidP="00FB362F">
      <w:pPr>
        <w:pStyle w:val="CMDOutput"/>
      </w:pPr>
      <w:r w:rsidRPr="000B629A">
        <w:rPr>
          <w:highlight w:val="yellow"/>
        </w:rPr>
        <w:t>(The command line disappears and the manual page for ls opens.)</w:t>
      </w:r>
    </w:p>
    <w:p w14:paraId="27CB67FE" w14:textId="77777777" w:rsidR="003A3A08" w:rsidRPr="000B629A" w:rsidRDefault="003A3A08" w:rsidP="00FB362F">
      <w:pPr>
        <w:pStyle w:val="CMDOutput"/>
      </w:pPr>
      <w:proofErr w:type="gramStart"/>
      <w:r w:rsidRPr="000B629A">
        <w:t>LS(</w:t>
      </w:r>
      <w:proofErr w:type="gramEnd"/>
      <w:r w:rsidRPr="000B629A">
        <w:t>1)                            User Commands                           LS(1)</w:t>
      </w:r>
    </w:p>
    <w:p w14:paraId="41613977" w14:textId="77777777" w:rsidR="003A3A08" w:rsidRPr="000B629A" w:rsidRDefault="003A3A08" w:rsidP="00FB362F">
      <w:pPr>
        <w:pStyle w:val="CMDOutput"/>
      </w:pPr>
    </w:p>
    <w:p w14:paraId="49E65AEE" w14:textId="77777777" w:rsidR="003A3A08" w:rsidRPr="000B629A" w:rsidRDefault="003A3A08" w:rsidP="00FB362F">
      <w:pPr>
        <w:pStyle w:val="CMDOutput"/>
      </w:pPr>
      <w:r w:rsidRPr="000B629A">
        <w:t>NAME</w:t>
      </w:r>
    </w:p>
    <w:p w14:paraId="253B27FE" w14:textId="77777777" w:rsidR="003A3A08" w:rsidRPr="000B629A" w:rsidRDefault="003A3A08" w:rsidP="00FB362F">
      <w:pPr>
        <w:pStyle w:val="CMDOutput"/>
      </w:pPr>
      <w:r w:rsidRPr="000B629A">
        <w:t xml:space="preserve">       ls - list directory contents</w:t>
      </w:r>
    </w:p>
    <w:p w14:paraId="6979F258" w14:textId="77777777" w:rsidR="003A3A08" w:rsidRPr="000B629A" w:rsidRDefault="003A3A08" w:rsidP="00FB362F">
      <w:pPr>
        <w:pStyle w:val="CMDOutput"/>
      </w:pPr>
    </w:p>
    <w:p w14:paraId="06530738" w14:textId="77777777" w:rsidR="003A3A08" w:rsidRPr="000B629A" w:rsidRDefault="003A3A08" w:rsidP="00FB362F">
      <w:pPr>
        <w:pStyle w:val="CMDOutput"/>
      </w:pPr>
      <w:r w:rsidRPr="000B629A">
        <w:lastRenderedPageBreak/>
        <w:t>SYNOPSIS</w:t>
      </w:r>
    </w:p>
    <w:p w14:paraId="3A489C60" w14:textId="77777777" w:rsidR="003A3A08" w:rsidRPr="000B629A" w:rsidRDefault="003A3A08" w:rsidP="00FB362F">
      <w:pPr>
        <w:pStyle w:val="CMDOutput"/>
      </w:pPr>
      <w:r w:rsidRPr="000B629A">
        <w:t xml:space="preserve">       ls [OPTION]... [FILE]...</w:t>
      </w:r>
    </w:p>
    <w:p w14:paraId="0EA3EF16" w14:textId="77777777" w:rsidR="003A3A08" w:rsidRPr="000B629A" w:rsidRDefault="003A3A08" w:rsidP="00FB362F">
      <w:pPr>
        <w:pStyle w:val="CMDOutput"/>
      </w:pPr>
    </w:p>
    <w:p w14:paraId="4217DB29" w14:textId="77777777" w:rsidR="003A3A08" w:rsidRPr="000B629A" w:rsidRDefault="003A3A08" w:rsidP="00FB362F">
      <w:pPr>
        <w:pStyle w:val="CMDOutput"/>
      </w:pPr>
      <w:r w:rsidRPr="000B629A">
        <w:t>DESCRIPTION</w:t>
      </w:r>
    </w:p>
    <w:p w14:paraId="283F8844" w14:textId="77777777" w:rsidR="003A3A08" w:rsidRPr="000B629A" w:rsidRDefault="003A3A08" w:rsidP="00FB362F">
      <w:pPr>
        <w:pStyle w:val="CMDOutput"/>
      </w:pPr>
      <w:r w:rsidRPr="000B629A">
        <w:t xml:space="preserve">       </w:t>
      </w:r>
      <w:proofErr w:type="gramStart"/>
      <w:r w:rsidRPr="000B629A">
        <w:t>List  information</w:t>
      </w:r>
      <w:proofErr w:type="gramEnd"/>
      <w:r w:rsidRPr="000B629A">
        <w:t xml:space="preserve">  about  the FILEs (the current directory by default).</w:t>
      </w:r>
    </w:p>
    <w:p w14:paraId="285B6069" w14:textId="77777777" w:rsidR="003A3A08" w:rsidRPr="000B629A" w:rsidRDefault="003A3A08" w:rsidP="00FB362F">
      <w:pPr>
        <w:pStyle w:val="CMDOutput"/>
      </w:pPr>
      <w:r w:rsidRPr="000B629A">
        <w:t xml:space="preserve">       Sort entries alphabetically if none of -</w:t>
      </w:r>
      <w:proofErr w:type="spellStart"/>
      <w:r w:rsidRPr="000B629A">
        <w:t>cftuvSUX</w:t>
      </w:r>
      <w:proofErr w:type="spellEnd"/>
      <w:r w:rsidRPr="000B629A">
        <w:t xml:space="preserve"> nor --</w:t>
      </w:r>
      <w:proofErr w:type="gramStart"/>
      <w:r w:rsidRPr="000B629A">
        <w:t>sort  is</w:t>
      </w:r>
      <w:proofErr w:type="gramEnd"/>
      <w:r w:rsidRPr="000B629A">
        <w:t xml:space="preserve">  </w:t>
      </w:r>
      <w:proofErr w:type="spellStart"/>
      <w:r w:rsidRPr="000B629A">
        <w:t>speci</w:t>
      </w:r>
      <w:proofErr w:type="spellEnd"/>
      <w:r w:rsidRPr="000B629A">
        <w:rPr>
          <w:rFonts w:ascii="Cambria Math" w:hAnsi="Cambria Math" w:cs="Cambria Math"/>
        </w:rPr>
        <w:t>‐</w:t>
      </w:r>
    </w:p>
    <w:p w14:paraId="21450894" w14:textId="77570178" w:rsidR="003A3A08" w:rsidRPr="000B629A" w:rsidRDefault="003A3A08" w:rsidP="00FB362F">
      <w:pPr>
        <w:pStyle w:val="CMDOutput"/>
      </w:pPr>
      <w:r w:rsidRPr="000B629A">
        <w:t xml:space="preserve">       </w:t>
      </w:r>
      <w:proofErr w:type="spellStart"/>
      <w:r w:rsidRPr="000B629A">
        <w:t>fied</w:t>
      </w:r>
      <w:proofErr w:type="spellEnd"/>
      <w:r w:rsidRPr="000B629A">
        <w:t>.</w:t>
      </w:r>
    </w:p>
    <w:p w14:paraId="62F08A61" w14:textId="77777777" w:rsidR="00D85393" w:rsidRPr="000B629A" w:rsidRDefault="00D85393" w:rsidP="00FB362F">
      <w:pPr>
        <w:pStyle w:val="CMDOutput"/>
      </w:pPr>
    </w:p>
    <w:p w14:paraId="40F99197" w14:textId="77777777" w:rsidR="00D85393" w:rsidRPr="000B629A" w:rsidRDefault="00D85393" w:rsidP="00FB362F">
      <w:pPr>
        <w:pStyle w:val="CMDOutput"/>
      </w:pPr>
      <w:r w:rsidRPr="000B629A">
        <w:t xml:space="preserve">       </w:t>
      </w:r>
      <w:proofErr w:type="gramStart"/>
      <w:r w:rsidRPr="000B629A">
        <w:t>Mandatory  arguments</w:t>
      </w:r>
      <w:proofErr w:type="gramEnd"/>
      <w:r w:rsidRPr="000B629A">
        <w:t xml:space="preserve">  to  long  options are mandatory for short options</w:t>
      </w:r>
    </w:p>
    <w:p w14:paraId="41532C57" w14:textId="77777777" w:rsidR="00D85393" w:rsidRPr="000B629A" w:rsidRDefault="00D85393" w:rsidP="00FB362F">
      <w:pPr>
        <w:pStyle w:val="CMDOutput"/>
      </w:pPr>
      <w:r w:rsidRPr="000B629A">
        <w:t xml:space="preserve">       too.</w:t>
      </w:r>
    </w:p>
    <w:p w14:paraId="2ED8E152" w14:textId="77777777" w:rsidR="00D85393" w:rsidRPr="000B629A" w:rsidRDefault="00D85393" w:rsidP="00FB362F">
      <w:pPr>
        <w:pStyle w:val="CMDOutput"/>
      </w:pPr>
    </w:p>
    <w:p w14:paraId="5148C6DA" w14:textId="77777777" w:rsidR="00D85393" w:rsidRPr="000B629A" w:rsidRDefault="00D85393" w:rsidP="00FB362F">
      <w:pPr>
        <w:pStyle w:val="CMDOutput"/>
      </w:pPr>
      <w:r w:rsidRPr="000B629A">
        <w:t xml:space="preserve">       -a, --all</w:t>
      </w:r>
    </w:p>
    <w:p w14:paraId="70017EA5" w14:textId="77777777" w:rsidR="00D85393" w:rsidRPr="000B629A" w:rsidRDefault="00D85393" w:rsidP="00FB362F">
      <w:pPr>
        <w:pStyle w:val="CMDOutput"/>
      </w:pPr>
      <w:r w:rsidRPr="000B629A">
        <w:t xml:space="preserve">              do not ignore entries starting </w:t>
      </w:r>
      <w:proofErr w:type="gramStart"/>
      <w:r w:rsidRPr="000B629A">
        <w:t>with .</w:t>
      </w:r>
      <w:proofErr w:type="gramEnd"/>
    </w:p>
    <w:p w14:paraId="04647DE6" w14:textId="77777777" w:rsidR="00D85393" w:rsidRPr="000B629A" w:rsidRDefault="00D85393" w:rsidP="00FB362F">
      <w:pPr>
        <w:pStyle w:val="CMDOutput"/>
      </w:pPr>
    </w:p>
    <w:p w14:paraId="1E3EA112" w14:textId="77777777" w:rsidR="00D85393" w:rsidRPr="000B629A" w:rsidRDefault="00D85393" w:rsidP="00FB362F">
      <w:pPr>
        <w:pStyle w:val="CMDOutput"/>
      </w:pPr>
      <w:r w:rsidRPr="000B629A">
        <w:t xml:space="preserve">       -A, --almost-all</w:t>
      </w:r>
    </w:p>
    <w:p w14:paraId="63B5F213" w14:textId="77777777" w:rsidR="00D85393" w:rsidRPr="000B629A" w:rsidRDefault="00D85393" w:rsidP="00FB362F">
      <w:pPr>
        <w:pStyle w:val="CMDOutput"/>
      </w:pPr>
      <w:r w:rsidRPr="000B629A">
        <w:t xml:space="preserve">              do not list </w:t>
      </w:r>
      <w:proofErr w:type="gramStart"/>
      <w:r w:rsidRPr="000B629A">
        <w:t>implied .</w:t>
      </w:r>
      <w:proofErr w:type="gramEnd"/>
      <w:r w:rsidRPr="000B629A">
        <w:t xml:space="preserve"> and</w:t>
      </w:r>
      <w:proofErr w:type="gramStart"/>
      <w:r w:rsidRPr="000B629A">
        <w:t xml:space="preserve"> ..</w:t>
      </w:r>
      <w:proofErr w:type="gramEnd"/>
    </w:p>
    <w:p w14:paraId="5614A821" w14:textId="77777777" w:rsidR="00D85393" w:rsidRPr="000B629A" w:rsidRDefault="00D85393" w:rsidP="00FB362F">
      <w:pPr>
        <w:pStyle w:val="CMDOutput"/>
      </w:pPr>
    </w:p>
    <w:p w14:paraId="7182E309" w14:textId="77777777" w:rsidR="00D85393" w:rsidRPr="000B629A" w:rsidRDefault="00D85393" w:rsidP="00FB362F">
      <w:pPr>
        <w:pStyle w:val="CMDOutput"/>
      </w:pPr>
      <w:r w:rsidRPr="000B629A">
        <w:t xml:space="preserve">       --author</w:t>
      </w:r>
    </w:p>
    <w:p w14:paraId="5FE03F3E" w14:textId="4A954423" w:rsidR="003A3A08" w:rsidRPr="000B629A" w:rsidRDefault="00D85393" w:rsidP="00FB362F">
      <w:pPr>
        <w:pStyle w:val="CMDOutput"/>
      </w:pPr>
      <w:r w:rsidRPr="000B629A">
        <w:t xml:space="preserve"> Manual page </w:t>
      </w:r>
      <w:proofErr w:type="gramStart"/>
      <w:r w:rsidRPr="000B629A">
        <w:t>ls(</w:t>
      </w:r>
      <w:proofErr w:type="gramEnd"/>
      <w:r w:rsidRPr="000B629A">
        <w:t>1) line 1 (press h for help or q to quit)</w:t>
      </w:r>
    </w:p>
    <w:p w14:paraId="72FC9930" w14:textId="66E08F99" w:rsidR="00D85393" w:rsidRDefault="00D85393" w:rsidP="00D05428">
      <w:pPr>
        <w:pStyle w:val="SubStepAlpha"/>
      </w:pPr>
      <w:r>
        <w:t xml:space="preserve">You can also use </w:t>
      </w:r>
      <w:r w:rsidRPr="000B629A">
        <w:rPr>
          <w:b/>
          <w:bCs/>
        </w:rPr>
        <w:t>--help</w:t>
      </w:r>
      <w:r>
        <w:t xml:space="preserve"> </w:t>
      </w:r>
      <w:r w:rsidR="007C6B1C">
        <w:t xml:space="preserve">argument </w:t>
      </w:r>
      <w:r>
        <w:t xml:space="preserve">after </w:t>
      </w:r>
      <w:r w:rsidR="0075217A">
        <w:t xml:space="preserve">most </w:t>
      </w:r>
      <w:r>
        <w:t>command</w:t>
      </w:r>
      <w:r w:rsidR="0075217A">
        <w:t>s</w:t>
      </w:r>
      <w:r>
        <w:t xml:space="preserve"> to see a shorter summary of all the available command options.</w:t>
      </w:r>
    </w:p>
    <w:p w14:paraId="1E84B5A1" w14:textId="77777777" w:rsidR="00D85393" w:rsidRPr="00FB362F" w:rsidRDefault="00D85393" w:rsidP="00FB362F">
      <w:pPr>
        <w:pStyle w:val="CMD"/>
      </w:pPr>
      <w:proofErr w:type="spellStart"/>
      <w:r w:rsidRPr="00FB362F">
        <w:t>devasc@</w:t>
      </w:r>
      <w:proofErr w:type="gramStart"/>
      <w:r w:rsidRPr="00FB362F">
        <w:t>labvm</w:t>
      </w:r>
      <w:proofErr w:type="spellEnd"/>
      <w:r w:rsidRPr="00FB362F">
        <w:t>:~</w:t>
      </w:r>
      <w:proofErr w:type="gramEnd"/>
      <w:r w:rsidRPr="00FB362F">
        <w:t xml:space="preserve">$ </w:t>
      </w:r>
      <w:r w:rsidRPr="000B629A">
        <w:rPr>
          <w:b/>
          <w:bCs/>
        </w:rPr>
        <w:t>ls --help</w:t>
      </w:r>
    </w:p>
    <w:p w14:paraId="6438A79F" w14:textId="77777777" w:rsidR="00D85393" w:rsidRPr="00FB362F" w:rsidRDefault="00D85393" w:rsidP="000B629A">
      <w:pPr>
        <w:pStyle w:val="CMDOutput"/>
      </w:pPr>
      <w:r w:rsidRPr="00FB362F">
        <w:t>Usage: ls [OPTION]... [FILE]...</w:t>
      </w:r>
    </w:p>
    <w:p w14:paraId="6C835933" w14:textId="77777777" w:rsidR="00D85393" w:rsidRPr="00FB362F" w:rsidRDefault="00D85393" w:rsidP="000B629A">
      <w:pPr>
        <w:pStyle w:val="CMDOutput"/>
      </w:pPr>
      <w:r w:rsidRPr="00FB362F">
        <w:t>List information about the FILEs (the current directory by default).</w:t>
      </w:r>
    </w:p>
    <w:p w14:paraId="0601DC96" w14:textId="77777777" w:rsidR="00D85393" w:rsidRPr="00FB362F" w:rsidRDefault="00D85393" w:rsidP="000B629A">
      <w:pPr>
        <w:pStyle w:val="CMDOutput"/>
      </w:pPr>
      <w:r w:rsidRPr="00FB362F">
        <w:t>Sort entries alphabetically if none of -</w:t>
      </w:r>
      <w:proofErr w:type="spellStart"/>
      <w:r w:rsidRPr="00FB362F">
        <w:t>cftuvSUX</w:t>
      </w:r>
      <w:proofErr w:type="spellEnd"/>
      <w:r w:rsidRPr="00FB362F">
        <w:t xml:space="preserve"> nor --sort is specified.</w:t>
      </w:r>
    </w:p>
    <w:p w14:paraId="10781F11" w14:textId="77777777" w:rsidR="00D85393" w:rsidRPr="00FB362F" w:rsidRDefault="00D85393" w:rsidP="000B629A">
      <w:pPr>
        <w:pStyle w:val="CMDOutput"/>
      </w:pPr>
    </w:p>
    <w:p w14:paraId="6B4C87F8" w14:textId="77777777" w:rsidR="00D85393" w:rsidRPr="00FB362F" w:rsidRDefault="00D85393" w:rsidP="000B629A">
      <w:pPr>
        <w:pStyle w:val="CMDOutput"/>
      </w:pPr>
      <w:r w:rsidRPr="00FB362F">
        <w:t>Mandatory arguments to long options are mandatory for short options too.</w:t>
      </w:r>
    </w:p>
    <w:p w14:paraId="72092928" w14:textId="77777777" w:rsidR="00D85393" w:rsidRPr="00FB362F" w:rsidRDefault="00D85393" w:rsidP="000B629A">
      <w:pPr>
        <w:pStyle w:val="CMDOutput"/>
      </w:pPr>
      <w:r w:rsidRPr="00FB362F">
        <w:t xml:space="preserve">  -a, --all                  do not ignore entries starting </w:t>
      </w:r>
      <w:proofErr w:type="gramStart"/>
      <w:r w:rsidRPr="00FB362F">
        <w:t>with .</w:t>
      </w:r>
      <w:proofErr w:type="gramEnd"/>
    </w:p>
    <w:p w14:paraId="647CCB4E" w14:textId="77777777" w:rsidR="00D85393" w:rsidRPr="00FB362F" w:rsidRDefault="00D85393" w:rsidP="000B629A">
      <w:pPr>
        <w:pStyle w:val="CMDOutput"/>
      </w:pPr>
      <w:r w:rsidRPr="00FB362F">
        <w:t xml:space="preserve">  -A, --almost-all           do not list </w:t>
      </w:r>
      <w:proofErr w:type="gramStart"/>
      <w:r w:rsidRPr="00FB362F">
        <w:t>implied .</w:t>
      </w:r>
      <w:proofErr w:type="gramEnd"/>
      <w:r w:rsidRPr="00FB362F">
        <w:t xml:space="preserve"> and</w:t>
      </w:r>
      <w:proofErr w:type="gramStart"/>
      <w:r w:rsidRPr="00FB362F">
        <w:t xml:space="preserve"> ..</w:t>
      </w:r>
      <w:proofErr w:type="gramEnd"/>
    </w:p>
    <w:p w14:paraId="71E4ED17" w14:textId="087052D2" w:rsidR="00D85393" w:rsidRPr="00FB362F" w:rsidRDefault="006C2DDC" w:rsidP="000B629A">
      <w:pPr>
        <w:pStyle w:val="CMDOutput"/>
      </w:pPr>
      <w:r w:rsidRPr="00FB362F" w:rsidDel="006C2DDC">
        <w:t xml:space="preserve"> </w:t>
      </w:r>
      <w:r w:rsidR="00D85393" w:rsidRPr="00FB362F">
        <w:t>(Output Omitted)</w:t>
      </w:r>
    </w:p>
    <w:p w14:paraId="19DC1401" w14:textId="075E04C5" w:rsidR="00D85393" w:rsidRPr="00FB362F" w:rsidRDefault="00D85393" w:rsidP="000B629A">
      <w:pPr>
        <w:pStyle w:val="CMD"/>
      </w:pPr>
      <w:proofErr w:type="spellStart"/>
      <w:r w:rsidRPr="00FB362F">
        <w:t>devasc@</w:t>
      </w:r>
      <w:proofErr w:type="gramStart"/>
      <w:r w:rsidRPr="00FB362F">
        <w:t>labvm</w:t>
      </w:r>
      <w:proofErr w:type="spellEnd"/>
      <w:r w:rsidRPr="00FB362F">
        <w:t>:~</w:t>
      </w:r>
      <w:proofErr w:type="gramEnd"/>
      <w:r w:rsidRPr="00FB362F">
        <w:t xml:space="preserve">$ </w:t>
      </w:r>
    </w:p>
    <w:p w14:paraId="51289B48" w14:textId="07DAE129" w:rsidR="00D05428" w:rsidRDefault="00D05428" w:rsidP="00D05428">
      <w:pPr>
        <w:pStyle w:val="SubStepAlpha"/>
      </w:pPr>
      <w:r>
        <w:t xml:space="preserve">Use the </w:t>
      </w:r>
      <w:proofErr w:type="spellStart"/>
      <w:r w:rsidRPr="003A3A08">
        <w:rPr>
          <w:b/>
          <w:bCs/>
        </w:rPr>
        <w:t>pwd</w:t>
      </w:r>
      <w:proofErr w:type="spellEnd"/>
      <w:r>
        <w:t xml:space="preserve"> command to display the current working directory.</w:t>
      </w:r>
    </w:p>
    <w:p w14:paraId="5ABC2B04" w14:textId="77777777" w:rsidR="00D05428" w:rsidRPr="000B629A" w:rsidRDefault="00D05428" w:rsidP="000B629A">
      <w:pPr>
        <w:pStyle w:val="CMD"/>
      </w:pPr>
      <w:proofErr w:type="spellStart"/>
      <w:r w:rsidRPr="000B629A">
        <w:t>devasc@</w:t>
      </w:r>
      <w:proofErr w:type="gramStart"/>
      <w:r w:rsidRPr="000B629A">
        <w:t>labvm</w:t>
      </w:r>
      <w:proofErr w:type="spellEnd"/>
      <w:r w:rsidRPr="000B629A">
        <w:t>:~</w:t>
      </w:r>
      <w:proofErr w:type="gramEnd"/>
      <w:r w:rsidRPr="000B629A">
        <w:t xml:space="preserve">$ </w:t>
      </w:r>
      <w:proofErr w:type="spellStart"/>
      <w:r w:rsidRPr="000B629A">
        <w:rPr>
          <w:b/>
          <w:bCs/>
        </w:rPr>
        <w:t>pwd</w:t>
      </w:r>
      <w:proofErr w:type="spellEnd"/>
    </w:p>
    <w:p w14:paraId="7FCB0EB1" w14:textId="77777777" w:rsidR="00D05428" w:rsidRPr="000B629A" w:rsidRDefault="00D05428" w:rsidP="00FB362F">
      <w:pPr>
        <w:pStyle w:val="CMDOutput"/>
      </w:pPr>
      <w:r w:rsidRPr="000B629A">
        <w:t>/home/</w:t>
      </w:r>
      <w:proofErr w:type="spellStart"/>
      <w:r w:rsidRPr="000B629A">
        <w:t>devasc</w:t>
      </w:r>
      <w:proofErr w:type="spellEnd"/>
    </w:p>
    <w:p w14:paraId="4C4C1DD1" w14:textId="2BFF9F21" w:rsidR="00D05428" w:rsidRPr="000B629A" w:rsidRDefault="00D05428" w:rsidP="000B629A">
      <w:pPr>
        <w:pStyle w:val="CMD"/>
      </w:pPr>
      <w:proofErr w:type="spellStart"/>
      <w:r w:rsidRPr="000B629A">
        <w:t>devasc@</w:t>
      </w:r>
      <w:proofErr w:type="gramStart"/>
      <w:r w:rsidRPr="000B629A">
        <w:t>labvm</w:t>
      </w:r>
      <w:proofErr w:type="spellEnd"/>
      <w:r w:rsidRPr="000B629A">
        <w:t>:~</w:t>
      </w:r>
      <w:proofErr w:type="gramEnd"/>
      <w:r w:rsidRPr="000B629A">
        <w:t>$</w:t>
      </w:r>
    </w:p>
    <w:p w14:paraId="47EB5089" w14:textId="282AFB21" w:rsidR="00D05428" w:rsidRDefault="00D05428" w:rsidP="00D05428">
      <w:pPr>
        <w:pStyle w:val="SubStepAlpha"/>
      </w:pPr>
      <w:r>
        <w:t xml:space="preserve">Use the </w:t>
      </w:r>
      <w:r w:rsidRPr="003A3A08">
        <w:rPr>
          <w:b/>
          <w:bCs/>
        </w:rPr>
        <w:t>cd</w:t>
      </w:r>
      <w:r>
        <w:t xml:space="preserve"> command to change the directory to /home/</w:t>
      </w:r>
      <w:proofErr w:type="spellStart"/>
      <w:r>
        <w:t>devasc</w:t>
      </w:r>
      <w:proofErr w:type="spellEnd"/>
      <w:r>
        <w:t>/Documents.</w:t>
      </w:r>
    </w:p>
    <w:p w14:paraId="4B19E486" w14:textId="77777777" w:rsidR="00D05428" w:rsidRPr="000B629A" w:rsidRDefault="00D05428" w:rsidP="000B629A">
      <w:pPr>
        <w:pStyle w:val="CMD"/>
      </w:pPr>
      <w:proofErr w:type="spellStart"/>
      <w:r w:rsidRPr="000B629A">
        <w:t>devasc@</w:t>
      </w:r>
      <w:proofErr w:type="gramStart"/>
      <w:r w:rsidRPr="000B629A">
        <w:t>labvm</w:t>
      </w:r>
      <w:proofErr w:type="spellEnd"/>
      <w:r w:rsidRPr="000B629A">
        <w:t>:~</w:t>
      </w:r>
      <w:proofErr w:type="gramEnd"/>
      <w:r w:rsidRPr="000B629A">
        <w:t xml:space="preserve">$ </w:t>
      </w:r>
      <w:r w:rsidRPr="000B629A">
        <w:rPr>
          <w:b/>
          <w:bCs/>
        </w:rPr>
        <w:t>cd Documents</w:t>
      </w:r>
    </w:p>
    <w:p w14:paraId="4B59EC68" w14:textId="3B60C67E" w:rsidR="00D05428" w:rsidRPr="000B629A" w:rsidRDefault="00D05428" w:rsidP="000B629A">
      <w:pPr>
        <w:pStyle w:val="CMD"/>
      </w:pPr>
      <w:proofErr w:type="spellStart"/>
      <w:r w:rsidRPr="000B629A">
        <w:t>devasc@</w:t>
      </w:r>
      <w:proofErr w:type="gramStart"/>
      <w:r w:rsidRPr="000B629A">
        <w:t>labvm</w:t>
      </w:r>
      <w:proofErr w:type="spellEnd"/>
      <w:r w:rsidRPr="000B629A">
        <w:t>:~</w:t>
      </w:r>
      <w:proofErr w:type="gramEnd"/>
      <w:r w:rsidRPr="000B629A">
        <w:t>/Documents$</w:t>
      </w:r>
    </w:p>
    <w:p w14:paraId="4CDAAF2B" w14:textId="4D6EE54F" w:rsidR="00D05428" w:rsidRDefault="00D05428" w:rsidP="00D05428">
      <w:pPr>
        <w:pStyle w:val="SubStepAlpha"/>
      </w:pPr>
      <w:r>
        <w:t xml:space="preserve">Use </w:t>
      </w:r>
      <w:r w:rsidR="0007076B">
        <w:t xml:space="preserve">the </w:t>
      </w:r>
      <w:r w:rsidR="0007076B" w:rsidRPr="003A3A08">
        <w:rPr>
          <w:b/>
          <w:bCs/>
        </w:rPr>
        <w:t>cd</w:t>
      </w:r>
      <w:r w:rsidR="0007076B">
        <w:t xml:space="preserve"> command with the </w:t>
      </w:r>
      <w:r w:rsidR="0007076B" w:rsidRPr="003A3A08">
        <w:rPr>
          <w:b/>
          <w:bCs/>
        </w:rPr>
        <w:t>/</w:t>
      </w:r>
      <w:r w:rsidR="0007076B">
        <w:t xml:space="preserve"> symbol to change directories to the root directory.</w:t>
      </w:r>
      <w:r w:rsidR="00D85393">
        <w:t xml:space="preserve"> Use </w:t>
      </w:r>
      <w:proofErr w:type="spellStart"/>
      <w:r w:rsidR="00D85393" w:rsidRPr="000B629A">
        <w:rPr>
          <w:b/>
          <w:bCs/>
        </w:rPr>
        <w:t>pwd</w:t>
      </w:r>
      <w:proofErr w:type="spellEnd"/>
      <w:r w:rsidR="00D85393">
        <w:t xml:space="preserve"> again to see that you are now in the root directory.</w:t>
      </w:r>
    </w:p>
    <w:p w14:paraId="2411D222" w14:textId="77777777" w:rsidR="0007076B" w:rsidRPr="000B629A" w:rsidRDefault="0007076B" w:rsidP="000B629A">
      <w:pPr>
        <w:pStyle w:val="CMD"/>
      </w:pPr>
      <w:proofErr w:type="spellStart"/>
      <w:r w:rsidRPr="000B629A">
        <w:t>devasc@</w:t>
      </w:r>
      <w:proofErr w:type="gramStart"/>
      <w:r w:rsidRPr="000B629A">
        <w:t>labvm</w:t>
      </w:r>
      <w:proofErr w:type="spellEnd"/>
      <w:r w:rsidRPr="000B629A">
        <w:t>:~</w:t>
      </w:r>
      <w:proofErr w:type="gramEnd"/>
      <w:r w:rsidRPr="000B629A">
        <w:t xml:space="preserve">/Documents$ </w:t>
      </w:r>
      <w:r w:rsidRPr="000B629A">
        <w:rPr>
          <w:b/>
          <w:bCs/>
        </w:rPr>
        <w:t>cd /</w:t>
      </w:r>
    </w:p>
    <w:p w14:paraId="1ABBE0FF" w14:textId="5F915CCD" w:rsidR="0007076B" w:rsidRPr="000B629A" w:rsidRDefault="0007076B" w:rsidP="000B629A">
      <w:pPr>
        <w:pStyle w:val="CMD"/>
      </w:pPr>
      <w:proofErr w:type="spellStart"/>
      <w:r w:rsidRPr="000B629A">
        <w:t>devasc@labvm</w:t>
      </w:r>
      <w:proofErr w:type="spellEnd"/>
      <w:r w:rsidRPr="000B629A">
        <w:t>:/$</w:t>
      </w:r>
      <w:r w:rsidR="00D85393" w:rsidRPr="000B629A">
        <w:t xml:space="preserve"> </w:t>
      </w:r>
      <w:proofErr w:type="spellStart"/>
      <w:r w:rsidR="00D85393" w:rsidRPr="000B629A">
        <w:rPr>
          <w:b/>
          <w:bCs/>
        </w:rPr>
        <w:t>pwd</w:t>
      </w:r>
      <w:proofErr w:type="spellEnd"/>
    </w:p>
    <w:p w14:paraId="4613F3A3" w14:textId="77777777" w:rsidR="00D85393" w:rsidRPr="000B629A" w:rsidRDefault="00D85393" w:rsidP="00FB362F">
      <w:pPr>
        <w:pStyle w:val="CMDOutput"/>
      </w:pPr>
      <w:r w:rsidRPr="000B629A">
        <w:t>/</w:t>
      </w:r>
    </w:p>
    <w:p w14:paraId="66A2135D" w14:textId="0676963A" w:rsidR="00D85393" w:rsidRPr="000B629A" w:rsidRDefault="00D85393" w:rsidP="000B629A">
      <w:pPr>
        <w:pStyle w:val="CMD"/>
      </w:pPr>
      <w:proofErr w:type="spellStart"/>
      <w:r w:rsidRPr="000B629A">
        <w:t>devasc@labvm</w:t>
      </w:r>
      <w:proofErr w:type="spellEnd"/>
      <w:r w:rsidRPr="000B629A">
        <w:t>:/$</w:t>
      </w:r>
    </w:p>
    <w:p w14:paraId="6F199B75" w14:textId="6CA547E1" w:rsidR="005B31FF" w:rsidRDefault="0007076B" w:rsidP="0007076B">
      <w:pPr>
        <w:pStyle w:val="SubStepAlpha"/>
      </w:pPr>
      <w:r>
        <w:t xml:space="preserve">Return to the </w:t>
      </w:r>
      <w:r w:rsidRPr="000B629A">
        <w:rPr>
          <w:b/>
          <w:bCs/>
        </w:rPr>
        <w:t>/home/</w:t>
      </w:r>
      <w:proofErr w:type="spellStart"/>
      <w:r w:rsidRPr="000B629A">
        <w:rPr>
          <w:b/>
          <w:bCs/>
        </w:rPr>
        <w:t>devasc</w:t>
      </w:r>
      <w:proofErr w:type="spellEnd"/>
      <w:r w:rsidRPr="000B629A">
        <w:rPr>
          <w:b/>
          <w:bCs/>
        </w:rPr>
        <w:t>/Documents</w:t>
      </w:r>
      <w:r>
        <w:t xml:space="preserve"> directory. Tip: You can move one directory at a time or all the way to a destination. To quickly enter the command, type the first few letters of the directory name and </w:t>
      </w:r>
      <w:r>
        <w:lastRenderedPageBreak/>
        <w:t xml:space="preserve">press </w:t>
      </w:r>
      <w:r w:rsidRPr="003A3A08">
        <w:rPr>
          <w:b/>
          <w:bCs/>
        </w:rPr>
        <w:t>Tab</w:t>
      </w:r>
      <w:r>
        <w:t xml:space="preserve"> for the system to automatically enter the rest of the name. Remember that names are case-sensitive.</w:t>
      </w:r>
    </w:p>
    <w:p w14:paraId="5DBACFDD" w14:textId="77777777" w:rsidR="0007076B" w:rsidRPr="000B629A" w:rsidRDefault="0007076B" w:rsidP="000B629A">
      <w:pPr>
        <w:pStyle w:val="CMD"/>
      </w:pPr>
      <w:proofErr w:type="spellStart"/>
      <w:r w:rsidRPr="000B629A">
        <w:t>devasc@labvm</w:t>
      </w:r>
      <w:proofErr w:type="spellEnd"/>
      <w:r w:rsidRPr="000B629A">
        <w:t xml:space="preserve">:/$ </w:t>
      </w:r>
      <w:r w:rsidRPr="000B629A">
        <w:rPr>
          <w:b/>
          <w:bCs/>
        </w:rPr>
        <w:t>cd /home/</w:t>
      </w:r>
      <w:proofErr w:type="spellStart"/>
      <w:r w:rsidRPr="000B629A">
        <w:rPr>
          <w:b/>
          <w:bCs/>
        </w:rPr>
        <w:t>devasc</w:t>
      </w:r>
      <w:proofErr w:type="spellEnd"/>
      <w:r w:rsidRPr="000B629A">
        <w:rPr>
          <w:b/>
          <w:bCs/>
        </w:rPr>
        <w:t>/Documents/</w:t>
      </w:r>
    </w:p>
    <w:p w14:paraId="40CBBC9C" w14:textId="62C52C8C" w:rsidR="005B31FF" w:rsidRPr="000B629A" w:rsidRDefault="0007076B" w:rsidP="000B629A">
      <w:pPr>
        <w:pStyle w:val="CMD"/>
      </w:pPr>
      <w:proofErr w:type="spellStart"/>
      <w:r w:rsidRPr="000B629A">
        <w:t>devasc@</w:t>
      </w:r>
      <w:proofErr w:type="gramStart"/>
      <w:r w:rsidRPr="000B629A">
        <w:t>labvm</w:t>
      </w:r>
      <w:proofErr w:type="spellEnd"/>
      <w:r w:rsidRPr="000B629A">
        <w:t>:~</w:t>
      </w:r>
      <w:proofErr w:type="gramEnd"/>
      <w:r w:rsidRPr="000B629A">
        <w:t>/Documents$</w:t>
      </w:r>
    </w:p>
    <w:p w14:paraId="6668B898" w14:textId="2695B19A" w:rsidR="005B31FF" w:rsidRDefault="0007076B" w:rsidP="0007076B">
      <w:pPr>
        <w:pStyle w:val="SubStepAlpha"/>
      </w:pPr>
      <w:r>
        <w:t>Use the</w:t>
      </w:r>
      <w:proofErr w:type="gramStart"/>
      <w:r>
        <w:t xml:space="preserve"> </w:t>
      </w:r>
      <w:r w:rsidRPr="000B629A">
        <w:rPr>
          <w:b/>
          <w:bCs/>
        </w:rPr>
        <w:t>..</w:t>
      </w:r>
      <w:proofErr w:type="gramEnd"/>
      <w:r w:rsidRPr="000B629A">
        <w:rPr>
          <w:b/>
          <w:bCs/>
        </w:rPr>
        <w:t xml:space="preserve"> </w:t>
      </w:r>
      <w:r>
        <w:t>characters to move up a single directory.</w:t>
      </w:r>
      <w:r w:rsidR="00D85393">
        <w:t xml:space="preserve"> Use </w:t>
      </w:r>
      <w:proofErr w:type="spellStart"/>
      <w:r w:rsidR="00D85393" w:rsidRPr="000B629A">
        <w:rPr>
          <w:b/>
          <w:bCs/>
        </w:rPr>
        <w:t>pwd</w:t>
      </w:r>
      <w:proofErr w:type="spellEnd"/>
      <w:r w:rsidR="00D85393">
        <w:t xml:space="preserve"> again to see you are back in the </w:t>
      </w:r>
      <w:r w:rsidR="004C23EF">
        <w:t xml:space="preserve">user’s </w:t>
      </w:r>
      <w:r w:rsidR="00D85393">
        <w:t>home directory.</w:t>
      </w:r>
    </w:p>
    <w:p w14:paraId="54316569" w14:textId="77777777" w:rsidR="0007076B" w:rsidRPr="000B629A" w:rsidRDefault="0007076B" w:rsidP="000B629A">
      <w:pPr>
        <w:pStyle w:val="CMD"/>
      </w:pPr>
      <w:proofErr w:type="spellStart"/>
      <w:r w:rsidRPr="000B629A">
        <w:t>devasc@</w:t>
      </w:r>
      <w:proofErr w:type="gramStart"/>
      <w:r w:rsidRPr="000B629A">
        <w:t>labvm</w:t>
      </w:r>
      <w:proofErr w:type="spellEnd"/>
      <w:r w:rsidRPr="000B629A">
        <w:t>:~</w:t>
      </w:r>
      <w:proofErr w:type="gramEnd"/>
      <w:r w:rsidRPr="000B629A">
        <w:t xml:space="preserve">/Documents$ </w:t>
      </w:r>
      <w:r w:rsidRPr="000B629A">
        <w:rPr>
          <w:b/>
          <w:bCs/>
        </w:rPr>
        <w:t>cd ..</w:t>
      </w:r>
    </w:p>
    <w:p w14:paraId="02FB88DA" w14:textId="3614E090" w:rsidR="0007076B" w:rsidRPr="000B629A" w:rsidRDefault="0007076B" w:rsidP="000B629A">
      <w:pPr>
        <w:pStyle w:val="CMD"/>
      </w:pPr>
      <w:proofErr w:type="spellStart"/>
      <w:r w:rsidRPr="000B629A">
        <w:t>devasc@</w:t>
      </w:r>
      <w:proofErr w:type="gramStart"/>
      <w:r w:rsidRPr="000B629A">
        <w:t>labvm</w:t>
      </w:r>
      <w:proofErr w:type="spellEnd"/>
      <w:r w:rsidRPr="000B629A">
        <w:t>:~</w:t>
      </w:r>
      <w:proofErr w:type="gramEnd"/>
      <w:r w:rsidRPr="000B629A">
        <w:t>$</w:t>
      </w:r>
      <w:r w:rsidR="00746960" w:rsidRPr="000B629A">
        <w:t xml:space="preserve"> </w:t>
      </w:r>
      <w:proofErr w:type="spellStart"/>
      <w:r w:rsidR="00746960" w:rsidRPr="000B629A">
        <w:rPr>
          <w:b/>
          <w:bCs/>
        </w:rPr>
        <w:t>pwd</w:t>
      </w:r>
      <w:proofErr w:type="spellEnd"/>
    </w:p>
    <w:p w14:paraId="163F9166" w14:textId="77777777" w:rsidR="00746960" w:rsidRPr="000B629A" w:rsidRDefault="00746960" w:rsidP="00FB362F">
      <w:pPr>
        <w:pStyle w:val="CMDOutput"/>
      </w:pPr>
      <w:r w:rsidRPr="000B629A">
        <w:t>/home/</w:t>
      </w:r>
      <w:proofErr w:type="spellStart"/>
      <w:r w:rsidRPr="000B629A">
        <w:t>devasc</w:t>
      </w:r>
      <w:proofErr w:type="spellEnd"/>
    </w:p>
    <w:p w14:paraId="59F7BABE" w14:textId="1FB9BBBE" w:rsidR="00746960" w:rsidRPr="000B629A" w:rsidRDefault="00746960" w:rsidP="000B629A">
      <w:pPr>
        <w:pStyle w:val="CMD"/>
      </w:pPr>
      <w:proofErr w:type="spellStart"/>
      <w:r w:rsidRPr="000B629A">
        <w:t>devasc@</w:t>
      </w:r>
      <w:proofErr w:type="gramStart"/>
      <w:r w:rsidRPr="000B629A">
        <w:t>labvm</w:t>
      </w:r>
      <w:proofErr w:type="spellEnd"/>
      <w:r w:rsidRPr="000B629A">
        <w:t>:~</w:t>
      </w:r>
      <w:proofErr w:type="gramEnd"/>
      <w:r w:rsidRPr="000B629A">
        <w:t>$</w:t>
      </w:r>
    </w:p>
    <w:p w14:paraId="458331BE" w14:textId="676AEC78" w:rsidR="005B31FF" w:rsidRDefault="00412BE5" w:rsidP="00412BE5">
      <w:pPr>
        <w:pStyle w:val="Heading3"/>
      </w:pPr>
      <w:r>
        <w:t>Use super user commands for administrative access.</w:t>
      </w:r>
    </w:p>
    <w:p w14:paraId="32A4A273" w14:textId="33E36E14" w:rsidR="009A3384" w:rsidRDefault="009A3384" w:rsidP="00232D02">
      <w:pPr>
        <w:pStyle w:val="SubStepAlpha"/>
      </w:pPr>
      <w:r>
        <w:t xml:space="preserve">Use the </w:t>
      </w:r>
      <w:proofErr w:type="spellStart"/>
      <w:r>
        <w:rPr>
          <w:b/>
          <w:bCs/>
        </w:rPr>
        <w:t>sudo</w:t>
      </w:r>
      <w:proofErr w:type="spellEnd"/>
      <w:r>
        <w:t xml:space="preserve"> command to issue a single command as the root user. A new terminal will not be created. Use the </w:t>
      </w:r>
      <w:proofErr w:type="spellStart"/>
      <w:r>
        <w:rPr>
          <w:b/>
          <w:bCs/>
        </w:rPr>
        <w:t>sudo</w:t>
      </w:r>
      <w:proofErr w:type="spellEnd"/>
      <w:r>
        <w:rPr>
          <w:b/>
          <w:bCs/>
        </w:rPr>
        <w:t xml:space="preserve"> apt-get update</w:t>
      </w:r>
      <w:r>
        <w:t xml:space="preserve"> command to update </w:t>
      </w:r>
      <w:r w:rsidR="00055B28">
        <w:t>to refresh the list of available packages</w:t>
      </w:r>
      <w:r w:rsidR="00746960">
        <w:t xml:space="preserve"> installed on the VM</w:t>
      </w:r>
      <w:r>
        <w:t xml:space="preserve">. This command will not work without using the </w:t>
      </w:r>
      <w:proofErr w:type="spellStart"/>
      <w:r>
        <w:rPr>
          <w:b/>
          <w:bCs/>
        </w:rPr>
        <w:t>sudo</w:t>
      </w:r>
      <w:proofErr w:type="spellEnd"/>
      <w:r>
        <w:t xml:space="preserve"> command.</w:t>
      </w:r>
    </w:p>
    <w:p w14:paraId="079B816E" w14:textId="7E27EA40" w:rsidR="00746960" w:rsidRDefault="00746960" w:rsidP="000B629A">
      <w:pPr>
        <w:pStyle w:val="BodyTextL50"/>
      </w:pPr>
      <w:r w:rsidRPr="000B629A">
        <w:rPr>
          <w:b/>
          <w:bCs/>
        </w:rPr>
        <w:t>Note</w:t>
      </w:r>
      <w:r>
        <w:t>: Your output will most likely be different.</w:t>
      </w:r>
    </w:p>
    <w:p w14:paraId="45D7AB3A" w14:textId="77777777" w:rsidR="009A3384" w:rsidRPr="00FB362F" w:rsidRDefault="009A3384" w:rsidP="000B629A">
      <w:pPr>
        <w:pStyle w:val="CMD"/>
      </w:pPr>
      <w:proofErr w:type="spellStart"/>
      <w:r w:rsidRPr="00FB362F">
        <w:t>devasc@</w:t>
      </w:r>
      <w:proofErr w:type="gramStart"/>
      <w:r w:rsidRPr="00FB362F">
        <w:t>labvm</w:t>
      </w:r>
      <w:proofErr w:type="spellEnd"/>
      <w:r w:rsidRPr="00FB362F">
        <w:t>:~</w:t>
      </w:r>
      <w:proofErr w:type="gramEnd"/>
      <w:r w:rsidRPr="00FB362F">
        <w:t xml:space="preserve">$ </w:t>
      </w:r>
      <w:proofErr w:type="spellStart"/>
      <w:r w:rsidRPr="000B629A">
        <w:rPr>
          <w:b/>
          <w:bCs/>
        </w:rPr>
        <w:t>sudo</w:t>
      </w:r>
      <w:proofErr w:type="spellEnd"/>
      <w:r w:rsidRPr="000B629A">
        <w:rPr>
          <w:b/>
          <w:bCs/>
        </w:rPr>
        <w:t xml:space="preserve"> apt-get update</w:t>
      </w:r>
    </w:p>
    <w:p w14:paraId="7DD0A543" w14:textId="77777777" w:rsidR="009A3384" w:rsidRPr="00FB362F" w:rsidRDefault="009A3384" w:rsidP="00FB362F">
      <w:pPr>
        <w:pStyle w:val="CMDOutput"/>
      </w:pPr>
      <w:r w:rsidRPr="00FB362F">
        <w:t xml:space="preserve">Get:1 http://security.ubuntu.com/ubuntu focal-security </w:t>
      </w:r>
      <w:proofErr w:type="spellStart"/>
      <w:r w:rsidRPr="00FB362F">
        <w:t>InRelease</w:t>
      </w:r>
      <w:proofErr w:type="spellEnd"/>
      <w:r w:rsidRPr="00FB362F">
        <w:t xml:space="preserve"> [97.9 kB]</w:t>
      </w:r>
    </w:p>
    <w:p w14:paraId="4860E956" w14:textId="77777777" w:rsidR="009A3384" w:rsidRPr="00FB362F" w:rsidRDefault="009A3384" w:rsidP="00FB362F">
      <w:pPr>
        <w:pStyle w:val="CMDOutput"/>
      </w:pPr>
      <w:r w:rsidRPr="00FB362F">
        <w:t xml:space="preserve">Get:2 http://us.archive.ubuntu.com/ubuntu focal </w:t>
      </w:r>
      <w:proofErr w:type="spellStart"/>
      <w:r w:rsidRPr="00FB362F">
        <w:t>InRelease</w:t>
      </w:r>
      <w:proofErr w:type="spellEnd"/>
      <w:r w:rsidRPr="00FB362F">
        <w:t xml:space="preserve"> [265 kB]</w:t>
      </w:r>
    </w:p>
    <w:p w14:paraId="48E45498" w14:textId="77777777" w:rsidR="009A3384" w:rsidRPr="00FB362F" w:rsidRDefault="009A3384" w:rsidP="00FB362F">
      <w:pPr>
        <w:pStyle w:val="CMDOutput"/>
      </w:pPr>
      <w:r w:rsidRPr="00FB362F">
        <w:t xml:space="preserve">Get:3 http://us.archive.ubuntu.com/ubuntu focal-updates </w:t>
      </w:r>
      <w:proofErr w:type="spellStart"/>
      <w:r w:rsidRPr="00FB362F">
        <w:t>InRelease</w:t>
      </w:r>
      <w:proofErr w:type="spellEnd"/>
      <w:r w:rsidRPr="00FB362F">
        <w:t xml:space="preserve"> [89.1 kB]    </w:t>
      </w:r>
    </w:p>
    <w:p w14:paraId="7A8E2893" w14:textId="77777777" w:rsidR="009A3384" w:rsidRPr="00FB362F" w:rsidRDefault="009A3384" w:rsidP="00FB362F">
      <w:pPr>
        <w:pStyle w:val="CMDOutput"/>
      </w:pPr>
      <w:r w:rsidRPr="00FB362F">
        <w:t xml:space="preserve">Get:4 http://us.archive.ubuntu.com/ubuntu focal-backports </w:t>
      </w:r>
      <w:proofErr w:type="spellStart"/>
      <w:r w:rsidRPr="00FB362F">
        <w:t>InRelease</w:t>
      </w:r>
      <w:proofErr w:type="spellEnd"/>
      <w:r w:rsidRPr="00FB362F">
        <w:t xml:space="preserve"> [89.2 kB]  </w:t>
      </w:r>
    </w:p>
    <w:p w14:paraId="3AB79C0B" w14:textId="77777777" w:rsidR="009A3384" w:rsidRPr="00FB362F" w:rsidRDefault="009A3384" w:rsidP="00FB362F">
      <w:pPr>
        <w:pStyle w:val="CMDOutput"/>
      </w:pPr>
      <w:r w:rsidRPr="00FB362F">
        <w:t xml:space="preserve">Get:5 http://us.archive.ubuntu.com/ubuntu focal/main i386 Packages [723 kB]    </w:t>
      </w:r>
    </w:p>
    <w:p w14:paraId="6B9DFD93" w14:textId="224A464C" w:rsidR="004F30D2" w:rsidRPr="00FB362F" w:rsidRDefault="009A3384" w:rsidP="00FB362F">
      <w:pPr>
        <w:pStyle w:val="CMDOutput"/>
      </w:pPr>
      <w:r w:rsidRPr="00FB362F">
        <w:t xml:space="preserve">Get:6 http://us.archive.ubuntu.com/ubuntu focal/main amd64 Packages [981 kB]   </w:t>
      </w:r>
    </w:p>
    <w:p w14:paraId="16778D2E" w14:textId="5C529A5A" w:rsidR="009A3384" w:rsidRPr="00FB362F" w:rsidRDefault="009A3384" w:rsidP="00FB362F">
      <w:pPr>
        <w:pStyle w:val="CMDOutput"/>
      </w:pPr>
      <w:r w:rsidRPr="00FB362F">
        <w:t>(Output Omitted)</w:t>
      </w:r>
    </w:p>
    <w:p w14:paraId="1B240354" w14:textId="77777777" w:rsidR="00746960" w:rsidRPr="00FB362F" w:rsidRDefault="00746960" w:rsidP="00FB362F">
      <w:pPr>
        <w:pStyle w:val="CMDOutput"/>
      </w:pPr>
      <w:r w:rsidRPr="00FB362F">
        <w:t xml:space="preserve">Fetched 677 kB in 2s (346 kB/s)                              </w:t>
      </w:r>
    </w:p>
    <w:p w14:paraId="4FA06363" w14:textId="77777777" w:rsidR="00746960" w:rsidRPr="00FB362F" w:rsidRDefault="00746960" w:rsidP="00FB362F">
      <w:pPr>
        <w:pStyle w:val="CMDOutput"/>
      </w:pPr>
      <w:r w:rsidRPr="00FB362F">
        <w:t>Reading package lists... Done</w:t>
      </w:r>
    </w:p>
    <w:p w14:paraId="67F84755" w14:textId="5711BDCE" w:rsidR="00746960" w:rsidRPr="00FB362F" w:rsidRDefault="00746960" w:rsidP="000B629A">
      <w:pPr>
        <w:pStyle w:val="CMD"/>
      </w:pPr>
      <w:proofErr w:type="spellStart"/>
      <w:r w:rsidRPr="00FB362F">
        <w:t>devasc@</w:t>
      </w:r>
      <w:proofErr w:type="gramStart"/>
      <w:r w:rsidRPr="00FB362F">
        <w:t>labvm</w:t>
      </w:r>
      <w:proofErr w:type="spellEnd"/>
      <w:r w:rsidRPr="00FB362F">
        <w:t>:~</w:t>
      </w:r>
      <w:proofErr w:type="gramEnd"/>
      <w:r w:rsidRPr="00FB362F">
        <w:t>$</w:t>
      </w:r>
    </w:p>
    <w:p w14:paraId="534FBAA6" w14:textId="10E8039F" w:rsidR="006941C8" w:rsidRDefault="00C83D90" w:rsidP="006941C8">
      <w:pPr>
        <w:pStyle w:val="Heading2"/>
      </w:pPr>
      <w:r>
        <w:t xml:space="preserve">Review </w:t>
      </w:r>
      <w:r w:rsidR="006941C8">
        <w:t>File Management</w:t>
      </w:r>
    </w:p>
    <w:p w14:paraId="6015D17C" w14:textId="08492E54" w:rsidR="006941C8" w:rsidRDefault="006941C8" w:rsidP="006941C8">
      <w:pPr>
        <w:pStyle w:val="BodyTextL25"/>
      </w:pPr>
      <w:r>
        <w:t xml:space="preserve">In this part, you will </w:t>
      </w:r>
      <w:r w:rsidR="00B12812">
        <w:t>review file permissions, change file permissions and ownership, move files, copy files, remove files, and view files.</w:t>
      </w:r>
    </w:p>
    <w:p w14:paraId="0EDA227E" w14:textId="1826BEF7" w:rsidR="00D66DF4" w:rsidRDefault="009A3384" w:rsidP="00D66DF4">
      <w:pPr>
        <w:pStyle w:val="Heading3"/>
      </w:pPr>
      <w:r>
        <w:t>Review file permissions.</w:t>
      </w:r>
    </w:p>
    <w:p w14:paraId="6169ED4D" w14:textId="0E73D7DB" w:rsidR="00D66DF4" w:rsidRPr="00D66DF4" w:rsidRDefault="00786699" w:rsidP="00D66DF4">
      <w:pPr>
        <w:pStyle w:val="SubStepAlpha"/>
      </w:pPr>
      <w:r>
        <w:t xml:space="preserve">Use the </w:t>
      </w:r>
      <w:r w:rsidRPr="00786699">
        <w:rPr>
          <w:b/>
          <w:bCs/>
        </w:rPr>
        <w:t>ls Desktop -l</w:t>
      </w:r>
      <w:r>
        <w:t xml:space="preserve"> to display the contents of the Desktop folder.</w:t>
      </w:r>
    </w:p>
    <w:p w14:paraId="3BD1EF86" w14:textId="77777777" w:rsidR="00786699" w:rsidRPr="00FB362F" w:rsidRDefault="00786699" w:rsidP="000B629A">
      <w:pPr>
        <w:pStyle w:val="CMD"/>
      </w:pPr>
      <w:proofErr w:type="spellStart"/>
      <w:r w:rsidRPr="00FB362F">
        <w:t>devasc@</w:t>
      </w:r>
      <w:proofErr w:type="gramStart"/>
      <w:r w:rsidRPr="00FB362F">
        <w:t>labvm</w:t>
      </w:r>
      <w:proofErr w:type="spellEnd"/>
      <w:r w:rsidRPr="00FB362F">
        <w:t>:~</w:t>
      </w:r>
      <w:proofErr w:type="gramEnd"/>
      <w:r w:rsidRPr="00FB362F">
        <w:t xml:space="preserve">$ </w:t>
      </w:r>
      <w:r w:rsidRPr="00FB362F">
        <w:rPr>
          <w:b/>
          <w:bCs/>
        </w:rPr>
        <w:t>ls Desktop -l</w:t>
      </w:r>
    </w:p>
    <w:p w14:paraId="7FDEAE2F" w14:textId="77777777" w:rsidR="00786699" w:rsidRPr="00FB362F" w:rsidRDefault="00786699" w:rsidP="00FB362F">
      <w:pPr>
        <w:pStyle w:val="CMDOutput"/>
      </w:pPr>
      <w:r w:rsidRPr="00FB362F">
        <w:t>total 28</w:t>
      </w:r>
    </w:p>
    <w:p w14:paraId="1CCD3E5B" w14:textId="77777777" w:rsidR="00786699" w:rsidRPr="00FB362F" w:rsidRDefault="00786699" w:rsidP="00FB362F">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r w:rsidRPr="00FB362F">
        <w:t>devasc</w:t>
      </w:r>
      <w:proofErr w:type="spellEnd"/>
      <w:r w:rsidRPr="00FB362F">
        <w:t xml:space="preserve"> 1095 Mar 30 21:24 </w:t>
      </w:r>
      <w:proofErr w:type="spellStart"/>
      <w:r w:rsidRPr="00FB362F">
        <w:t>chromium_chromium.desktop</w:t>
      </w:r>
      <w:proofErr w:type="spellEnd"/>
    </w:p>
    <w:p w14:paraId="08DDF783" w14:textId="77777777" w:rsidR="00786699" w:rsidRPr="00FB362F" w:rsidRDefault="00786699" w:rsidP="00FB362F">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401</w:t>
      </w:r>
      <w:proofErr w:type="gramEnd"/>
      <w:r w:rsidRPr="00FB362F">
        <w:t xml:space="preserve"> Mar 30 21:25 cisco-packet-</w:t>
      </w:r>
      <w:proofErr w:type="spellStart"/>
      <w:r w:rsidRPr="00FB362F">
        <w:t>tracer_cisco</w:t>
      </w:r>
      <w:proofErr w:type="spellEnd"/>
      <w:r w:rsidRPr="00FB362F">
        <w:t>-</w:t>
      </w:r>
      <w:proofErr w:type="spellStart"/>
      <w:r w:rsidRPr="00FB362F">
        <w:t>pacet-tracer.desktop</w:t>
      </w:r>
      <w:proofErr w:type="spellEnd"/>
    </w:p>
    <w:p w14:paraId="466D16E2" w14:textId="77777777" w:rsidR="00786699" w:rsidRPr="00FB362F" w:rsidRDefault="00786699" w:rsidP="00FB362F">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776</w:t>
      </w:r>
      <w:proofErr w:type="gramEnd"/>
      <w:r w:rsidRPr="00FB362F">
        <w:t xml:space="preserve"> Mar 30 21:23 </w:t>
      </w:r>
      <w:proofErr w:type="spellStart"/>
      <w:r w:rsidRPr="00FB362F">
        <w:t>code.desktop</w:t>
      </w:r>
      <w:proofErr w:type="spellEnd"/>
    </w:p>
    <w:p w14:paraId="6213C214" w14:textId="77777777" w:rsidR="00786699" w:rsidRPr="00FB362F" w:rsidRDefault="00786699" w:rsidP="00FB362F">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373</w:t>
      </w:r>
      <w:proofErr w:type="gramEnd"/>
      <w:r w:rsidRPr="00FB362F">
        <w:t xml:space="preserve"> Mar 30 21:25 </w:t>
      </w:r>
      <w:proofErr w:type="spellStart"/>
      <w:r w:rsidRPr="00FB362F">
        <w:t>drawio_drawio.desktop</w:t>
      </w:r>
      <w:proofErr w:type="spellEnd"/>
    </w:p>
    <w:p w14:paraId="2B095B46" w14:textId="77777777" w:rsidR="00786699" w:rsidRPr="00FB362F" w:rsidRDefault="00786699" w:rsidP="00FB362F">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250</w:t>
      </w:r>
      <w:proofErr w:type="gramEnd"/>
      <w:r w:rsidRPr="00FB362F">
        <w:t xml:space="preserve"> Mar 30 21:21 </w:t>
      </w:r>
      <w:proofErr w:type="spellStart"/>
      <w:r w:rsidRPr="00FB362F">
        <w:t>exo</w:t>
      </w:r>
      <w:proofErr w:type="spellEnd"/>
      <w:r w:rsidRPr="00FB362F">
        <w:t>-terminal-</w:t>
      </w:r>
      <w:proofErr w:type="spellStart"/>
      <w:r w:rsidRPr="00FB362F">
        <w:t>emulator.desktop</w:t>
      </w:r>
      <w:proofErr w:type="spellEnd"/>
    </w:p>
    <w:p w14:paraId="20FF5663" w14:textId="77777777" w:rsidR="00786699" w:rsidRPr="00FB362F" w:rsidRDefault="00786699" w:rsidP="00FB362F">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r w:rsidRPr="00FB362F">
        <w:t>devasc</w:t>
      </w:r>
      <w:proofErr w:type="spellEnd"/>
      <w:r w:rsidRPr="00FB362F">
        <w:t xml:space="preserve">   99 Mar 30 21:21 </w:t>
      </w:r>
      <w:proofErr w:type="spellStart"/>
      <w:r w:rsidRPr="00FB362F">
        <w:t>labs.desktop</w:t>
      </w:r>
      <w:proofErr w:type="spellEnd"/>
    </w:p>
    <w:p w14:paraId="7EA1D227" w14:textId="77777777" w:rsidR="00786699" w:rsidRPr="00FB362F" w:rsidRDefault="00786699" w:rsidP="00FB362F">
      <w:pPr>
        <w:pStyle w:val="CMDOutput"/>
      </w:pPr>
      <w:r w:rsidRPr="00FB362F">
        <w:t>-</w:t>
      </w:r>
      <w:proofErr w:type="spellStart"/>
      <w:r w:rsidRPr="00FB362F">
        <w:t>rwxr</w:t>
      </w:r>
      <w:proofErr w:type="spellEnd"/>
      <w:r w:rsidRPr="00FB362F">
        <w:t>-</w:t>
      </w:r>
      <w:proofErr w:type="spellStart"/>
      <w:r w:rsidRPr="00FB362F">
        <w:t>xr</w:t>
      </w:r>
      <w:proofErr w:type="spellEnd"/>
      <w:r w:rsidRPr="00FB362F">
        <w:t xml:space="preserve">-x 1 </w:t>
      </w:r>
      <w:proofErr w:type="spellStart"/>
      <w:r w:rsidRPr="00FB362F">
        <w:t>devasc</w:t>
      </w:r>
      <w:proofErr w:type="spellEnd"/>
      <w:r w:rsidRPr="00FB362F">
        <w:t xml:space="preserve"> </w:t>
      </w:r>
      <w:proofErr w:type="spellStart"/>
      <w:proofErr w:type="gramStart"/>
      <w:r w:rsidRPr="00FB362F">
        <w:t>devasc</w:t>
      </w:r>
      <w:proofErr w:type="spellEnd"/>
      <w:r w:rsidRPr="00FB362F">
        <w:t xml:space="preserve">  334</w:t>
      </w:r>
      <w:proofErr w:type="gramEnd"/>
      <w:r w:rsidRPr="00FB362F">
        <w:t xml:space="preserve"> Mar 30 21:24 </w:t>
      </w:r>
      <w:proofErr w:type="spellStart"/>
      <w:r w:rsidRPr="00FB362F">
        <w:t>postman_postman.desktop</w:t>
      </w:r>
      <w:proofErr w:type="spellEnd"/>
    </w:p>
    <w:p w14:paraId="7A830169" w14:textId="5EAB76CE" w:rsidR="00D66DF4" w:rsidRPr="00FB362F" w:rsidRDefault="00786699" w:rsidP="000B629A">
      <w:pPr>
        <w:pStyle w:val="CMD"/>
      </w:pPr>
      <w:proofErr w:type="spellStart"/>
      <w:r w:rsidRPr="00FB362F">
        <w:t>devasc@</w:t>
      </w:r>
      <w:proofErr w:type="gramStart"/>
      <w:r w:rsidRPr="00FB362F">
        <w:t>labvm</w:t>
      </w:r>
      <w:proofErr w:type="spellEnd"/>
      <w:r w:rsidRPr="00FB362F">
        <w:t>:~</w:t>
      </w:r>
      <w:proofErr w:type="gramEnd"/>
      <w:r w:rsidRPr="00FB362F">
        <w:t>$</w:t>
      </w:r>
    </w:p>
    <w:p w14:paraId="72F9970C" w14:textId="7923B9E7" w:rsidR="00746960" w:rsidRDefault="00746960" w:rsidP="000B629A">
      <w:pPr>
        <w:pStyle w:val="SubStepAlpha"/>
      </w:pPr>
      <w:r>
        <w:t xml:space="preserve">Answer the following questions about the output above. If necessary, search the internet for information of Linux file permission shown in the output of the </w:t>
      </w:r>
      <w:r w:rsidRPr="000B629A">
        <w:rPr>
          <w:b/>
          <w:bCs/>
        </w:rPr>
        <w:t>ls</w:t>
      </w:r>
      <w:r>
        <w:t xml:space="preserve"> command.</w:t>
      </w:r>
    </w:p>
    <w:p w14:paraId="02CDD8EA" w14:textId="77407B60" w:rsidR="00786699" w:rsidRDefault="00786699" w:rsidP="00A5778C">
      <w:pPr>
        <w:pStyle w:val="Heading4"/>
      </w:pPr>
      <w:r>
        <w:lastRenderedPageBreak/>
        <w:t>Questions</w:t>
      </w:r>
    </w:p>
    <w:p w14:paraId="644C8DE1" w14:textId="53FB0226" w:rsidR="00786699" w:rsidRDefault="00786699" w:rsidP="00A5778C">
      <w:pPr>
        <w:pStyle w:val="BodyTextL50"/>
        <w:spacing w:before="0"/>
      </w:pPr>
      <w:r>
        <w:t>What does the initial dash represent in the permission information?</w:t>
      </w:r>
    </w:p>
    <w:p w14:paraId="5F8E3D53" w14:textId="06467B44" w:rsidR="00A5778C" w:rsidRDefault="00A5778C" w:rsidP="00A5778C">
      <w:pPr>
        <w:pStyle w:val="AnswerLineL50"/>
      </w:pPr>
      <w:r>
        <w:t>Type your answers here.</w:t>
      </w:r>
    </w:p>
    <w:p w14:paraId="73634FB2" w14:textId="69D1182A" w:rsidR="00786699" w:rsidRDefault="00786699" w:rsidP="00A5778C">
      <w:pPr>
        <w:pStyle w:val="BodyTextL50"/>
      </w:pPr>
      <w:r>
        <w:t>What would be in the place of the dash if the item was a directory?</w:t>
      </w:r>
    </w:p>
    <w:p w14:paraId="118D9277" w14:textId="77777777" w:rsidR="00A5778C" w:rsidRDefault="00A5778C" w:rsidP="00A5778C">
      <w:pPr>
        <w:pStyle w:val="AnswerLineL50"/>
      </w:pPr>
      <w:r>
        <w:t>Type your answers here.</w:t>
      </w:r>
    </w:p>
    <w:p w14:paraId="7BEFF48F" w14:textId="5B1F28FE" w:rsidR="00786699" w:rsidRDefault="00786699" w:rsidP="00A5778C">
      <w:pPr>
        <w:pStyle w:val="BodyTextL50"/>
      </w:pPr>
      <w:r>
        <w:t xml:space="preserve">What do the next three letters </w:t>
      </w:r>
      <w:r w:rsidR="00B30A8F">
        <w:t xml:space="preserve">or dashes </w:t>
      </w:r>
      <w:r>
        <w:t>represent in the permission information?</w:t>
      </w:r>
    </w:p>
    <w:p w14:paraId="7F38A5CF" w14:textId="77777777" w:rsidR="00A5778C" w:rsidRDefault="00A5778C" w:rsidP="00A5778C">
      <w:pPr>
        <w:pStyle w:val="AnswerLineL50"/>
      </w:pPr>
      <w:r>
        <w:t>Type your answers here.</w:t>
      </w:r>
    </w:p>
    <w:p w14:paraId="7D3B0605" w14:textId="3C623D3F" w:rsidR="00786699" w:rsidRDefault="00786699" w:rsidP="00A5778C">
      <w:pPr>
        <w:pStyle w:val="BodyTextL50"/>
      </w:pPr>
      <w:r>
        <w:t xml:space="preserve">What do the </w:t>
      </w:r>
      <w:r w:rsidR="00B30A8F">
        <w:t>middle</w:t>
      </w:r>
      <w:r>
        <w:t xml:space="preserve"> three letters</w:t>
      </w:r>
      <w:r w:rsidR="00B30A8F">
        <w:t xml:space="preserve"> or dashes</w:t>
      </w:r>
      <w:r>
        <w:t xml:space="preserve"> represent in the permission information?</w:t>
      </w:r>
    </w:p>
    <w:p w14:paraId="3B3DFA73" w14:textId="77777777" w:rsidR="00A5778C" w:rsidRDefault="00A5778C" w:rsidP="00A5778C">
      <w:pPr>
        <w:pStyle w:val="AnswerLineL50"/>
      </w:pPr>
      <w:r>
        <w:t>Type your answers here.</w:t>
      </w:r>
    </w:p>
    <w:p w14:paraId="7933C510" w14:textId="59BAAB1B" w:rsidR="00F12BFB" w:rsidRDefault="00F12BFB" w:rsidP="00A5778C">
      <w:pPr>
        <w:pStyle w:val="BodyTextL50"/>
      </w:pPr>
      <w:r>
        <w:t>What do the last three letters</w:t>
      </w:r>
      <w:r w:rsidR="00B30A8F">
        <w:t xml:space="preserve"> or dashes</w:t>
      </w:r>
      <w:r>
        <w:t xml:space="preserve"> represent in the permission information?</w:t>
      </w:r>
    </w:p>
    <w:p w14:paraId="53BDD82E" w14:textId="77777777" w:rsidR="00A5778C" w:rsidRDefault="00A5778C" w:rsidP="00A5778C">
      <w:pPr>
        <w:pStyle w:val="AnswerLineL50"/>
      </w:pPr>
      <w:r>
        <w:t>Type your answers here.</w:t>
      </w:r>
    </w:p>
    <w:p w14:paraId="34423384" w14:textId="53E8B757" w:rsidR="00786699" w:rsidRDefault="00786699" w:rsidP="00A5778C">
      <w:pPr>
        <w:pStyle w:val="BodyTextL50"/>
      </w:pPr>
      <w:r>
        <w:t>What does the first instance of "</w:t>
      </w:r>
      <w:proofErr w:type="spellStart"/>
      <w:r>
        <w:t>devasc</w:t>
      </w:r>
      <w:proofErr w:type="spellEnd"/>
      <w:r>
        <w:t>" in the permission information indicate?</w:t>
      </w:r>
    </w:p>
    <w:p w14:paraId="351B44B6" w14:textId="77777777" w:rsidR="00A5778C" w:rsidRDefault="00A5778C" w:rsidP="00A5778C">
      <w:pPr>
        <w:pStyle w:val="AnswerLineL50"/>
      </w:pPr>
      <w:r>
        <w:t>Type your answers here.</w:t>
      </w:r>
    </w:p>
    <w:p w14:paraId="39D58F6D" w14:textId="1554D330" w:rsidR="00786699" w:rsidRDefault="00786699" w:rsidP="00A5778C">
      <w:pPr>
        <w:pStyle w:val="BodyTextL50"/>
      </w:pPr>
      <w:r>
        <w:t>What does the second instance of "</w:t>
      </w:r>
      <w:proofErr w:type="spellStart"/>
      <w:r>
        <w:t>devasc</w:t>
      </w:r>
      <w:proofErr w:type="spellEnd"/>
      <w:r>
        <w:t>" in the permission information indicate?</w:t>
      </w:r>
    </w:p>
    <w:p w14:paraId="7227D873" w14:textId="77777777" w:rsidR="00A5778C" w:rsidRDefault="00A5778C" w:rsidP="00A5778C">
      <w:pPr>
        <w:pStyle w:val="AnswerLineL50"/>
      </w:pPr>
      <w:r>
        <w:t>Type your answers here.</w:t>
      </w:r>
    </w:p>
    <w:p w14:paraId="70076CF6" w14:textId="6123DC2A" w:rsidR="00786699" w:rsidRDefault="00F12BFB" w:rsidP="00A5778C">
      <w:pPr>
        <w:pStyle w:val="BodyTextL50"/>
      </w:pPr>
      <w:r>
        <w:t>What does a permission type of "r" mean?</w:t>
      </w:r>
    </w:p>
    <w:p w14:paraId="7DA7A7EA" w14:textId="77777777" w:rsidR="00A5778C" w:rsidRDefault="00A5778C" w:rsidP="00A5778C">
      <w:pPr>
        <w:pStyle w:val="AnswerLineL50"/>
      </w:pPr>
      <w:r>
        <w:t>Type your answers here.</w:t>
      </w:r>
    </w:p>
    <w:p w14:paraId="1B1AA98E" w14:textId="7263448B" w:rsidR="00F12BFB" w:rsidRDefault="00F12BFB" w:rsidP="00A5778C">
      <w:pPr>
        <w:pStyle w:val="BodyTextL50"/>
      </w:pPr>
      <w:r>
        <w:t>What does a permission type of "w" mean?</w:t>
      </w:r>
    </w:p>
    <w:p w14:paraId="23E1AAD4" w14:textId="77777777" w:rsidR="00A5778C" w:rsidRDefault="00A5778C" w:rsidP="00A5778C">
      <w:pPr>
        <w:pStyle w:val="AnswerLineL50"/>
      </w:pPr>
      <w:r>
        <w:t>Type your answers here.</w:t>
      </w:r>
    </w:p>
    <w:p w14:paraId="6D5E55A4" w14:textId="4E36CD91" w:rsidR="00F12BFB" w:rsidRDefault="00F12BFB" w:rsidP="00A5778C">
      <w:pPr>
        <w:pStyle w:val="BodyTextL50"/>
      </w:pPr>
      <w:r>
        <w:t>What does a permission type of "x" mean?</w:t>
      </w:r>
    </w:p>
    <w:p w14:paraId="2363535F" w14:textId="77777777" w:rsidR="00A5778C" w:rsidRDefault="00A5778C" w:rsidP="00A5778C">
      <w:pPr>
        <w:pStyle w:val="AnswerLineL50"/>
      </w:pPr>
      <w:r>
        <w:t>Type your answers here.</w:t>
      </w:r>
    </w:p>
    <w:p w14:paraId="1FDE9637" w14:textId="5F063BCB" w:rsidR="00786699" w:rsidRDefault="0011130E" w:rsidP="0011130E">
      <w:pPr>
        <w:pStyle w:val="Heading3"/>
      </w:pPr>
      <w:r>
        <w:t>Change file permissions and ownership.</w:t>
      </w:r>
    </w:p>
    <w:p w14:paraId="547A10B9" w14:textId="1A08D8D4" w:rsidR="00786699" w:rsidRDefault="0011130E" w:rsidP="0011130E">
      <w:pPr>
        <w:pStyle w:val="SubStepAlpha"/>
      </w:pPr>
      <w:r>
        <w:t xml:space="preserve">Use the </w:t>
      </w:r>
      <w:r w:rsidR="007D1C0C">
        <w:t xml:space="preserve">command </w:t>
      </w:r>
      <w:r>
        <w:rPr>
          <w:b/>
          <w:bCs/>
        </w:rPr>
        <w:t>cd</w:t>
      </w:r>
      <w:r>
        <w:t xml:space="preserve"> to change to the Documents directory.</w:t>
      </w:r>
    </w:p>
    <w:p w14:paraId="7082C90D" w14:textId="77777777" w:rsidR="0011130E" w:rsidRDefault="0011130E" w:rsidP="000B629A">
      <w:pPr>
        <w:pStyle w:val="CMD"/>
      </w:pPr>
      <w:proofErr w:type="spellStart"/>
      <w:r>
        <w:t>devasc@</w:t>
      </w:r>
      <w:proofErr w:type="gramStart"/>
      <w:r>
        <w:t>labvm</w:t>
      </w:r>
      <w:proofErr w:type="spellEnd"/>
      <w:r>
        <w:t>:~</w:t>
      </w:r>
      <w:proofErr w:type="gramEnd"/>
      <w:r>
        <w:t xml:space="preserve">$ </w:t>
      </w:r>
      <w:r w:rsidRPr="00A620DD">
        <w:rPr>
          <w:b/>
          <w:bCs/>
        </w:rPr>
        <w:t>cd Documents/</w:t>
      </w:r>
    </w:p>
    <w:p w14:paraId="624FBD7E" w14:textId="6467EA10" w:rsidR="00786699" w:rsidRDefault="0011130E" w:rsidP="000B629A">
      <w:pPr>
        <w:pStyle w:val="CMD"/>
      </w:pPr>
      <w:proofErr w:type="spellStart"/>
      <w:r>
        <w:t>devasc@</w:t>
      </w:r>
      <w:proofErr w:type="gramStart"/>
      <w:r>
        <w:t>labvm</w:t>
      </w:r>
      <w:proofErr w:type="spellEnd"/>
      <w:r>
        <w:t>:~</w:t>
      </w:r>
      <w:proofErr w:type="gramEnd"/>
      <w:r>
        <w:t>/Documents$</w:t>
      </w:r>
    </w:p>
    <w:p w14:paraId="01EFCE60" w14:textId="4B423F38" w:rsidR="0011130E" w:rsidRDefault="0011130E" w:rsidP="0011130E">
      <w:pPr>
        <w:pStyle w:val="SubStepAlpha"/>
      </w:pPr>
      <w:r>
        <w:t xml:space="preserve">Use the </w:t>
      </w:r>
      <w:r w:rsidR="007D1C0C">
        <w:t xml:space="preserve">command </w:t>
      </w:r>
      <w:r>
        <w:rPr>
          <w:b/>
          <w:bCs/>
        </w:rPr>
        <w:t>echo</w:t>
      </w:r>
      <w:r>
        <w:t xml:space="preserve"> to create a shell script file</w:t>
      </w:r>
      <w:r w:rsidR="00FD2FF4">
        <w:t>, that</w:t>
      </w:r>
      <w:r w:rsidR="0075217A">
        <w:t xml:space="preserve"> </w:t>
      </w:r>
      <w:r w:rsidR="00746960">
        <w:t xml:space="preserve">will have the command </w:t>
      </w:r>
      <w:r w:rsidR="00746960" w:rsidRPr="000B629A">
        <w:rPr>
          <w:b/>
          <w:bCs/>
        </w:rPr>
        <w:t>ls</w:t>
      </w:r>
      <w:proofErr w:type="gramStart"/>
      <w:r w:rsidR="00746960" w:rsidRPr="000B629A">
        <w:rPr>
          <w:b/>
          <w:bCs/>
        </w:rPr>
        <w:t xml:space="preserve"> ..</w:t>
      </w:r>
      <w:proofErr w:type="gramEnd"/>
      <w:r w:rsidR="00746960" w:rsidRPr="000B629A">
        <w:rPr>
          <w:b/>
          <w:bCs/>
        </w:rPr>
        <w:t>/Desktop</w:t>
      </w:r>
      <w:r w:rsidR="00746960">
        <w:t xml:space="preserve"> inside the file</w:t>
      </w:r>
      <w:r>
        <w:t>.</w:t>
      </w:r>
      <w:r w:rsidR="001F30E1">
        <w:t xml:space="preserve"> Remember that the greater than (&gt;) character redirects command output to a file.</w:t>
      </w:r>
    </w:p>
    <w:p w14:paraId="11C6D27E" w14:textId="12414973" w:rsidR="00A620DD" w:rsidRPr="00A620DD" w:rsidRDefault="00A620DD" w:rsidP="000B629A">
      <w:pPr>
        <w:pStyle w:val="CMD"/>
      </w:pPr>
      <w:proofErr w:type="spellStart"/>
      <w:r w:rsidRPr="00A620DD">
        <w:t>devasc@</w:t>
      </w:r>
      <w:proofErr w:type="gramStart"/>
      <w:r w:rsidRPr="00A620DD">
        <w:t>labvm</w:t>
      </w:r>
      <w:proofErr w:type="spellEnd"/>
      <w:r w:rsidRPr="00A620DD">
        <w:t>:~</w:t>
      </w:r>
      <w:proofErr w:type="gramEnd"/>
      <w:r w:rsidRPr="00A620DD">
        <w:t xml:space="preserve">/Documents$ </w:t>
      </w:r>
      <w:r w:rsidRPr="000B629A">
        <w:rPr>
          <w:b/>
          <w:bCs/>
        </w:rPr>
        <w:t xml:space="preserve">echo </w:t>
      </w:r>
      <w:r w:rsidR="0075217A">
        <w:rPr>
          <w:b/>
          <w:bCs/>
        </w:rPr>
        <w:t>"</w:t>
      </w:r>
      <w:r w:rsidRPr="000B629A">
        <w:rPr>
          <w:b/>
          <w:bCs/>
        </w:rPr>
        <w:t>ls ../Desktop</w:t>
      </w:r>
      <w:r w:rsidR="0075217A">
        <w:rPr>
          <w:b/>
          <w:bCs/>
        </w:rPr>
        <w:t>"</w:t>
      </w:r>
      <w:r w:rsidRPr="000B629A">
        <w:rPr>
          <w:b/>
          <w:bCs/>
        </w:rPr>
        <w:t xml:space="preserve"> &gt; myfile.sh</w:t>
      </w:r>
    </w:p>
    <w:p w14:paraId="30DDB209" w14:textId="77777777" w:rsidR="00A620DD" w:rsidRDefault="00A620DD" w:rsidP="000B629A">
      <w:pPr>
        <w:pStyle w:val="CMD"/>
      </w:pPr>
      <w:proofErr w:type="spellStart"/>
      <w:r w:rsidRPr="00A620DD">
        <w:t>devasc@</w:t>
      </w:r>
      <w:proofErr w:type="gramStart"/>
      <w:r w:rsidRPr="00A620DD">
        <w:t>labvm</w:t>
      </w:r>
      <w:proofErr w:type="spellEnd"/>
      <w:r w:rsidRPr="00A620DD">
        <w:t>:~</w:t>
      </w:r>
      <w:proofErr w:type="gramEnd"/>
      <w:r w:rsidRPr="00A620DD">
        <w:t>/Documents$</w:t>
      </w:r>
    </w:p>
    <w:p w14:paraId="3A29DAAA" w14:textId="0661F74A" w:rsidR="0011130E" w:rsidRDefault="0011130E" w:rsidP="007D3478">
      <w:pPr>
        <w:pStyle w:val="SubStepAlpha"/>
      </w:pPr>
      <w:r>
        <w:t xml:space="preserve">The </w:t>
      </w:r>
      <w:r w:rsidRPr="000B629A">
        <w:rPr>
          <w:b/>
          <w:bCs/>
        </w:rPr>
        <w:t>myfile.sh</w:t>
      </w:r>
      <w:r>
        <w:t xml:space="preserve"> </w:t>
      </w:r>
      <w:r w:rsidR="007D3478">
        <w:t xml:space="preserve">script is stored in the </w:t>
      </w:r>
      <w:r w:rsidR="007D3478" w:rsidRPr="000B629A">
        <w:rPr>
          <w:b/>
          <w:bCs/>
        </w:rPr>
        <w:t>/Documents</w:t>
      </w:r>
      <w:r w:rsidR="007D3478">
        <w:t xml:space="preserve"> directory. Use the </w:t>
      </w:r>
      <w:r w:rsidR="007D3478" w:rsidRPr="000B629A">
        <w:rPr>
          <w:b/>
          <w:bCs/>
        </w:rPr>
        <w:t>cat</w:t>
      </w:r>
      <w:r w:rsidR="007D3478">
        <w:t xml:space="preserve"> command to view the only command in the script. This </w:t>
      </w:r>
      <w:r>
        <w:t xml:space="preserve">file will be used </w:t>
      </w:r>
      <w:r w:rsidR="00A620DD">
        <w:t>as an example to modify permissions and ownership.</w:t>
      </w:r>
    </w:p>
    <w:p w14:paraId="1F2F6CD1" w14:textId="77777777" w:rsidR="007D3478" w:rsidRDefault="007D3478" w:rsidP="007D3478">
      <w:pPr>
        <w:pStyle w:val="CMD"/>
      </w:pPr>
      <w:proofErr w:type="spellStart"/>
      <w:r>
        <w:t>devasc@</w:t>
      </w:r>
      <w:proofErr w:type="gramStart"/>
      <w:r>
        <w:t>labvm</w:t>
      </w:r>
      <w:proofErr w:type="spellEnd"/>
      <w:r>
        <w:t>:~</w:t>
      </w:r>
      <w:proofErr w:type="gramEnd"/>
      <w:r>
        <w:t xml:space="preserve">/Documents$ </w:t>
      </w:r>
      <w:r w:rsidRPr="000B629A">
        <w:rPr>
          <w:b/>
          <w:bCs/>
        </w:rPr>
        <w:t>cat myfile.sh</w:t>
      </w:r>
      <w:r>
        <w:t xml:space="preserve"> </w:t>
      </w:r>
    </w:p>
    <w:p w14:paraId="796E4585" w14:textId="77777777" w:rsidR="007D3478" w:rsidRDefault="007D3478" w:rsidP="000B629A">
      <w:pPr>
        <w:pStyle w:val="CMDOutput"/>
      </w:pPr>
      <w:r>
        <w:t>ls</w:t>
      </w:r>
      <w:proofErr w:type="gramStart"/>
      <w:r>
        <w:t xml:space="preserve"> ..</w:t>
      </w:r>
      <w:proofErr w:type="gramEnd"/>
      <w:r>
        <w:t>/Desktop</w:t>
      </w:r>
    </w:p>
    <w:p w14:paraId="77588C53" w14:textId="166DF6FB" w:rsidR="007D3478" w:rsidRDefault="007D3478" w:rsidP="000B629A">
      <w:pPr>
        <w:pStyle w:val="CMD"/>
      </w:pPr>
      <w:proofErr w:type="spellStart"/>
      <w:r>
        <w:t>devasc@</w:t>
      </w:r>
      <w:proofErr w:type="gramStart"/>
      <w:r>
        <w:t>labvm</w:t>
      </w:r>
      <w:proofErr w:type="spellEnd"/>
      <w:r>
        <w:t>:~</w:t>
      </w:r>
      <w:proofErr w:type="gramEnd"/>
      <w:r>
        <w:t>/Documents$</w:t>
      </w:r>
    </w:p>
    <w:p w14:paraId="5FE5281B" w14:textId="525EDA94" w:rsidR="0011130E" w:rsidRDefault="00A620DD" w:rsidP="00A620DD">
      <w:pPr>
        <w:pStyle w:val="SubStepAlpha"/>
      </w:pPr>
      <w:r>
        <w:t xml:space="preserve">Use the </w:t>
      </w:r>
      <w:r w:rsidR="007D1C0C">
        <w:t>command</w:t>
      </w:r>
      <w:r w:rsidR="007D3478">
        <w:t xml:space="preserve"> </w:t>
      </w:r>
      <w:r w:rsidRPr="00A620DD">
        <w:rPr>
          <w:b/>
          <w:bCs/>
        </w:rPr>
        <w:t>./myfile.sh</w:t>
      </w:r>
      <w:r>
        <w:t xml:space="preserve"> to run the script.</w:t>
      </w:r>
      <w:r w:rsidR="007D3478" w:rsidRPr="007D3478">
        <w:t xml:space="preserve"> </w:t>
      </w:r>
      <w:r w:rsidR="007D3478">
        <w:t>Access is denied because you must set the permission of executable on the file.</w:t>
      </w:r>
    </w:p>
    <w:p w14:paraId="0B70C9F6" w14:textId="77777777" w:rsidR="00A620DD" w:rsidRDefault="00A620DD" w:rsidP="000B629A">
      <w:pPr>
        <w:pStyle w:val="CMD"/>
      </w:pPr>
      <w:proofErr w:type="spellStart"/>
      <w:r>
        <w:t>devasc@</w:t>
      </w:r>
      <w:proofErr w:type="gramStart"/>
      <w:r>
        <w:t>labvm</w:t>
      </w:r>
      <w:proofErr w:type="spellEnd"/>
      <w:r>
        <w:t>:~</w:t>
      </w:r>
      <w:proofErr w:type="gramEnd"/>
      <w:r>
        <w:t xml:space="preserve">/Documents$ </w:t>
      </w:r>
      <w:r w:rsidRPr="00A620DD">
        <w:rPr>
          <w:b/>
          <w:bCs/>
        </w:rPr>
        <w:t>./myfile.sh</w:t>
      </w:r>
    </w:p>
    <w:p w14:paraId="4502FC3C" w14:textId="0DA9C16D" w:rsidR="0011130E" w:rsidRDefault="00A620DD" w:rsidP="000B629A">
      <w:pPr>
        <w:pStyle w:val="CMDOutput"/>
      </w:pPr>
      <w:r>
        <w:t>bash: ./myfile.sh: Permission denied</w:t>
      </w:r>
    </w:p>
    <w:p w14:paraId="70EBDEA9" w14:textId="3246713E" w:rsidR="0075217A" w:rsidRDefault="0075217A" w:rsidP="0075217A">
      <w:pPr>
        <w:pStyle w:val="SubStepAlpha"/>
      </w:pPr>
      <w:r>
        <w:t xml:space="preserve">Use the command </w:t>
      </w:r>
      <w:r>
        <w:rPr>
          <w:b/>
          <w:bCs/>
        </w:rPr>
        <w:t xml:space="preserve">ls -l </w:t>
      </w:r>
      <w:r w:rsidRPr="00A620DD">
        <w:rPr>
          <w:b/>
          <w:bCs/>
        </w:rPr>
        <w:t>myfile.sh</w:t>
      </w:r>
      <w:r>
        <w:t xml:space="preserve"> to </w:t>
      </w:r>
      <w:r w:rsidR="001F30E1">
        <w:t>view</w:t>
      </w:r>
      <w:r>
        <w:t xml:space="preserve"> the current file permissions.</w:t>
      </w:r>
    </w:p>
    <w:p w14:paraId="23C9E1C6" w14:textId="7F98D216" w:rsidR="0075217A" w:rsidRDefault="0075217A" w:rsidP="0075217A">
      <w:pPr>
        <w:pStyle w:val="CMD"/>
      </w:pPr>
      <w:proofErr w:type="spellStart"/>
      <w:r>
        <w:t>devasc@</w:t>
      </w:r>
      <w:proofErr w:type="gramStart"/>
      <w:r>
        <w:t>labvm</w:t>
      </w:r>
      <w:proofErr w:type="spellEnd"/>
      <w:r>
        <w:t>:~</w:t>
      </w:r>
      <w:proofErr w:type="gramEnd"/>
      <w:r>
        <w:t xml:space="preserve">/Documents$ </w:t>
      </w:r>
      <w:r>
        <w:rPr>
          <w:b/>
          <w:bCs/>
        </w:rPr>
        <w:t xml:space="preserve">ls -l </w:t>
      </w:r>
      <w:r w:rsidRPr="00A620DD">
        <w:rPr>
          <w:b/>
          <w:bCs/>
        </w:rPr>
        <w:t>myfile.sh</w:t>
      </w:r>
    </w:p>
    <w:p w14:paraId="12E71D75" w14:textId="78822C05" w:rsidR="0075217A" w:rsidRDefault="0075217A" w:rsidP="0075217A">
      <w:pPr>
        <w:pStyle w:val="CMDOutput"/>
      </w:pPr>
      <w:r w:rsidRPr="0075217A">
        <w:lastRenderedPageBreak/>
        <w:t>-</w:t>
      </w:r>
      <w:proofErr w:type="spellStart"/>
      <w:r w:rsidRPr="0075217A">
        <w:t>rw</w:t>
      </w:r>
      <w:proofErr w:type="spellEnd"/>
      <w:r w:rsidRPr="0075217A">
        <w:t>-</w:t>
      </w:r>
      <w:proofErr w:type="spellStart"/>
      <w:r w:rsidRPr="0075217A">
        <w:t>rw</w:t>
      </w:r>
      <w:proofErr w:type="spellEnd"/>
      <w:r w:rsidRPr="0075217A">
        <w:t xml:space="preserve">-r-- 1 </w:t>
      </w:r>
      <w:proofErr w:type="spellStart"/>
      <w:r w:rsidRPr="0075217A">
        <w:t>devasc</w:t>
      </w:r>
      <w:proofErr w:type="spellEnd"/>
      <w:r w:rsidRPr="0075217A">
        <w:t xml:space="preserve"> </w:t>
      </w:r>
      <w:proofErr w:type="spellStart"/>
      <w:r w:rsidRPr="0075217A">
        <w:t>devasc</w:t>
      </w:r>
      <w:proofErr w:type="spellEnd"/>
      <w:r w:rsidRPr="0075217A">
        <w:t xml:space="preserve"> 14 </w:t>
      </w:r>
      <w:r w:rsidR="00F5734C">
        <w:t>Apr 16</w:t>
      </w:r>
      <w:r w:rsidRPr="0075217A">
        <w:t xml:space="preserve"> 12:46 myfile.sh</w:t>
      </w:r>
    </w:p>
    <w:p w14:paraId="15E6C6F6" w14:textId="1A8CCE32" w:rsidR="0011130E" w:rsidRDefault="00A620DD" w:rsidP="00A620DD">
      <w:pPr>
        <w:pStyle w:val="SubStepAlpha"/>
      </w:pPr>
      <w:r>
        <w:t xml:space="preserve">Use the command </w:t>
      </w:r>
      <w:proofErr w:type="spellStart"/>
      <w:r w:rsidRPr="00A620DD">
        <w:rPr>
          <w:b/>
          <w:bCs/>
        </w:rPr>
        <w:t>chmod</w:t>
      </w:r>
      <w:proofErr w:type="spellEnd"/>
      <w:r w:rsidRPr="00A620DD">
        <w:rPr>
          <w:b/>
          <w:bCs/>
        </w:rPr>
        <w:t xml:space="preserve"> +x myfile.sh</w:t>
      </w:r>
      <w:r>
        <w:t xml:space="preserve"> to allow you to execute the file.</w:t>
      </w:r>
    </w:p>
    <w:p w14:paraId="531D3BD2" w14:textId="77777777" w:rsidR="00A620DD" w:rsidRDefault="00A620DD" w:rsidP="000B629A">
      <w:pPr>
        <w:pStyle w:val="CMD"/>
      </w:pPr>
      <w:proofErr w:type="spellStart"/>
      <w:r>
        <w:t>devasc@</w:t>
      </w:r>
      <w:proofErr w:type="gramStart"/>
      <w:r>
        <w:t>labvm</w:t>
      </w:r>
      <w:proofErr w:type="spellEnd"/>
      <w:r>
        <w:t>:~</w:t>
      </w:r>
      <w:proofErr w:type="gramEnd"/>
      <w:r>
        <w:t xml:space="preserve">/Documents$ </w:t>
      </w:r>
      <w:proofErr w:type="spellStart"/>
      <w:r w:rsidRPr="00A620DD">
        <w:rPr>
          <w:b/>
          <w:bCs/>
        </w:rPr>
        <w:t>chmod</w:t>
      </w:r>
      <w:proofErr w:type="spellEnd"/>
      <w:r w:rsidRPr="00A620DD">
        <w:rPr>
          <w:b/>
          <w:bCs/>
        </w:rPr>
        <w:t xml:space="preserve"> +x myfile.sh</w:t>
      </w:r>
    </w:p>
    <w:p w14:paraId="24E52B05" w14:textId="238CD210" w:rsidR="0011130E" w:rsidRDefault="00A620DD" w:rsidP="000B629A">
      <w:pPr>
        <w:pStyle w:val="CMD"/>
      </w:pPr>
      <w:proofErr w:type="spellStart"/>
      <w:r>
        <w:t>devasc@</w:t>
      </w:r>
      <w:proofErr w:type="gramStart"/>
      <w:r>
        <w:t>labvm</w:t>
      </w:r>
      <w:proofErr w:type="spellEnd"/>
      <w:r>
        <w:t>:~</w:t>
      </w:r>
      <w:proofErr w:type="gramEnd"/>
      <w:r>
        <w:t>/Documents$</w:t>
      </w:r>
    </w:p>
    <w:p w14:paraId="4D641965" w14:textId="21010910" w:rsidR="00A620DD" w:rsidRDefault="00A620DD" w:rsidP="00A620DD">
      <w:pPr>
        <w:pStyle w:val="SubStepAlpha"/>
      </w:pPr>
      <w:r>
        <w:t xml:space="preserve">Use the </w:t>
      </w:r>
      <w:r w:rsidR="007D1C0C">
        <w:t>command</w:t>
      </w:r>
      <w:r w:rsidR="00FD2FF4">
        <w:t xml:space="preserve"> </w:t>
      </w:r>
      <w:r w:rsidRPr="00A620DD">
        <w:rPr>
          <w:b/>
          <w:bCs/>
        </w:rPr>
        <w:t>./myfile.sh</w:t>
      </w:r>
      <w:r>
        <w:t xml:space="preserve"> to run the script.</w:t>
      </w:r>
    </w:p>
    <w:p w14:paraId="5DBAAB28" w14:textId="77777777" w:rsidR="00A620DD" w:rsidRDefault="00A620DD" w:rsidP="000B629A">
      <w:pPr>
        <w:pStyle w:val="CMD"/>
      </w:pPr>
      <w:proofErr w:type="spellStart"/>
      <w:r>
        <w:t>devasc@</w:t>
      </w:r>
      <w:proofErr w:type="gramStart"/>
      <w:r>
        <w:t>labvm</w:t>
      </w:r>
      <w:proofErr w:type="spellEnd"/>
      <w:r>
        <w:t>:~</w:t>
      </w:r>
      <w:proofErr w:type="gramEnd"/>
      <w:r>
        <w:t xml:space="preserve">/Documents$ </w:t>
      </w:r>
      <w:r w:rsidRPr="00A620DD">
        <w:rPr>
          <w:b/>
          <w:bCs/>
        </w:rPr>
        <w:t>./myfile.sh</w:t>
      </w:r>
    </w:p>
    <w:p w14:paraId="5D44F891" w14:textId="77777777" w:rsidR="00A620DD" w:rsidRDefault="00A620DD" w:rsidP="00A620DD">
      <w:pPr>
        <w:pStyle w:val="CMDOutput"/>
      </w:pPr>
      <w:proofErr w:type="spellStart"/>
      <w:r>
        <w:t>chromium_chromium.desktop</w:t>
      </w:r>
      <w:proofErr w:type="spellEnd"/>
      <w:r>
        <w:tab/>
      </w:r>
      <w:r>
        <w:tab/>
      </w:r>
      <w:r>
        <w:tab/>
      </w:r>
      <w:proofErr w:type="spellStart"/>
      <w:r>
        <w:t>exo</w:t>
      </w:r>
      <w:proofErr w:type="spellEnd"/>
      <w:r>
        <w:t>-terminal-</w:t>
      </w:r>
      <w:proofErr w:type="spellStart"/>
      <w:r>
        <w:t>emulator.desktop</w:t>
      </w:r>
      <w:proofErr w:type="spellEnd"/>
    </w:p>
    <w:p w14:paraId="3A00C71D" w14:textId="77777777" w:rsidR="00A620DD" w:rsidRDefault="00A620DD" w:rsidP="00A620DD">
      <w:pPr>
        <w:pStyle w:val="CMDOutput"/>
      </w:pPr>
      <w:r>
        <w:t>cisco-packet-</w:t>
      </w:r>
      <w:proofErr w:type="spellStart"/>
      <w:r>
        <w:t>tracer_cisco</w:t>
      </w:r>
      <w:proofErr w:type="spellEnd"/>
      <w:r>
        <w:t>-</w:t>
      </w:r>
      <w:proofErr w:type="spellStart"/>
      <w:r>
        <w:t>pacet-tracer.desktop</w:t>
      </w:r>
      <w:proofErr w:type="spellEnd"/>
      <w:r>
        <w:tab/>
      </w:r>
      <w:proofErr w:type="spellStart"/>
      <w:r>
        <w:t>labs.desktop</w:t>
      </w:r>
      <w:proofErr w:type="spellEnd"/>
    </w:p>
    <w:p w14:paraId="4AE387B7" w14:textId="77777777" w:rsidR="00A620DD" w:rsidRDefault="00A620DD" w:rsidP="00A620DD">
      <w:pPr>
        <w:pStyle w:val="CMDOutput"/>
      </w:pPr>
      <w:proofErr w:type="spellStart"/>
      <w:r>
        <w:t>code.desktop</w:t>
      </w:r>
      <w:proofErr w:type="spellEnd"/>
      <w:r>
        <w:tab/>
      </w:r>
      <w:r>
        <w:tab/>
      </w:r>
      <w:r>
        <w:tab/>
      </w:r>
      <w:r>
        <w:tab/>
      </w:r>
      <w:r>
        <w:tab/>
      </w:r>
      <w:proofErr w:type="spellStart"/>
      <w:r>
        <w:t>postman_postman.desktop</w:t>
      </w:r>
      <w:proofErr w:type="spellEnd"/>
    </w:p>
    <w:p w14:paraId="15DA4BB4" w14:textId="77777777" w:rsidR="00A620DD" w:rsidRDefault="00A620DD" w:rsidP="00A620DD">
      <w:pPr>
        <w:pStyle w:val="CMDOutput"/>
      </w:pPr>
      <w:proofErr w:type="spellStart"/>
      <w:r>
        <w:t>drawio_drawio.desktop</w:t>
      </w:r>
      <w:proofErr w:type="spellEnd"/>
    </w:p>
    <w:p w14:paraId="40B60813" w14:textId="7296F228" w:rsidR="00A620DD" w:rsidRDefault="00A620DD" w:rsidP="000B629A">
      <w:pPr>
        <w:pStyle w:val="CMD"/>
      </w:pPr>
      <w:proofErr w:type="spellStart"/>
      <w:r>
        <w:t>devasc@</w:t>
      </w:r>
      <w:proofErr w:type="gramStart"/>
      <w:r>
        <w:t>labvm</w:t>
      </w:r>
      <w:proofErr w:type="spellEnd"/>
      <w:r>
        <w:t>:~</w:t>
      </w:r>
      <w:proofErr w:type="gramEnd"/>
      <w:r>
        <w:t>/Documents$</w:t>
      </w:r>
    </w:p>
    <w:p w14:paraId="3D47ABD1" w14:textId="0B8885CF" w:rsidR="00006F29" w:rsidRPr="007D1C0C" w:rsidRDefault="007D1C0C" w:rsidP="007D1C0C">
      <w:pPr>
        <w:pStyle w:val="SubStepAlpha"/>
      </w:pPr>
      <w:r w:rsidRPr="007D1C0C">
        <w:t xml:space="preserve">Use the command </w:t>
      </w:r>
      <w:proofErr w:type="spellStart"/>
      <w:r w:rsidRPr="007D1C0C">
        <w:rPr>
          <w:b/>
          <w:bCs/>
        </w:rPr>
        <w:t>sudo</w:t>
      </w:r>
      <w:proofErr w:type="spellEnd"/>
      <w:r w:rsidRPr="007D1C0C">
        <w:rPr>
          <w:b/>
          <w:bCs/>
        </w:rPr>
        <w:t xml:space="preserve"> </w:t>
      </w:r>
      <w:proofErr w:type="spellStart"/>
      <w:r w:rsidRPr="007D1C0C">
        <w:rPr>
          <w:b/>
          <w:bCs/>
        </w:rPr>
        <w:t>chown</w:t>
      </w:r>
      <w:proofErr w:type="spellEnd"/>
      <w:r w:rsidRPr="007D1C0C">
        <w:rPr>
          <w:b/>
          <w:bCs/>
        </w:rPr>
        <w:t xml:space="preserve"> root myfile.sh</w:t>
      </w:r>
      <w:r w:rsidRPr="007D1C0C">
        <w:t xml:space="preserve"> to change the ownership of the file to "root".</w:t>
      </w:r>
    </w:p>
    <w:p w14:paraId="0396B6D7" w14:textId="77777777" w:rsidR="007D1C0C" w:rsidRDefault="007D1C0C" w:rsidP="000B629A">
      <w:pPr>
        <w:pStyle w:val="CMD"/>
      </w:pPr>
      <w:proofErr w:type="spellStart"/>
      <w:r>
        <w:t>devasc@</w:t>
      </w:r>
      <w:proofErr w:type="gramStart"/>
      <w:r>
        <w:t>labvm</w:t>
      </w:r>
      <w:proofErr w:type="spellEnd"/>
      <w:r>
        <w:t>:~</w:t>
      </w:r>
      <w:proofErr w:type="gramEnd"/>
      <w:r>
        <w:t xml:space="preserve">/Documents$ </w:t>
      </w:r>
      <w:proofErr w:type="spellStart"/>
      <w:r w:rsidRPr="007D1C0C">
        <w:rPr>
          <w:b/>
          <w:bCs/>
        </w:rPr>
        <w:t>sudo</w:t>
      </w:r>
      <w:proofErr w:type="spellEnd"/>
      <w:r w:rsidRPr="007D1C0C">
        <w:rPr>
          <w:b/>
          <w:bCs/>
        </w:rPr>
        <w:t xml:space="preserve"> </w:t>
      </w:r>
      <w:proofErr w:type="spellStart"/>
      <w:r w:rsidRPr="007D1C0C">
        <w:rPr>
          <w:b/>
          <w:bCs/>
        </w:rPr>
        <w:t>chown</w:t>
      </w:r>
      <w:proofErr w:type="spellEnd"/>
      <w:r w:rsidRPr="007D1C0C">
        <w:rPr>
          <w:b/>
          <w:bCs/>
        </w:rPr>
        <w:t xml:space="preserve"> root myfile.sh</w:t>
      </w:r>
      <w:r>
        <w:t xml:space="preserve"> </w:t>
      </w:r>
    </w:p>
    <w:p w14:paraId="4F3FA7A7" w14:textId="47F10D41" w:rsidR="00A620DD" w:rsidRDefault="007D1C0C" w:rsidP="000B629A">
      <w:pPr>
        <w:pStyle w:val="CMD"/>
      </w:pPr>
      <w:proofErr w:type="spellStart"/>
      <w:r>
        <w:t>devasc@</w:t>
      </w:r>
      <w:proofErr w:type="gramStart"/>
      <w:r>
        <w:t>labvm</w:t>
      </w:r>
      <w:proofErr w:type="spellEnd"/>
      <w:r>
        <w:t>:~</w:t>
      </w:r>
      <w:proofErr w:type="gramEnd"/>
      <w:r>
        <w:t>/Documents$</w:t>
      </w:r>
    </w:p>
    <w:p w14:paraId="68AC9D48" w14:textId="1A553807" w:rsidR="00A620DD" w:rsidRDefault="007D1C0C" w:rsidP="007D1C0C">
      <w:pPr>
        <w:pStyle w:val="SubStepAlpha"/>
      </w:pPr>
      <w:r>
        <w:t>Display the permissions of the myfile.sh file.</w:t>
      </w:r>
    </w:p>
    <w:p w14:paraId="56CADD27" w14:textId="77777777" w:rsidR="007D1C0C" w:rsidRDefault="007D1C0C" w:rsidP="000B629A">
      <w:pPr>
        <w:pStyle w:val="CMD"/>
      </w:pPr>
      <w:proofErr w:type="spellStart"/>
      <w:r>
        <w:t>devasc@</w:t>
      </w:r>
      <w:proofErr w:type="gramStart"/>
      <w:r>
        <w:t>labvm</w:t>
      </w:r>
      <w:proofErr w:type="spellEnd"/>
      <w:r>
        <w:t>:~</w:t>
      </w:r>
      <w:proofErr w:type="gramEnd"/>
      <w:r>
        <w:t>/</w:t>
      </w:r>
      <w:r w:rsidRPr="007D1C0C">
        <w:t xml:space="preserve">Documents$ </w:t>
      </w:r>
      <w:r w:rsidRPr="000B629A">
        <w:rPr>
          <w:b/>
          <w:bCs/>
        </w:rPr>
        <w:t>ls -l</w:t>
      </w:r>
    </w:p>
    <w:p w14:paraId="3F9303B3" w14:textId="77777777" w:rsidR="007D1C0C" w:rsidRDefault="007D1C0C" w:rsidP="007D1C0C">
      <w:pPr>
        <w:pStyle w:val="CMDOutput"/>
      </w:pPr>
      <w:r>
        <w:t>total 4</w:t>
      </w:r>
    </w:p>
    <w:p w14:paraId="0601BE67" w14:textId="77777777" w:rsidR="007D1C0C" w:rsidRDefault="007D1C0C" w:rsidP="007D1C0C">
      <w:pPr>
        <w:pStyle w:val="CMDOutput"/>
      </w:pPr>
      <w:r>
        <w:t>-</w:t>
      </w:r>
      <w:proofErr w:type="spellStart"/>
      <w:r>
        <w:t>rwxrwxr</w:t>
      </w:r>
      <w:proofErr w:type="spellEnd"/>
      <w:r>
        <w:t xml:space="preserve">-x 1 </w:t>
      </w:r>
      <w:r w:rsidRPr="007D1C0C">
        <w:rPr>
          <w:highlight w:val="yellow"/>
        </w:rPr>
        <w:t>root</w:t>
      </w:r>
      <w:r>
        <w:t xml:space="preserve"> </w:t>
      </w:r>
      <w:proofErr w:type="spellStart"/>
      <w:r>
        <w:t>devasc</w:t>
      </w:r>
      <w:proofErr w:type="spellEnd"/>
      <w:r>
        <w:t xml:space="preserve"> 14 Apr 16 21:28 myfile.sh</w:t>
      </w:r>
    </w:p>
    <w:p w14:paraId="3C4DEC0D" w14:textId="0BF216C4" w:rsidR="00A620DD" w:rsidRDefault="007D1C0C" w:rsidP="000B629A">
      <w:pPr>
        <w:pStyle w:val="CMD"/>
      </w:pPr>
      <w:proofErr w:type="spellStart"/>
      <w:r>
        <w:t>devasc@</w:t>
      </w:r>
      <w:proofErr w:type="gramStart"/>
      <w:r>
        <w:t>labvm</w:t>
      </w:r>
      <w:proofErr w:type="spellEnd"/>
      <w:r>
        <w:t>:~</w:t>
      </w:r>
      <w:proofErr w:type="gramEnd"/>
      <w:r>
        <w:t>/Documents$</w:t>
      </w:r>
    </w:p>
    <w:p w14:paraId="6F2A5482" w14:textId="1E4F38AF" w:rsidR="0011130E" w:rsidRDefault="0054071B" w:rsidP="00403E18">
      <w:pPr>
        <w:pStyle w:val="Heading3"/>
      </w:pPr>
      <w:r>
        <w:t>Use the m</w:t>
      </w:r>
      <w:r w:rsidR="00403E18">
        <w:t>ove files</w:t>
      </w:r>
      <w:r>
        <w:t xml:space="preserve"> command.</w:t>
      </w:r>
    </w:p>
    <w:p w14:paraId="05871CB1" w14:textId="6B37EA88" w:rsidR="00403E18" w:rsidRDefault="00403E18" w:rsidP="00403E18">
      <w:pPr>
        <w:pStyle w:val="SubStepAlpha"/>
      </w:pPr>
      <w:r>
        <w:t xml:space="preserve">Use the command </w:t>
      </w:r>
      <w:r>
        <w:rPr>
          <w:b/>
          <w:bCs/>
        </w:rPr>
        <w:t>mv</w:t>
      </w:r>
      <w:r>
        <w:t xml:space="preserve"> to move the myfile.sh file to </w:t>
      </w:r>
      <w:r w:rsidR="004F7CB1">
        <w:t>the desktop.</w:t>
      </w:r>
    </w:p>
    <w:p w14:paraId="523BEE84" w14:textId="77777777" w:rsidR="004F7CB1" w:rsidRPr="000B629A" w:rsidRDefault="004F7CB1" w:rsidP="000B629A">
      <w:pPr>
        <w:pStyle w:val="CMD"/>
        <w:rPr>
          <w:b/>
          <w:bCs/>
        </w:rPr>
      </w:pPr>
      <w:proofErr w:type="spellStart"/>
      <w:r>
        <w:t>devasc@</w:t>
      </w:r>
      <w:proofErr w:type="gramStart"/>
      <w:r>
        <w:t>labvm</w:t>
      </w:r>
      <w:proofErr w:type="spellEnd"/>
      <w:r>
        <w:t>:~</w:t>
      </w:r>
      <w:proofErr w:type="gramEnd"/>
      <w:r>
        <w:t xml:space="preserve">/Documents$ </w:t>
      </w:r>
      <w:r w:rsidRPr="000B629A">
        <w:rPr>
          <w:b/>
          <w:bCs/>
        </w:rPr>
        <w:t>mv myfile.sh /home/</w:t>
      </w:r>
      <w:proofErr w:type="spellStart"/>
      <w:r w:rsidRPr="000B629A">
        <w:rPr>
          <w:b/>
          <w:bCs/>
        </w:rPr>
        <w:t>devasc</w:t>
      </w:r>
      <w:proofErr w:type="spellEnd"/>
      <w:r w:rsidRPr="000B629A">
        <w:rPr>
          <w:b/>
          <w:bCs/>
        </w:rPr>
        <w:t>/Desktop/</w:t>
      </w:r>
    </w:p>
    <w:p w14:paraId="5B2D60C3" w14:textId="603A1C23" w:rsidR="004F7CB1" w:rsidRDefault="004F7CB1" w:rsidP="000B629A">
      <w:pPr>
        <w:pStyle w:val="CMD"/>
      </w:pPr>
      <w:proofErr w:type="spellStart"/>
      <w:r>
        <w:t>devasc@</w:t>
      </w:r>
      <w:proofErr w:type="gramStart"/>
      <w:r>
        <w:t>labvm</w:t>
      </w:r>
      <w:proofErr w:type="spellEnd"/>
      <w:r>
        <w:t>:~</w:t>
      </w:r>
      <w:proofErr w:type="gramEnd"/>
      <w:r>
        <w:t>/Documents$</w:t>
      </w:r>
    </w:p>
    <w:p w14:paraId="46846ABF" w14:textId="18CCC31A" w:rsidR="00403E18" w:rsidRDefault="004F7CB1" w:rsidP="004F7CB1">
      <w:pPr>
        <w:pStyle w:val="SubStepAlpha"/>
      </w:pPr>
      <w:r>
        <w:t>Display the contents of the Desktop folder.</w:t>
      </w:r>
    </w:p>
    <w:p w14:paraId="7E672300" w14:textId="77777777" w:rsidR="004F7CB1" w:rsidRDefault="004F7CB1" w:rsidP="000B629A">
      <w:pPr>
        <w:pStyle w:val="CMD"/>
      </w:pPr>
      <w:proofErr w:type="spellStart"/>
      <w:r>
        <w:t>devasc@</w:t>
      </w:r>
      <w:proofErr w:type="gramStart"/>
      <w:r>
        <w:t>labvm</w:t>
      </w:r>
      <w:proofErr w:type="spellEnd"/>
      <w:r>
        <w:t>:~</w:t>
      </w:r>
      <w:proofErr w:type="gramEnd"/>
      <w:r>
        <w:t xml:space="preserve">/Documents$ </w:t>
      </w:r>
      <w:r w:rsidRPr="004F7CB1">
        <w:rPr>
          <w:b/>
          <w:bCs/>
        </w:rPr>
        <w:t>ls ../Desktop/</w:t>
      </w:r>
    </w:p>
    <w:p w14:paraId="55B6AF1C" w14:textId="77777777" w:rsidR="004F7CB1" w:rsidRDefault="004F7CB1" w:rsidP="004F7CB1">
      <w:pPr>
        <w:pStyle w:val="CMDOutput"/>
      </w:pPr>
      <w:proofErr w:type="spellStart"/>
      <w:r>
        <w:t>chromium_chromium.desktop</w:t>
      </w:r>
      <w:proofErr w:type="spellEnd"/>
      <w:r>
        <w:t xml:space="preserve">                       </w:t>
      </w:r>
      <w:proofErr w:type="spellStart"/>
      <w:r>
        <w:t>exo</w:t>
      </w:r>
      <w:proofErr w:type="spellEnd"/>
      <w:r>
        <w:t>-terminal-</w:t>
      </w:r>
      <w:proofErr w:type="spellStart"/>
      <w:r>
        <w:t>emulator.desktop</w:t>
      </w:r>
      <w:proofErr w:type="spellEnd"/>
    </w:p>
    <w:p w14:paraId="5C68A59A" w14:textId="77777777" w:rsidR="004F7CB1" w:rsidRDefault="004F7CB1" w:rsidP="004F7CB1">
      <w:pPr>
        <w:pStyle w:val="CMDOutput"/>
      </w:pPr>
      <w:r>
        <w:t>cisco-packet-</w:t>
      </w:r>
      <w:proofErr w:type="spellStart"/>
      <w:r>
        <w:t>tracer_cisco</w:t>
      </w:r>
      <w:proofErr w:type="spellEnd"/>
      <w:r>
        <w:t>-</w:t>
      </w:r>
      <w:proofErr w:type="spellStart"/>
      <w:r>
        <w:t>pacet-tracer.</w:t>
      </w:r>
      <w:proofErr w:type="gramStart"/>
      <w:r>
        <w:t>desktop</w:t>
      </w:r>
      <w:proofErr w:type="spellEnd"/>
      <w:r>
        <w:t xml:space="preserve">  </w:t>
      </w:r>
      <w:proofErr w:type="spellStart"/>
      <w:r>
        <w:t>labs</w:t>
      </w:r>
      <w:proofErr w:type="gramEnd"/>
      <w:r>
        <w:t>.desktop</w:t>
      </w:r>
      <w:proofErr w:type="spellEnd"/>
    </w:p>
    <w:p w14:paraId="35A5FC62" w14:textId="77777777" w:rsidR="004F7CB1" w:rsidRDefault="004F7CB1" w:rsidP="004F7CB1">
      <w:pPr>
        <w:pStyle w:val="CMDOutput"/>
      </w:pPr>
      <w:proofErr w:type="spellStart"/>
      <w:r>
        <w:t>code.desktop</w:t>
      </w:r>
      <w:proofErr w:type="spellEnd"/>
      <w:r>
        <w:t xml:space="preserve">                                    </w:t>
      </w:r>
      <w:r w:rsidRPr="004F7CB1">
        <w:rPr>
          <w:highlight w:val="yellow"/>
        </w:rPr>
        <w:t>myfile.sh</w:t>
      </w:r>
    </w:p>
    <w:p w14:paraId="3BD0039C" w14:textId="77777777" w:rsidR="004F7CB1" w:rsidRDefault="004F7CB1" w:rsidP="004F7CB1">
      <w:pPr>
        <w:pStyle w:val="CMDOutput"/>
      </w:pPr>
      <w:proofErr w:type="spellStart"/>
      <w:r>
        <w:t>drawio_drawio.desktop</w:t>
      </w:r>
      <w:proofErr w:type="spellEnd"/>
      <w:r>
        <w:t xml:space="preserve">                           </w:t>
      </w:r>
      <w:proofErr w:type="spellStart"/>
      <w:r>
        <w:t>postman_postman.desktop</w:t>
      </w:r>
      <w:proofErr w:type="spellEnd"/>
    </w:p>
    <w:p w14:paraId="02656AAE" w14:textId="36274081" w:rsidR="004F7CB1" w:rsidRDefault="004F7CB1" w:rsidP="000B629A">
      <w:pPr>
        <w:pStyle w:val="CMD"/>
      </w:pPr>
      <w:proofErr w:type="spellStart"/>
      <w:r>
        <w:t>devasc@</w:t>
      </w:r>
      <w:proofErr w:type="gramStart"/>
      <w:r>
        <w:t>labvm</w:t>
      </w:r>
      <w:proofErr w:type="spellEnd"/>
      <w:r>
        <w:t>:~</w:t>
      </w:r>
      <w:proofErr w:type="gramEnd"/>
      <w:r>
        <w:t>/Documents$</w:t>
      </w:r>
    </w:p>
    <w:p w14:paraId="5A387081" w14:textId="427AF507" w:rsidR="00403E18" w:rsidRDefault="004F7CB1" w:rsidP="004F7CB1">
      <w:pPr>
        <w:pStyle w:val="SubStepAlpha"/>
      </w:pPr>
      <w:r>
        <w:t>Return the file to the Documents folder.</w:t>
      </w:r>
    </w:p>
    <w:p w14:paraId="743B25E0" w14:textId="77777777" w:rsidR="004F7CB1" w:rsidRDefault="004F7CB1" w:rsidP="000B629A">
      <w:pPr>
        <w:pStyle w:val="CMD"/>
      </w:pPr>
      <w:proofErr w:type="spellStart"/>
      <w:r>
        <w:t>devasc@</w:t>
      </w:r>
      <w:proofErr w:type="gramStart"/>
      <w:r>
        <w:t>labvm</w:t>
      </w:r>
      <w:proofErr w:type="spellEnd"/>
      <w:r>
        <w:t>:~</w:t>
      </w:r>
      <w:proofErr w:type="gramEnd"/>
      <w:r>
        <w:t xml:space="preserve">/Documents$ </w:t>
      </w:r>
      <w:r w:rsidRPr="000B629A">
        <w:rPr>
          <w:b/>
          <w:bCs/>
        </w:rPr>
        <w:t>mv ../Desktop/myfile.sh myfile.sh</w:t>
      </w:r>
    </w:p>
    <w:p w14:paraId="4FDCF7D8" w14:textId="1C28EAE7" w:rsidR="00403E18" w:rsidRDefault="004F7CB1" w:rsidP="000B629A">
      <w:pPr>
        <w:pStyle w:val="CMD"/>
      </w:pPr>
      <w:proofErr w:type="spellStart"/>
      <w:r>
        <w:t>devasc@</w:t>
      </w:r>
      <w:proofErr w:type="gramStart"/>
      <w:r>
        <w:t>labvm</w:t>
      </w:r>
      <w:proofErr w:type="spellEnd"/>
      <w:r>
        <w:t>:~</w:t>
      </w:r>
      <w:proofErr w:type="gramEnd"/>
      <w:r>
        <w:t>/Documents$</w:t>
      </w:r>
    </w:p>
    <w:p w14:paraId="50EB4CA8" w14:textId="5662EB3A" w:rsidR="00403E18" w:rsidRDefault="004F7CB1" w:rsidP="004F7CB1">
      <w:pPr>
        <w:pStyle w:val="SubStepAlpha"/>
      </w:pPr>
      <w:r>
        <w:t xml:space="preserve">Use the command </w:t>
      </w:r>
      <w:r>
        <w:rPr>
          <w:b/>
          <w:bCs/>
        </w:rPr>
        <w:t>mv</w:t>
      </w:r>
      <w:r>
        <w:t xml:space="preserve"> to rename myfile.sh to myfile_renamed.sh.</w:t>
      </w:r>
    </w:p>
    <w:p w14:paraId="2AFCD7CF" w14:textId="77777777" w:rsidR="004F7CB1" w:rsidRDefault="004F7CB1" w:rsidP="000B629A">
      <w:pPr>
        <w:pStyle w:val="CMD"/>
      </w:pPr>
      <w:proofErr w:type="spellStart"/>
      <w:r>
        <w:t>devasc@</w:t>
      </w:r>
      <w:proofErr w:type="gramStart"/>
      <w:r>
        <w:t>labvm</w:t>
      </w:r>
      <w:proofErr w:type="spellEnd"/>
      <w:r>
        <w:t>:~</w:t>
      </w:r>
      <w:proofErr w:type="gramEnd"/>
      <w:r>
        <w:t xml:space="preserve">/Documents$ </w:t>
      </w:r>
      <w:r w:rsidRPr="000B629A">
        <w:rPr>
          <w:b/>
          <w:bCs/>
        </w:rPr>
        <w:t>mv myfile.sh myfile_renamed.sh</w:t>
      </w:r>
    </w:p>
    <w:p w14:paraId="6CE262D8" w14:textId="6FC0C8ED" w:rsidR="004F7CB1" w:rsidRDefault="004F7CB1" w:rsidP="000B629A">
      <w:pPr>
        <w:pStyle w:val="CMD"/>
      </w:pPr>
      <w:proofErr w:type="spellStart"/>
      <w:r>
        <w:t>devasc@</w:t>
      </w:r>
      <w:proofErr w:type="gramStart"/>
      <w:r>
        <w:t>labvm</w:t>
      </w:r>
      <w:proofErr w:type="spellEnd"/>
      <w:r>
        <w:t>:~</w:t>
      </w:r>
      <w:proofErr w:type="gramEnd"/>
      <w:r>
        <w:t>/Documents$</w:t>
      </w:r>
      <w:r w:rsidRPr="004F7CB1">
        <w:t xml:space="preserve"> </w:t>
      </w:r>
      <w:r w:rsidRPr="004F7CB1">
        <w:rPr>
          <w:b/>
          <w:bCs/>
        </w:rPr>
        <w:t>ls</w:t>
      </w:r>
    </w:p>
    <w:p w14:paraId="2BE6E1F8" w14:textId="43F6D7C7" w:rsidR="004F7CB1" w:rsidRDefault="004F7CB1" w:rsidP="004F7CB1">
      <w:pPr>
        <w:pStyle w:val="CMDOutput"/>
      </w:pPr>
      <w:r>
        <w:t>myfile_renamed.sh</w:t>
      </w:r>
    </w:p>
    <w:p w14:paraId="0F362846" w14:textId="3061ED62" w:rsidR="00403E18" w:rsidRDefault="004F7CB1" w:rsidP="000B629A">
      <w:pPr>
        <w:pStyle w:val="CMD"/>
      </w:pPr>
      <w:proofErr w:type="spellStart"/>
      <w:r>
        <w:t>devasc@</w:t>
      </w:r>
      <w:proofErr w:type="gramStart"/>
      <w:r>
        <w:t>labvm</w:t>
      </w:r>
      <w:proofErr w:type="spellEnd"/>
      <w:r>
        <w:t>:~</w:t>
      </w:r>
      <w:proofErr w:type="gramEnd"/>
      <w:r>
        <w:t>/Documents$</w:t>
      </w:r>
    </w:p>
    <w:p w14:paraId="2C3EC61F" w14:textId="3CF0127B" w:rsidR="00403E18" w:rsidRDefault="0054071B" w:rsidP="004F7CB1">
      <w:pPr>
        <w:pStyle w:val="Heading3"/>
      </w:pPr>
      <w:r>
        <w:t>Use the c</w:t>
      </w:r>
      <w:r w:rsidR="004F7CB1">
        <w:t>opy files</w:t>
      </w:r>
      <w:r>
        <w:t xml:space="preserve"> command.</w:t>
      </w:r>
    </w:p>
    <w:p w14:paraId="582D9695" w14:textId="1A88A59B" w:rsidR="00403E18" w:rsidRDefault="004F7CB1" w:rsidP="004F7CB1">
      <w:pPr>
        <w:pStyle w:val="SubStepAlpha"/>
      </w:pPr>
      <w:r>
        <w:t xml:space="preserve">Use the command </w:t>
      </w:r>
      <w:r>
        <w:rPr>
          <w:b/>
          <w:bCs/>
        </w:rPr>
        <w:t>cp</w:t>
      </w:r>
      <w:r>
        <w:t xml:space="preserve"> to </w:t>
      </w:r>
      <w:r w:rsidR="00664E3A">
        <w:t xml:space="preserve">make a </w:t>
      </w:r>
      <w:r>
        <w:t xml:space="preserve">copy </w:t>
      </w:r>
      <w:r w:rsidR="00664E3A">
        <w:t xml:space="preserve">of </w:t>
      </w:r>
      <w:r>
        <w:t>the myfile_renamed.sh</w:t>
      </w:r>
      <w:r w:rsidR="00664E3A">
        <w:t xml:space="preserve"> file.</w:t>
      </w:r>
    </w:p>
    <w:p w14:paraId="0B8825CA" w14:textId="77777777" w:rsidR="00664E3A" w:rsidRDefault="00664E3A" w:rsidP="000B629A">
      <w:pPr>
        <w:pStyle w:val="CMD"/>
      </w:pPr>
      <w:proofErr w:type="spellStart"/>
      <w:r>
        <w:t>devasc@</w:t>
      </w:r>
      <w:proofErr w:type="gramStart"/>
      <w:r>
        <w:t>labvm</w:t>
      </w:r>
      <w:proofErr w:type="spellEnd"/>
      <w:r>
        <w:t>:~</w:t>
      </w:r>
      <w:proofErr w:type="gramEnd"/>
      <w:r>
        <w:t xml:space="preserve">/Documents$ </w:t>
      </w:r>
      <w:r w:rsidRPr="000B629A">
        <w:rPr>
          <w:b/>
          <w:bCs/>
        </w:rPr>
        <w:t>cp myfile_renamed.sh myfile_renamed_and_copied.sh</w:t>
      </w:r>
    </w:p>
    <w:p w14:paraId="011E7F5E" w14:textId="77777777" w:rsidR="00664E3A" w:rsidRDefault="00664E3A" w:rsidP="000B629A">
      <w:pPr>
        <w:pStyle w:val="CMD"/>
      </w:pPr>
      <w:proofErr w:type="spellStart"/>
      <w:r>
        <w:lastRenderedPageBreak/>
        <w:t>devasc@</w:t>
      </w:r>
      <w:proofErr w:type="gramStart"/>
      <w:r>
        <w:t>labvm</w:t>
      </w:r>
      <w:proofErr w:type="spellEnd"/>
      <w:r>
        <w:t>:~</w:t>
      </w:r>
      <w:proofErr w:type="gramEnd"/>
      <w:r>
        <w:t xml:space="preserve">/Documents$ </w:t>
      </w:r>
      <w:r w:rsidRPr="00664E3A">
        <w:rPr>
          <w:b/>
          <w:bCs/>
        </w:rPr>
        <w:t>ls</w:t>
      </w:r>
    </w:p>
    <w:p w14:paraId="0A08E97B" w14:textId="77777777" w:rsidR="00664E3A" w:rsidRDefault="00664E3A" w:rsidP="00664E3A">
      <w:pPr>
        <w:pStyle w:val="CMDOutput"/>
      </w:pPr>
      <w:proofErr w:type="gramStart"/>
      <w:r w:rsidRPr="00664E3A">
        <w:rPr>
          <w:highlight w:val="yellow"/>
        </w:rPr>
        <w:t>myfile_renamed_and_copied.sh</w:t>
      </w:r>
      <w:r>
        <w:t xml:space="preserve">  myfile_renamed.sh</w:t>
      </w:r>
      <w:proofErr w:type="gramEnd"/>
    </w:p>
    <w:p w14:paraId="2792D497" w14:textId="12F1CD3C" w:rsidR="004F7CB1" w:rsidRDefault="00664E3A" w:rsidP="000B629A">
      <w:pPr>
        <w:pStyle w:val="CMD"/>
      </w:pPr>
      <w:proofErr w:type="spellStart"/>
      <w:r>
        <w:t>devasc@</w:t>
      </w:r>
      <w:proofErr w:type="gramStart"/>
      <w:r>
        <w:t>labvm</w:t>
      </w:r>
      <w:proofErr w:type="spellEnd"/>
      <w:r>
        <w:t>:~</w:t>
      </w:r>
      <w:proofErr w:type="gramEnd"/>
      <w:r>
        <w:t>/Documents$</w:t>
      </w:r>
    </w:p>
    <w:p w14:paraId="085558B1" w14:textId="650248D0" w:rsidR="004F7CB1" w:rsidRDefault="0054071B" w:rsidP="001165BF">
      <w:pPr>
        <w:pStyle w:val="Heading3"/>
      </w:pPr>
      <w:r>
        <w:t>Use the r</w:t>
      </w:r>
      <w:r w:rsidR="001165BF">
        <w:t xml:space="preserve">emove </w:t>
      </w:r>
      <w:r>
        <w:t>f</w:t>
      </w:r>
      <w:r w:rsidR="001165BF">
        <w:t>iles</w:t>
      </w:r>
      <w:r>
        <w:t xml:space="preserve"> command.</w:t>
      </w:r>
    </w:p>
    <w:p w14:paraId="026F9339" w14:textId="77AD9346" w:rsidR="004F7CB1" w:rsidRDefault="001165BF" w:rsidP="000B629A">
      <w:pPr>
        <w:pStyle w:val="BodyTextL25"/>
      </w:pPr>
      <w:r>
        <w:t xml:space="preserve">Use the </w:t>
      </w:r>
      <w:r>
        <w:rPr>
          <w:b/>
          <w:bCs/>
        </w:rPr>
        <w:t>rm</w:t>
      </w:r>
      <w:r>
        <w:t xml:space="preserve"> command to remove the </w:t>
      </w:r>
      <w:r w:rsidRPr="000B629A">
        <w:rPr>
          <w:b/>
          <w:bCs/>
        </w:rPr>
        <w:t>myfile_renamed_and_copied.sh</w:t>
      </w:r>
      <w:r>
        <w:t xml:space="preserve"> file.</w:t>
      </w:r>
    </w:p>
    <w:p w14:paraId="57117E8D" w14:textId="77777777" w:rsidR="001165BF" w:rsidRDefault="001165BF" w:rsidP="000B629A">
      <w:pPr>
        <w:pStyle w:val="CMD"/>
      </w:pPr>
      <w:proofErr w:type="spellStart"/>
      <w:r>
        <w:t>devasc@</w:t>
      </w:r>
      <w:proofErr w:type="gramStart"/>
      <w:r>
        <w:t>labvm</w:t>
      </w:r>
      <w:proofErr w:type="spellEnd"/>
      <w:r>
        <w:t>:~</w:t>
      </w:r>
      <w:proofErr w:type="gramEnd"/>
      <w:r>
        <w:t xml:space="preserve">/Documents$ </w:t>
      </w:r>
      <w:r w:rsidRPr="000B629A">
        <w:rPr>
          <w:b/>
          <w:bCs/>
        </w:rPr>
        <w:t>rm myfile_renamed_and_copied.sh</w:t>
      </w:r>
      <w:r>
        <w:t xml:space="preserve"> </w:t>
      </w:r>
    </w:p>
    <w:p w14:paraId="5530DB96" w14:textId="77777777" w:rsidR="001165BF" w:rsidRDefault="001165BF" w:rsidP="000B629A">
      <w:pPr>
        <w:pStyle w:val="CMD"/>
      </w:pPr>
      <w:proofErr w:type="spellStart"/>
      <w:r>
        <w:t>devasc@</w:t>
      </w:r>
      <w:proofErr w:type="gramStart"/>
      <w:r>
        <w:t>labvm</w:t>
      </w:r>
      <w:proofErr w:type="spellEnd"/>
      <w:r>
        <w:t>:~</w:t>
      </w:r>
      <w:proofErr w:type="gramEnd"/>
      <w:r>
        <w:t xml:space="preserve">/Documents$ </w:t>
      </w:r>
      <w:r w:rsidRPr="001165BF">
        <w:rPr>
          <w:b/>
          <w:bCs/>
        </w:rPr>
        <w:t>ls</w:t>
      </w:r>
    </w:p>
    <w:p w14:paraId="4E64E6B4" w14:textId="77777777" w:rsidR="001165BF" w:rsidRDefault="001165BF" w:rsidP="001165BF">
      <w:pPr>
        <w:pStyle w:val="CMDOutput"/>
      </w:pPr>
      <w:proofErr w:type="spellStart"/>
      <w:proofErr w:type="gramStart"/>
      <w:r>
        <w:t>mbr.img</w:t>
      </w:r>
      <w:proofErr w:type="spellEnd"/>
      <w:r>
        <w:t xml:space="preserve">  myfile_renamed.sh</w:t>
      </w:r>
      <w:proofErr w:type="gramEnd"/>
    </w:p>
    <w:p w14:paraId="62FA601E" w14:textId="7BD17E56" w:rsidR="00F5734C" w:rsidRDefault="001165BF">
      <w:pPr>
        <w:pStyle w:val="CMD"/>
      </w:pPr>
      <w:proofErr w:type="spellStart"/>
      <w:r>
        <w:t>devasc@</w:t>
      </w:r>
      <w:proofErr w:type="gramStart"/>
      <w:r>
        <w:t>labvm</w:t>
      </w:r>
      <w:proofErr w:type="spellEnd"/>
      <w:r>
        <w:t>:~</w:t>
      </w:r>
      <w:proofErr w:type="gramEnd"/>
      <w:r>
        <w:t>/Documents$</w:t>
      </w:r>
    </w:p>
    <w:p w14:paraId="3573BCFB" w14:textId="05BF84CB" w:rsidR="00F5734C" w:rsidRDefault="0054071B" w:rsidP="00F5734C">
      <w:pPr>
        <w:pStyle w:val="Heading3"/>
      </w:pPr>
      <w:r>
        <w:t>Use the s</w:t>
      </w:r>
      <w:r w:rsidR="00F5734C">
        <w:t xml:space="preserve">tandard </w:t>
      </w:r>
      <w:r>
        <w:t>o</w:t>
      </w:r>
      <w:r w:rsidR="00F5734C">
        <w:t xml:space="preserve">utput </w:t>
      </w:r>
      <w:r>
        <w:t>r</w:t>
      </w:r>
      <w:r w:rsidR="00F5734C">
        <w:t>edirect</w:t>
      </w:r>
      <w:r>
        <w:t>.</w:t>
      </w:r>
    </w:p>
    <w:p w14:paraId="3425BA7B" w14:textId="77777777" w:rsidR="00F5734C" w:rsidRDefault="00F5734C" w:rsidP="00F5734C">
      <w:pPr>
        <w:pStyle w:val="SubStepAlpha"/>
      </w:pPr>
      <w:r>
        <w:t>Use the redirect (</w:t>
      </w:r>
      <w:r>
        <w:rPr>
          <w:b/>
          <w:bCs/>
        </w:rPr>
        <w:t>&gt;</w:t>
      </w:r>
      <w:r w:rsidRPr="00AF133D">
        <w:t xml:space="preserve">) </w:t>
      </w:r>
      <w:r>
        <w:t xml:space="preserve">to place text into a new file called </w:t>
      </w:r>
      <w:r w:rsidRPr="000B629A">
        <w:rPr>
          <w:b/>
          <w:bCs/>
        </w:rPr>
        <w:t>linux.txt</w:t>
      </w:r>
      <w:r>
        <w:t>.</w:t>
      </w:r>
    </w:p>
    <w:p w14:paraId="266FDD99" w14:textId="77777777" w:rsidR="00F5734C" w:rsidRDefault="00F5734C" w:rsidP="00F5734C">
      <w:pPr>
        <w:pStyle w:val="CMD"/>
      </w:pPr>
      <w:proofErr w:type="spellStart"/>
      <w:r>
        <w:t>devasc@</w:t>
      </w:r>
      <w:proofErr w:type="gramStart"/>
      <w:r>
        <w:t>labvm</w:t>
      </w:r>
      <w:proofErr w:type="spellEnd"/>
      <w:r>
        <w:t>:~</w:t>
      </w:r>
      <w:proofErr w:type="gramEnd"/>
      <w:r>
        <w:t xml:space="preserve">$ </w:t>
      </w:r>
      <w:r w:rsidRPr="000B629A">
        <w:rPr>
          <w:b/>
          <w:bCs/>
        </w:rPr>
        <w:t>echo "Linux is AWESOME!" &gt; linux.txt</w:t>
      </w:r>
    </w:p>
    <w:p w14:paraId="2C94F30D" w14:textId="77777777" w:rsidR="00F5734C" w:rsidRDefault="00F5734C" w:rsidP="00F5734C">
      <w:pPr>
        <w:pStyle w:val="CMD"/>
      </w:pPr>
      <w:proofErr w:type="spellStart"/>
      <w:r>
        <w:t>devasc@</w:t>
      </w:r>
      <w:proofErr w:type="gramStart"/>
      <w:r>
        <w:t>labvm</w:t>
      </w:r>
      <w:proofErr w:type="spellEnd"/>
      <w:r>
        <w:t>:~</w:t>
      </w:r>
      <w:proofErr w:type="gramEnd"/>
      <w:r>
        <w:t>$</w:t>
      </w:r>
    </w:p>
    <w:p w14:paraId="693D039A" w14:textId="77777777" w:rsidR="00F5734C" w:rsidRDefault="00F5734C" w:rsidP="00F5734C">
      <w:pPr>
        <w:pStyle w:val="SubStepAlpha"/>
      </w:pPr>
      <w:r>
        <w:t xml:space="preserve">Use the command </w:t>
      </w:r>
      <w:r>
        <w:rPr>
          <w:b/>
          <w:bCs/>
        </w:rPr>
        <w:t>cat</w:t>
      </w:r>
      <w:r>
        <w:t xml:space="preserve"> to redirect the contents of </w:t>
      </w:r>
      <w:r w:rsidRPr="000B629A">
        <w:rPr>
          <w:b/>
          <w:bCs/>
        </w:rPr>
        <w:t>linux.txt</w:t>
      </w:r>
      <w:r>
        <w:t xml:space="preserve"> to another file.</w:t>
      </w:r>
    </w:p>
    <w:p w14:paraId="64C00887" w14:textId="77777777" w:rsidR="00F5734C" w:rsidRDefault="00F5734C" w:rsidP="00F5734C">
      <w:pPr>
        <w:pStyle w:val="CMD"/>
      </w:pPr>
      <w:proofErr w:type="spellStart"/>
      <w:r>
        <w:t>devasc@</w:t>
      </w:r>
      <w:proofErr w:type="gramStart"/>
      <w:r>
        <w:t>labvm</w:t>
      </w:r>
      <w:proofErr w:type="spellEnd"/>
      <w:r>
        <w:t>:~</w:t>
      </w:r>
      <w:proofErr w:type="gramEnd"/>
      <w:r>
        <w:t xml:space="preserve">$ </w:t>
      </w:r>
      <w:r w:rsidRPr="00AF133D">
        <w:rPr>
          <w:b/>
          <w:bCs/>
        </w:rPr>
        <w:t>cat linux.txt &gt; linux2.txt</w:t>
      </w:r>
    </w:p>
    <w:p w14:paraId="36141E3A" w14:textId="77777777" w:rsidR="00F5734C" w:rsidRDefault="00F5734C" w:rsidP="00F5734C">
      <w:pPr>
        <w:pStyle w:val="CMD"/>
      </w:pPr>
      <w:proofErr w:type="spellStart"/>
      <w:r>
        <w:t>devasc@</w:t>
      </w:r>
      <w:proofErr w:type="gramStart"/>
      <w:r>
        <w:t>labvm</w:t>
      </w:r>
      <w:proofErr w:type="spellEnd"/>
      <w:r>
        <w:t>:~</w:t>
      </w:r>
      <w:proofErr w:type="gramEnd"/>
      <w:r>
        <w:t>$</w:t>
      </w:r>
    </w:p>
    <w:p w14:paraId="3CD86239" w14:textId="77777777" w:rsidR="00F5734C" w:rsidRPr="000B629A" w:rsidRDefault="00F5734C" w:rsidP="00F5734C">
      <w:pPr>
        <w:pStyle w:val="SubStepAlpha"/>
        <w:rPr>
          <w:b/>
          <w:bCs/>
        </w:rPr>
      </w:pPr>
      <w:r>
        <w:t xml:space="preserve">Use the command </w:t>
      </w:r>
      <w:r>
        <w:rPr>
          <w:b/>
          <w:bCs/>
        </w:rPr>
        <w:t>cat</w:t>
      </w:r>
      <w:r>
        <w:t xml:space="preserve"> to view the contents of </w:t>
      </w:r>
      <w:r w:rsidRPr="000B629A">
        <w:rPr>
          <w:b/>
          <w:bCs/>
        </w:rPr>
        <w:t>linux2.txt</w:t>
      </w:r>
      <w:r w:rsidRPr="000B629A">
        <w:t>.</w:t>
      </w:r>
    </w:p>
    <w:p w14:paraId="543D05AA" w14:textId="77777777" w:rsidR="00F5734C" w:rsidRPr="00AF133D" w:rsidRDefault="00F5734C" w:rsidP="00F5734C">
      <w:pPr>
        <w:pStyle w:val="CMD"/>
      </w:pPr>
      <w:proofErr w:type="spellStart"/>
      <w:r w:rsidRPr="00AF133D">
        <w:t>devasc@</w:t>
      </w:r>
      <w:proofErr w:type="gramStart"/>
      <w:r w:rsidRPr="00AF133D">
        <w:t>labvm</w:t>
      </w:r>
      <w:proofErr w:type="spellEnd"/>
      <w:r w:rsidRPr="00AF133D">
        <w:t>:~</w:t>
      </w:r>
      <w:proofErr w:type="gramEnd"/>
      <w:r w:rsidRPr="00AF133D">
        <w:t xml:space="preserve">$ </w:t>
      </w:r>
      <w:r w:rsidRPr="00EE5C23">
        <w:rPr>
          <w:b/>
          <w:bCs/>
        </w:rPr>
        <w:t>cat linux2.txt</w:t>
      </w:r>
    </w:p>
    <w:p w14:paraId="440F263F" w14:textId="77777777" w:rsidR="00F5734C" w:rsidRPr="00AF133D" w:rsidRDefault="00F5734C" w:rsidP="00F5734C">
      <w:pPr>
        <w:pStyle w:val="CMDOutput"/>
      </w:pPr>
      <w:r w:rsidRPr="00AF133D">
        <w:t>Linux is AWESOME!</w:t>
      </w:r>
    </w:p>
    <w:p w14:paraId="143B1069" w14:textId="77777777" w:rsidR="00F5734C" w:rsidRDefault="00F5734C" w:rsidP="00F5734C">
      <w:pPr>
        <w:pStyle w:val="CMD"/>
      </w:pPr>
      <w:proofErr w:type="spellStart"/>
      <w:r w:rsidRPr="00AF133D">
        <w:t>devasc@</w:t>
      </w:r>
      <w:proofErr w:type="gramStart"/>
      <w:r w:rsidRPr="00AF133D">
        <w:t>labvm</w:t>
      </w:r>
      <w:proofErr w:type="spellEnd"/>
      <w:r w:rsidRPr="00AF133D">
        <w:t>:~</w:t>
      </w:r>
      <w:proofErr w:type="gramEnd"/>
      <w:r w:rsidRPr="00AF133D">
        <w:t>$</w:t>
      </w:r>
    </w:p>
    <w:p w14:paraId="38F15799" w14:textId="77777777" w:rsidR="00F5734C" w:rsidRDefault="00F5734C" w:rsidP="00F5734C">
      <w:pPr>
        <w:pStyle w:val="SubStepAlpha"/>
      </w:pPr>
      <w:r>
        <w:t xml:space="preserve">Use the </w:t>
      </w:r>
      <w:r>
        <w:rPr>
          <w:b/>
          <w:bCs/>
        </w:rPr>
        <w:t xml:space="preserve">echo </w:t>
      </w:r>
      <w:r>
        <w:t xml:space="preserve">command to append text to the </w:t>
      </w:r>
      <w:r w:rsidRPr="000B629A">
        <w:rPr>
          <w:b/>
          <w:bCs/>
        </w:rPr>
        <w:t>linux2.txt</w:t>
      </w:r>
      <w:r>
        <w:t xml:space="preserve"> file.</w:t>
      </w:r>
    </w:p>
    <w:p w14:paraId="1DBA5F0D" w14:textId="77777777" w:rsidR="00F5734C" w:rsidRPr="00AF133D" w:rsidRDefault="00F5734C" w:rsidP="00F5734C">
      <w:pPr>
        <w:pStyle w:val="CMD"/>
      </w:pPr>
      <w:proofErr w:type="spellStart"/>
      <w:r w:rsidRPr="00AF133D">
        <w:t>devasc@</w:t>
      </w:r>
      <w:proofErr w:type="gramStart"/>
      <w:r w:rsidRPr="00AF133D">
        <w:t>labvm</w:t>
      </w:r>
      <w:proofErr w:type="spellEnd"/>
      <w:r w:rsidRPr="00AF133D">
        <w:t>:~</w:t>
      </w:r>
      <w:proofErr w:type="gramEnd"/>
      <w:r w:rsidRPr="00AF133D">
        <w:t xml:space="preserve">$ </w:t>
      </w:r>
      <w:r w:rsidRPr="000B629A">
        <w:rPr>
          <w:b/>
          <w:bCs/>
        </w:rPr>
        <w:t>echo "I LOVE Linux!" &gt;&gt; linux2.txt</w:t>
      </w:r>
    </w:p>
    <w:p w14:paraId="11DD40BB" w14:textId="77777777" w:rsidR="00F5734C" w:rsidRDefault="00F5734C" w:rsidP="00F5734C">
      <w:pPr>
        <w:pStyle w:val="CMD"/>
      </w:pPr>
      <w:proofErr w:type="spellStart"/>
      <w:r w:rsidRPr="00AF133D">
        <w:t>devasc@</w:t>
      </w:r>
      <w:proofErr w:type="gramStart"/>
      <w:r w:rsidRPr="00AF133D">
        <w:t>labvm</w:t>
      </w:r>
      <w:proofErr w:type="spellEnd"/>
      <w:r w:rsidRPr="00AF133D">
        <w:t>:~</w:t>
      </w:r>
      <w:proofErr w:type="gramEnd"/>
      <w:r w:rsidRPr="00AF133D">
        <w:t>$</w:t>
      </w:r>
    </w:p>
    <w:p w14:paraId="7008F297" w14:textId="77777777" w:rsidR="00F5734C" w:rsidRDefault="00F5734C" w:rsidP="00F5734C">
      <w:pPr>
        <w:pStyle w:val="SubStepAlpha"/>
      </w:pPr>
      <w:r>
        <w:t xml:space="preserve">Use the </w:t>
      </w:r>
      <w:r w:rsidRPr="00AF133D">
        <w:rPr>
          <w:b/>
          <w:bCs/>
        </w:rPr>
        <w:t>cat</w:t>
      </w:r>
      <w:r>
        <w:t xml:space="preserve"> command to view the contents of the </w:t>
      </w:r>
      <w:r w:rsidRPr="000B629A">
        <w:rPr>
          <w:b/>
          <w:bCs/>
        </w:rPr>
        <w:t>linux2.txt</w:t>
      </w:r>
      <w:r>
        <w:t xml:space="preserve"> file.</w:t>
      </w:r>
    </w:p>
    <w:p w14:paraId="224F6E96" w14:textId="77777777" w:rsidR="00F5734C" w:rsidRPr="00AF133D" w:rsidRDefault="00F5734C" w:rsidP="00F5734C">
      <w:pPr>
        <w:pStyle w:val="CMD"/>
      </w:pPr>
      <w:proofErr w:type="spellStart"/>
      <w:r w:rsidRPr="00AF133D">
        <w:t>devasc@</w:t>
      </w:r>
      <w:proofErr w:type="gramStart"/>
      <w:r w:rsidRPr="00AF133D">
        <w:t>labvm</w:t>
      </w:r>
      <w:proofErr w:type="spellEnd"/>
      <w:r w:rsidRPr="00AF133D">
        <w:t>:~</w:t>
      </w:r>
      <w:proofErr w:type="gramEnd"/>
      <w:r w:rsidRPr="00AF133D">
        <w:t xml:space="preserve">$ </w:t>
      </w:r>
      <w:r w:rsidRPr="00EE5C23">
        <w:rPr>
          <w:b/>
          <w:bCs/>
        </w:rPr>
        <w:t>cat linux2.txt</w:t>
      </w:r>
    </w:p>
    <w:p w14:paraId="5C524157" w14:textId="77777777" w:rsidR="00F5734C" w:rsidRPr="00AF133D" w:rsidRDefault="00F5734C" w:rsidP="00F5734C">
      <w:pPr>
        <w:pStyle w:val="CMDOutput"/>
      </w:pPr>
      <w:r w:rsidRPr="00AF133D">
        <w:t>Linux is AWESOME!</w:t>
      </w:r>
    </w:p>
    <w:p w14:paraId="5AA18012" w14:textId="77777777" w:rsidR="00F5734C" w:rsidRPr="00AF133D" w:rsidRDefault="00F5734C" w:rsidP="00F5734C">
      <w:pPr>
        <w:pStyle w:val="CMDOutput"/>
      </w:pPr>
      <w:r w:rsidRPr="00AF133D">
        <w:t>I LOVE Linux!</w:t>
      </w:r>
    </w:p>
    <w:p w14:paraId="00BB07BD" w14:textId="77777777" w:rsidR="00F5734C" w:rsidRDefault="00F5734C" w:rsidP="00F5734C">
      <w:pPr>
        <w:pStyle w:val="CMD"/>
      </w:pPr>
      <w:proofErr w:type="spellStart"/>
      <w:r w:rsidRPr="00AF133D">
        <w:t>devasc@</w:t>
      </w:r>
      <w:proofErr w:type="gramStart"/>
      <w:r w:rsidRPr="00AF133D">
        <w:t>labvm</w:t>
      </w:r>
      <w:proofErr w:type="spellEnd"/>
      <w:r w:rsidRPr="00AF133D">
        <w:t>:~</w:t>
      </w:r>
      <w:proofErr w:type="gramEnd"/>
      <w:r w:rsidRPr="00AF133D">
        <w:t>$</w:t>
      </w:r>
    </w:p>
    <w:p w14:paraId="22247EEE" w14:textId="77777777" w:rsidR="00F5734C" w:rsidRDefault="00F5734C" w:rsidP="00F5734C">
      <w:pPr>
        <w:pStyle w:val="SubStepAlpha"/>
      </w:pPr>
      <w:r>
        <w:t xml:space="preserve">Use the </w:t>
      </w:r>
      <w:r w:rsidRPr="000B629A">
        <w:rPr>
          <w:b/>
          <w:bCs/>
        </w:rPr>
        <w:t>echo</w:t>
      </w:r>
      <w:r>
        <w:t xml:space="preserve"> command to overwrite the contents of a file using the single angle bracket.</w:t>
      </w:r>
    </w:p>
    <w:p w14:paraId="6D263CD0" w14:textId="77777777" w:rsidR="00F5734C" w:rsidRDefault="00F5734C" w:rsidP="00F5734C">
      <w:pPr>
        <w:pStyle w:val="CMD"/>
      </w:pPr>
      <w:proofErr w:type="spellStart"/>
      <w:r w:rsidRPr="001D0324">
        <w:t>devasc@</w:t>
      </w:r>
      <w:proofErr w:type="gramStart"/>
      <w:r w:rsidRPr="001D0324">
        <w:t>labvm</w:t>
      </w:r>
      <w:proofErr w:type="spellEnd"/>
      <w:r w:rsidRPr="001D0324">
        <w:t>:~</w:t>
      </w:r>
      <w:proofErr w:type="gramEnd"/>
      <w:r w:rsidRPr="001D0324">
        <w:t xml:space="preserve">$ </w:t>
      </w:r>
      <w:r w:rsidRPr="00FB362F">
        <w:t>echo "Linux is POWERFUL!" &gt; linux.txt</w:t>
      </w:r>
    </w:p>
    <w:p w14:paraId="6EF7E06C" w14:textId="77777777" w:rsidR="00F5734C" w:rsidRDefault="00F5734C" w:rsidP="00F5734C">
      <w:pPr>
        <w:pStyle w:val="CMD"/>
      </w:pPr>
      <w:proofErr w:type="spellStart"/>
      <w:r w:rsidRPr="001D0324">
        <w:t>devasc@</w:t>
      </w:r>
      <w:proofErr w:type="gramStart"/>
      <w:r w:rsidRPr="001D0324">
        <w:t>labvm</w:t>
      </w:r>
      <w:proofErr w:type="spellEnd"/>
      <w:r w:rsidRPr="001D0324">
        <w:t>:~</w:t>
      </w:r>
      <w:proofErr w:type="gramEnd"/>
      <w:r w:rsidRPr="001D0324">
        <w:t>$</w:t>
      </w:r>
    </w:p>
    <w:p w14:paraId="36698433" w14:textId="77777777" w:rsidR="00F5734C" w:rsidRDefault="00F5734C" w:rsidP="00F5734C">
      <w:pPr>
        <w:pStyle w:val="SubStepAlpha"/>
      </w:pPr>
      <w:r>
        <w:t xml:space="preserve">Use the </w:t>
      </w:r>
      <w:r w:rsidRPr="00CD6454">
        <w:rPr>
          <w:rStyle w:val="CMDChar"/>
          <w:b/>
          <w:bCs/>
        </w:rPr>
        <w:t>cat</w:t>
      </w:r>
      <w:r>
        <w:t xml:space="preserve"> command to view the contents of the </w:t>
      </w:r>
      <w:r w:rsidRPr="000B629A">
        <w:rPr>
          <w:b/>
          <w:bCs/>
        </w:rPr>
        <w:t>linux.txt</w:t>
      </w:r>
      <w:r>
        <w:t xml:space="preserve"> file. Notice that the previous state “Linux is AWESOME!” was overwritten.</w:t>
      </w:r>
    </w:p>
    <w:p w14:paraId="090160D6" w14:textId="77777777" w:rsidR="00F5734C" w:rsidRDefault="00F5734C" w:rsidP="00F5734C">
      <w:pPr>
        <w:pStyle w:val="CMD"/>
      </w:pPr>
      <w:proofErr w:type="spellStart"/>
      <w:r>
        <w:t>devasc@</w:t>
      </w:r>
      <w:proofErr w:type="gramStart"/>
      <w:r>
        <w:t>labvm</w:t>
      </w:r>
      <w:proofErr w:type="spellEnd"/>
      <w:r>
        <w:t>:~</w:t>
      </w:r>
      <w:proofErr w:type="gramEnd"/>
      <w:r>
        <w:t xml:space="preserve">$ </w:t>
      </w:r>
      <w:r w:rsidRPr="000B629A">
        <w:rPr>
          <w:b/>
          <w:bCs/>
        </w:rPr>
        <w:t>cat linux.txt</w:t>
      </w:r>
    </w:p>
    <w:p w14:paraId="14ECB016" w14:textId="77777777" w:rsidR="00F5734C" w:rsidRDefault="00F5734C" w:rsidP="00F5734C">
      <w:pPr>
        <w:pStyle w:val="CMDOutput"/>
      </w:pPr>
      <w:r>
        <w:t>Linux is POWERFUL!</w:t>
      </w:r>
    </w:p>
    <w:p w14:paraId="572BF443" w14:textId="77777777" w:rsidR="00F5734C" w:rsidRDefault="00F5734C" w:rsidP="00F5734C">
      <w:pPr>
        <w:pStyle w:val="CMD"/>
      </w:pPr>
      <w:proofErr w:type="spellStart"/>
      <w:r>
        <w:t>devasc@</w:t>
      </w:r>
      <w:proofErr w:type="gramStart"/>
      <w:r>
        <w:t>labvm</w:t>
      </w:r>
      <w:proofErr w:type="spellEnd"/>
      <w:r>
        <w:t>:~</w:t>
      </w:r>
      <w:proofErr w:type="gramEnd"/>
      <w:r>
        <w:t>$</w:t>
      </w:r>
    </w:p>
    <w:p w14:paraId="4C4697FD" w14:textId="621F3732" w:rsidR="00F5734C" w:rsidRDefault="009B1CB2" w:rsidP="00F5734C">
      <w:pPr>
        <w:pStyle w:val="Heading3"/>
      </w:pPr>
      <w:r>
        <w:t xml:space="preserve">Use the </w:t>
      </w:r>
      <w:proofErr w:type="gramStart"/>
      <w:r>
        <w:t>vi text</w:t>
      </w:r>
      <w:proofErr w:type="gramEnd"/>
      <w:r>
        <w:t xml:space="preserve"> editor.</w:t>
      </w:r>
    </w:p>
    <w:p w14:paraId="4B41A318" w14:textId="77777777" w:rsidR="00F5734C" w:rsidRDefault="00F5734C" w:rsidP="00F5734C">
      <w:pPr>
        <w:pStyle w:val="SubStepAlpha"/>
      </w:pPr>
      <w:r>
        <w:t xml:space="preserve">Use the following command to start the </w:t>
      </w:r>
      <w:proofErr w:type="gramStart"/>
      <w:r w:rsidRPr="00A5778C">
        <w:rPr>
          <w:b/>
          <w:bCs/>
        </w:rPr>
        <w:t>vi</w:t>
      </w:r>
      <w:r w:rsidRPr="00A5778C">
        <w:t xml:space="preserve"> tex</w:t>
      </w:r>
      <w:r>
        <w:t>t</w:t>
      </w:r>
      <w:proofErr w:type="gramEnd"/>
      <w:r>
        <w:t xml:space="preserve"> editor and open a text file.</w:t>
      </w:r>
    </w:p>
    <w:p w14:paraId="301AB5EC" w14:textId="77777777" w:rsidR="00F5734C" w:rsidRDefault="00F5734C" w:rsidP="00F5734C">
      <w:pPr>
        <w:pStyle w:val="CMD"/>
        <w:rPr>
          <w:b/>
          <w:bCs/>
        </w:rPr>
      </w:pPr>
      <w:proofErr w:type="spellStart"/>
      <w:r w:rsidRPr="00EE5C23">
        <w:t>devasc@</w:t>
      </w:r>
      <w:proofErr w:type="gramStart"/>
      <w:r w:rsidRPr="00EE5C23">
        <w:t>labvm</w:t>
      </w:r>
      <w:proofErr w:type="spellEnd"/>
      <w:r w:rsidRPr="00EE5C23">
        <w:t>:~</w:t>
      </w:r>
      <w:proofErr w:type="gramEnd"/>
      <w:r w:rsidRPr="00EE5C23">
        <w:t>$</w:t>
      </w:r>
      <w:r w:rsidRPr="00EE5C23">
        <w:rPr>
          <w:b/>
          <w:bCs/>
        </w:rPr>
        <w:t xml:space="preserve"> vi linux2.txt</w:t>
      </w:r>
    </w:p>
    <w:p w14:paraId="0BC1EF49" w14:textId="77777777" w:rsidR="00F5734C" w:rsidRPr="0006023C" w:rsidRDefault="00F5734C" w:rsidP="00F5734C">
      <w:pPr>
        <w:pStyle w:val="BodyTextL50"/>
      </w:pPr>
      <w:r w:rsidRPr="000B629A">
        <w:lastRenderedPageBreak/>
        <w:t>The following content is shown in the editor window:</w:t>
      </w:r>
    </w:p>
    <w:p w14:paraId="2A05811D" w14:textId="77777777" w:rsidR="00F5734C" w:rsidRDefault="00F5734C" w:rsidP="001F30E1">
      <w:pPr>
        <w:pStyle w:val="CMDOutput"/>
      </w:pPr>
      <w:r>
        <w:t>Linux is AWESOME!</w:t>
      </w:r>
    </w:p>
    <w:p w14:paraId="475C1554" w14:textId="5E3296E8" w:rsidR="00F5734C" w:rsidRDefault="00F5734C" w:rsidP="001F30E1">
      <w:pPr>
        <w:pStyle w:val="CMDOutput"/>
      </w:pPr>
      <w:r>
        <w:t>I LOVE Linux!</w:t>
      </w:r>
    </w:p>
    <w:p w14:paraId="32AB11F5" w14:textId="77777777" w:rsidR="00F5734C" w:rsidRDefault="00F5734C" w:rsidP="00F5734C">
      <w:pPr>
        <w:pStyle w:val="SubStepAlpha"/>
      </w:pPr>
      <w:r>
        <w:t>Use the text editor to change the content to the following:</w:t>
      </w:r>
    </w:p>
    <w:p w14:paraId="67DCA0B2" w14:textId="77777777" w:rsidR="00F5734C" w:rsidRDefault="00F5734C" w:rsidP="001F30E1">
      <w:pPr>
        <w:pStyle w:val="CMDOutput"/>
      </w:pPr>
      <w:r>
        <w:t>Linux is Linux</w:t>
      </w:r>
    </w:p>
    <w:p w14:paraId="160DAB74" w14:textId="77777777" w:rsidR="00F5734C" w:rsidRDefault="00F5734C" w:rsidP="001F30E1">
      <w:pPr>
        <w:pStyle w:val="CMDOutput"/>
      </w:pPr>
      <w:r>
        <w:t>I am AWESOME!</w:t>
      </w:r>
    </w:p>
    <w:p w14:paraId="67DFD1F1" w14:textId="0B11838A" w:rsidR="00F5734C" w:rsidRDefault="00F5734C" w:rsidP="00F5734C">
      <w:pPr>
        <w:pStyle w:val="BodyTextL50"/>
      </w:pPr>
      <w:proofErr w:type="gramStart"/>
      <w:r>
        <w:t xml:space="preserve">The </w:t>
      </w:r>
      <w:r w:rsidRPr="000B629A">
        <w:rPr>
          <w:b/>
          <w:bCs/>
        </w:rPr>
        <w:t>a</w:t>
      </w:r>
      <w:proofErr w:type="gramEnd"/>
      <w:r>
        <w:t xml:space="preserve"> key will allow you to enter edit mode, appending after the cursor’s position, while the </w:t>
      </w:r>
      <w:proofErr w:type="spellStart"/>
      <w:r>
        <w:rPr>
          <w:b/>
          <w:bCs/>
        </w:rPr>
        <w:t>i</w:t>
      </w:r>
      <w:proofErr w:type="spellEnd"/>
      <w:r>
        <w:t xml:space="preserve"> key will allow you to enter edit mode, inserting at the cursor’s position. You will need to use the </w:t>
      </w:r>
      <w:r w:rsidRPr="000B629A">
        <w:rPr>
          <w:b/>
          <w:bCs/>
        </w:rPr>
        <w:t>Esc</w:t>
      </w:r>
      <w:r>
        <w:t xml:space="preserve"> key to enter command mode to move around. Remember that </w:t>
      </w:r>
      <w:r w:rsidRPr="000B629A">
        <w:rPr>
          <w:b/>
          <w:bCs/>
        </w:rPr>
        <w:t>d</w:t>
      </w:r>
      <w:r>
        <w:t xml:space="preserve"> will delete (cut), </w:t>
      </w:r>
      <w:r w:rsidRPr="000B629A">
        <w:rPr>
          <w:b/>
          <w:bCs/>
        </w:rPr>
        <w:t>y</w:t>
      </w:r>
      <w:r>
        <w:t xml:space="preserve"> will yank (copy), and </w:t>
      </w:r>
      <w:r w:rsidRPr="000B629A">
        <w:rPr>
          <w:b/>
          <w:bCs/>
        </w:rPr>
        <w:t>p</w:t>
      </w:r>
      <w:r>
        <w:t xml:space="preserve"> will put (paste) the current line with the cursor.</w:t>
      </w:r>
    </w:p>
    <w:p w14:paraId="1085F181" w14:textId="2D437E55" w:rsidR="00F5734C" w:rsidRDefault="00F5734C" w:rsidP="00F5734C">
      <w:pPr>
        <w:pStyle w:val="SubStepAlpha"/>
      </w:pPr>
      <w:r>
        <w:t xml:space="preserve">Save the text to a new file called "linux3.txt". Remember that you will need to </w:t>
      </w:r>
      <w:r w:rsidR="00601002">
        <w:t xml:space="preserve">be in the command mode and </w:t>
      </w:r>
      <w:r>
        <w:t xml:space="preserve">type a colon </w:t>
      </w:r>
      <w:proofErr w:type="gramStart"/>
      <w:r>
        <w:t xml:space="preserve">( </w:t>
      </w:r>
      <w:r w:rsidRPr="000B629A">
        <w:rPr>
          <w:b/>
          <w:bCs/>
        </w:rPr>
        <w:t>:</w:t>
      </w:r>
      <w:proofErr w:type="gramEnd"/>
      <w:r>
        <w:t xml:space="preserve"> ) to enter ex mode so that you can write (save) the document ( </w:t>
      </w:r>
      <w:r w:rsidRPr="000B629A">
        <w:rPr>
          <w:b/>
          <w:bCs/>
        </w:rPr>
        <w:t>:w linux3.txt</w:t>
      </w:r>
      <w:r>
        <w:t xml:space="preserve">). You can then use the quit (exit) command </w:t>
      </w:r>
      <w:proofErr w:type="gramStart"/>
      <w:r>
        <w:t xml:space="preserve">( </w:t>
      </w:r>
      <w:r w:rsidRPr="000B629A">
        <w:rPr>
          <w:b/>
          <w:bCs/>
        </w:rPr>
        <w:t>:q</w:t>
      </w:r>
      <w:proofErr w:type="gramEnd"/>
      <w:r>
        <w:t>) to exit the vi editor.</w:t>
      </w:r>
    </w:p>
    <w:p w14:paraId="7D8EAB5D" w14:textId="77777777" w:rsidR="00F5734C" w:rsidRDefault="00F5734C" w:rsidP="00F5734C">
      <w:pPr>
        <w:pStyle w:val="SubStepAlpha"/>
      </w:pPr>
      <w:r>
        <w:t xml:space="preserve">Use the </w:t>
      </w:r>
      <w:r>
        <w:rPr>
          <w:b/>
          <w:bCs/>
        </w:rPr>
        <w:t>cat</w:t>
      </w:r>
      <w:r>
        <w:t xml:space="preserve"> command to view the contents of the linux3.txt file.</w:t>
      </w:r>
    </w:p>
    <w:p w14:paraId="65511641" w14:textId="77777777" w:rsidR="00F5734C" w:rsidRDefault="00F5734C" w:rsidP="00F5734C">
      <w:pPr>
        <w:pStyle w:val="CMD"/>
      </w:pPr>
      <w:proofErr w:type="spellStart"/>
      <w:r>
        <w:t>devasc@</w:t>
      </w:r>
      <w:proofErr w:type="gramStart"/>
      <w:r>
        <w:t>labvm</w:t>
      </w:r>
      <w:proofErr w:type="spellEnd"/>
      <w:r>
        <w:t>:~</w:t>
      </w:r>
      <w:proofErr w:type="gramEnd"/>
      <w:r>
        <w:t xml:space="preserve">$ </w:t>
      </w:r>
      <w:r w:rsidRPr="00EE5C23">
        <w:rPr>
          <w:b/>
          <w:bCs/>
        </w:rPr>
        <w:t>cat linux3.txt</w:t>
      </w:r>
    </w:p>
    <w:p w14:paraId="72CFA509" w14:textId="77777777" w:rsidR="00F5734C" w:rsidRDefault="00F5734C" w:rsidP="00F5734C">
      <w:pPr>
        <w:pStyle w:val="CMDOutput"/>
      </w:pPr>
      <w:r>
        <w:t>Linux is Linux</w:t>
      </w:r>
    </w:p>
    <w:p w14:paraId="22FB39EA" w14:textId="77777777" w:rsidR="00F5734C" w:rsidRDefault="00F5734C" w:rsidP="00F5734C">
      <w:pPr>
        <w:pStyle w:val="CMDOutput"/>
      </w:pPr>
      <w:r>
        <w:t>I am AWESOME!</w:t>
      </w:r>
    </w:p>
    <w:p w14:paraId="1AE9925D" w14:textId="77777777" w:rsidR="00F5734C" w:rsidRDefault="00F5734C" w:rsidP="00F5734C">
      <w:pPr>
        <w:pStyle w:val="CMDOutput"/>
      </w:pPr>
      <w:proofErr w:type="spellStart"/>
      <w:r>
        <w:t>devasc@</w:t>
      </w:r>
      <w:proofErr w:type="gramStart"/>
      <w:r>
        <w:t>labvm</w:t>
      </w:r>
      <w:proofErr w:type="spellEnd"/>
      <w:r>
        <w:t>:~</w:t>
      </w:r>
      <w:proofErr w:type="gramEnd"/>
      <w:r>
        <w:t>$</w:t>
      </w:r>
    </w:p>
    <w:p w14:paraId="29043ED5" w14:textId="1C0E781B" w:rsidR="00B12812" w:rsidRDefault="00C83D90" w:rsidP="00B12812">
      <w:pPr>
        <w:pStyle w:val="Heading2"/>
      </w:pPr>
      <w:r>
        <w:t xml:space="preserve">Review </w:t>
      </w:r>
      <w:r w:rsidR="00B12812">
        <w:t>Regular Expressions</w:t>
      </w:r>
    </w:p>
    <w:p w14:paraId="7D1A8490" w14:textId="62EC4CA7" w:rsidR="00B12812" w:rsidRDefault="00B12812" w:rsidP="00B12812">
      <w:pPr>
        <w:pStyle w:val="BodyTextL25"/>
      </w:pPr>
      <w:r>
        <w:t xml:space="preserve">In this part, you use the </w:t>
      </w:r>
      <w:r w:rsidRPr="00C83D90">
        <w:rPr>
          <w:b/>
          <w:bCs/>
        </w:rPr>
        <w:t>grep</w:t>
      </w:r>
      <w:r>
        <w:t xml:space="preserve"> command to review how you can use regular expressions </w:t>
      </w:r>
      <w:r w:rsidR="00C83D90">
        <w:t>for filtering.</w:t>
      </w:r>
    </w:p>
    <w:p w14:paraId="1E4592FD" w14:textId="679C07AC" w:rsidR="00E00898" w:rsidRDefault="00E00898" w:rsidP="00B12812">
      <w:pPr>
        <w:pStyle w:val="BodyTextL25"/>
      </w:pPr>
      <w:r w:rsidRPr="000B629A">
        <w:rPr>
          <w:b/>
          <w:bCs/>
        </w:rPr>
        <w:t>Note</w:t>
      </w:r>
      <w:r>
        <w:t xml:space="preserve">: Your output may differ than the output shown below as the state of the VM is based on the most recent iteration that you downloaded as well as any changes you may have made. However, you should get some output from the </w:t>
      </w:r>
      <w:r w:rsidRPr="000B629A">
        <w:rPr>
          <w:b/>
          <w:bCs/>
        </w:rPr>
        <w:t>passwd</w:t>
      </w:r>
      <w:r>
        <w:t xml:space="preserve"> file but your highlighted output will differ.</w:t>
      </w:r>
    </w:p>
    <w:p w14:paraId="17611359" w14:textId="6C3AC5B3" w:rsidR="00A2662C" w:rsidRDefault="00A2662C" w:rsidP="00A2662C">
      <w:pPr>
        <w:pStyle w:val="SubStepAlpha"/>
      </w:pPr>
      <w:r>
        <w:t xml:space="preserve">Use the </w:t>
      </w:r>
      <w:r>
        <w:rPr>
          <w:b/>
          <w:bCs/>
        </w:rPr>
        <w:t>grep</w:t>
      </w:r>
      <w:r>
        <w:t xml:space="preserve"> command to filter the contents of the passwd file to display the line from the passwd file containing </w:t>
      </w:r>
      <w:proofErr w:type="spellStart"/>
      <w:r w:rsidRPr="000B629A">
        <w:rPr>
          <w:b/>
          <w:bCs/>
        </w:rPr>
        <w:t>devasc</w:t>
      </w:r>
      <w:proofErr w:type="spellEnd"/>
      <w:r>
        <w:t>.</w:t>
      </w:r>
      <w:r w:rsidR="002E14DE">
        <w:t xml:space="preserve"> Notice that the two instances of </w:t>
      </w:r>
      <w:proofErr w:type="spellStart"/>
      <w:r w:rsidR="002E14DE" w:rsidRPr="000B629A">
        <w:rPr>
          <w:b/>
          <w:bCs/>
        </w:rPr>
        <w:t>devasc</w:t>
      </w:r>
      <w:proofErr w:type="spellEnd"/>
      <w:r w:rsidR="002E14DE">
        <w:t xml:space="preserve"> are highlighted. Also notice that the </w:t>
      </w:r>
      <w:r w:rsidR="002E14DE" w:rsidRPr="000B629A">
        <w:rPr>
          <w:b/>
          <w:bCs/>
        </w:rPr>
        <w:t>grep</w:t>
      </w:r>
      <w:r w:rsidR="002E14DE">
        <w:t xml:space="preserve"> command is case-sensitive. The instance of </w:t>
      </w:r>
      <w:r w:rsidR="002E14DE" w:rsidRPr="000B629A">
        <w:rPr>
          <w:b/>
          <w:bCs/>
        </w:rPr>
        <w:t>DEVASC</w:t>
      </w:r>
      <w:r w:rsidR="002E14DE">
        <w:t xml:space="preserve"> is not highlighted.</w:t>
      </w:r>
    </w:p>
    <w:p w14:paraId="022FEF03" w14:textId="54042CDB" w:rsidR="00A2662C" w:rsidRPr="00A2662C" w:rsidRDefault="00A2662C" w:rsidP="000B629A">
      <w:pPr>
        <w:pStyle w:val="CMD"/>
        <w:rPr>
          <w:b/>
          <w:bCs/>
        </w:rPr>
      </w:pPr>
      <w:proofErr w:type="spellStart"/>
      <w:r>
        <w:t>devasc@</w:t>
      </w:r>
      <w:proofErr w:type="gramStart"/>
      <w:r>
        <w:t>labvm</w:t>
      </w:r>
      <w:proofErr w:type="spellEnd"/>
      <w:r>
        <w:t>:~</w:t>
      </w:r>
      <w:proofErr w:type="gramEnd"/>
      <w:r>
        <w:t xml:space="preserve">$ </w:t>
      </w:r>
      <w:r w:rsidRPr="00A2662C">
        <w:rPr>
          <w:b/>
          <w:bCs/>
        </w:rPr>
        <w:t xml:space="preserve">grep </w:t>
      </w:r>
      <w:proofErr w:type="spellStart"/>
      <w:r w:rsidRPr="00A2662C">
        <w:rPr>
          <w:b/>
          <w:bCs/>
        </w:rPr>
        <w:t>devasc</w:t>
      </w:r>
      <w:proofErr w:type="spellEnd"/>
      <w:r w:rsidRPr="00A2662C">
        <w:rPr>
          <w:b/>
          <w:bCs/>
        </w:rPr>
        <w:t xml:space="preserve"> /</w:t>
      </w:r>
      <w:proofErr w:type="spellStart"/>
      <w:r w:rsidRPr="00A2662C">
        <w:rPr>
          <w:b/>
          <w:bCs/>
        </w:rPr>
        <w:t>etc</w:t>
      </w:r>
      <w:proofErr w:type="spellEnd"/>
      <w:r w:rsidRPr="00A2662C">
        <w:rPr>
          <w:b/>
          <w:bCs/>
        </w:rPr>
        <w:t>/passwd</w:t>
      </w:r>
    </w:p>
    <w:p w14:paraId="03F109FB" w14:textId="77777777" w:rsidR="00A2662C" w:rsidRDefault="00A2662C" w:rsidP="00A2662C">
      <w:pPr>
        <w:pStyle w:val="CMDOutput"/>
      </w:pPr>
      <w:r w:rsidRPr="000B629A">
        <w:rPr>
          <w:highlight w:val="yellow"/>
        </w:rPr>
        <w:t>devasc</w:t>
      </w:r>
      <w:r>
        <w:t>:</w:t>
      </w:r>
      <w:proofErr w:type="gramStart"/>
      <w:r>
        <w:t>x:900:900</w:t>
      </w:r>
      <w:proofErr w:type="gramEnd"/>
      <w:r>
        <w:t>:DEVASC,,,:/home/</w:t>
      </w:r>
      <w:proofErr w:type="spellStart"/>
      <w:r w:rsidRPr="000B629A">
        <w:rPr>
          <w:highlight w:val="yellow"/>
        </w:rPr>
        <w:t>devasc</w:t>
      </w:r>
      <w:proofErr w:type="spellEnd"/>
      <w:r>
        <w:t>:/bin/bash</w:t>
      </w:r>
    </w:p>
    <w:p w14:paraId="51188507" w14:textId="3F39B4CF" w:rsidR="00A2662C" w:rsidRPr="00D66DF4" w:rsidRDefault="00A2662C" w:rsidP="000B629A">
      <w:pPr>
        <w:pStyle w:val="CMD"/>
      </w:pPr>
      <w:proofErr w:type="spellStart"/>
      <w:r>
        <w:t>devasc@</w:t>
      </w:r>
      <w:proofErr w:type="gramStart"/>
      <w:r>
        <w:t>labvm</w:t>
      </w:r>
      <w:proofErr w:type="spellEnd"/>
      <w:r>
        <w:t>:~</w:t>
      </w:r>
      <w:proofErr w:type="gramEnd"/>
      <w:r>
        <w:t>$</w:t>
      </w:r>
    </w:p>
    <w:p w14:paraId="5B0741D5" w14:textId="53BDAF20" w:rsidR="007D3478" w:rsidRDefault="00A2662C">
      <w:pPr>
        <w:pStyle w:val="SubStepAlpha"/>
      </w:pPr>
      <w:r>
        <w:t xml:space="preserve">Use the </w:t>
      </w:r>
      <w:r w:rsidRPr="008C0607">
        <w:rPr>
          <w:b/>
          <w:bCs/>
        </w:rPr>
        <w:t>grep</w:t>
      </w:r>
      <w:r>
        <w:t xml:space="preserve"> command to show how many times </w:t>
      </w:r>
      <w:r w:rsidRPr="000B629A">
        <w:rPr>
          <w:b/>
          <w:bCs/>
        </w:rPr>
        <w:t>root</w:t>
      </w:r>
      <w:r>
        <w:t xml:space="preserve"> appears in the passwd file.</w:t>
      </w:r>
      <w:r w:rsidR="009C5921">
        <w:t xml:space="preserve"> </w:t>
      </w:r>
      <w:r w:rsidR="007D3478">
        <w:t>Notice that all three instances of root are highlighted.</w:t>
      </w:r>
    </w:p>
    <w:p w14:paraId="0CDE0FDA" w14:textId="23DA4E94" w:rsidR="00A2662C" w:rsidRDefault="00A2662C" w:rsidP="000B629A">
      <w:pPr>
        <w:pStyle w:val="CMD"/>
      </w:pPr>
      <w:proofErr w:type="spellStart"/>
      <w:r>
        <w:t>devasc@</w:t>
      </w:r>
      <w:proofErr w:type="gramStart"/>
      <w:r>
        <w:t>labvm</w:t>
      </w:r>
      <w:proofErr w:type="spellEnd"/>
      <w:r>
        <w:t>:~</w:t>
      </w:r>
      <w:proofErr w:type="gramEnd"/>
      <w:r>
        <w:t xml:space="preserve">$ </w:t>
      </w:r>
      <w:r w:rsidRPr="00272CB7">
        <w:rPr>
          <w:b/>
          <w:bCs/>
        </w:rPr>
        <w:t>grep root /</w:t>
      </w:r>
      <w:proofErr w:type="spellStart"/>
      <w:r w:rsidRPr="00272CB7">
        <w:rPr>
          <w:b/>
          <w:bCs/>
        </w:rPr>
        <w:t>etc</w:t>
      </w:r>
      <w:proofErr w:type="spellEnd"/>
      <w:r w:rsidRPr="00272CB7">
        <w:rPr>
          <w:b/>
          <w:bCs/>
        </w:rPr>
        <w:t>/passwd</w:t>
      </w:r>
    </w:p>
    <w:p w14:paraId="3E12E77A" w14:textId="77777777" w:rsidR="00A2662C" w:rsidRDefault="00A2662C" w:rsidP="00A2662C">
      <w:pPr>
        <w:pStyle w:val="CMDOutput"/>
      </w:pPr>
      <w:r w:rsidRPr="000B629A">
        <w:rPr>
          <w:highlight w:val="yellow"/>
        </w:rPr>
        <w:t>root</w:t>
      </w:r>
      <w:r>
        <w:t>:</w:t>
      </w:r>
      <w:proofErr w:type="gramStart"/>
      <w:r>
        <w:t>x:0:0</w:t>
      </w:r>
      <w:proofErr w:type="gramEnd"/>
      <w:r>
        <w:t>:</w:t>
      </w:r>
      <w:r w:rsidRPr="000B629A">
        <w:rPr>
          <w:highlight w:val="yellow"/>
        </w:rPr>
        <w:t>root</w:t>
      </w:r>
      <w:r>
        <w:t>:/</w:t>
      </w:r>
      <w:r w:rsidRPr="000B629A">
        <w:rPr>
          <w:highlight w:val="yellow"/>
        </w:rPr>
        <w:t>root</w:t>
      </w:r>
      <w:r>
        <w:t>:/bin/bash</w:t>
      </w:r>
    </w:p>
    <w:p w14:paraId="04DE13C2" w14:textId="2C8344E4" w:rsidR="00A2662C" w:rsidRDefault="00A2662C" w:rsidP="000B629A">
      <w:pPr>
        <w:pStyle w:val="CMD"/>
      </w:pPr>
      <w:proofErr w:type="spellStart"/>
      <w:r>
        <w:t>devasc@</w:t>
      </w:r>
      <w:proofErr w:type="gramStart"/>
      <w:r>
        <w:t>labvm</w:t>
      </w:r>
      <w:proofErr w:type="spellEnd"/>
      <w:r>
        <w:t>:~</w:t>
      </w:r>
      <w:proofErr w:type="gramEnd"/>
      <w:r>
        <w:t>$</w:t>
      </w:r>
    </w:p>
    <w:p w14:paraId="42B9FD80" w14:textId="0DC408D9" w:rsidR="009C5921" w:rsidRDefault="00A2662C">
      <w:pPr>
        <w:pStyle w:val="SubStepAlpha"/>
      </w:pPr>
      <w:r>
        <w:t xml:space="preserve">Use the </w:t>
      </w:r>
      <w:r w:rsidRPr="008C0607">
        <w:rPr>
          <w:b/>
          <w:bCs/>
        </w:rPr>
        <w:t>grep</w:t>
      </w:r>
      <w:r>
        <w:t xml:space="preserve"> command with the anchor character </w:t>
      </w:r>
      <w:r w:rsidRPr="008C0607">
        <w:rPr>
          <w:b/>
          <w:bCs/>
        </w:rPr>
        <w:t>^</w:t>
      </w:r>
      <w:r>
        <w:t xml:space="preserve"> to find the word, but only at the beginning of the line.</w:t>
      </w:r>
      <w:r w:rsidR="009C5921">
        <w:t xml:space="preserve"> Notice that only the word at the beginning of the line is highlighted.</w:t>
      </w:r>
    </w:p>
    <w:p w14:paraId="01783314" w14:textId="42F69A06" w:rsidR="00A2662C" w:rsidRDefault="00A2662C" w:rsidP="000B629A">
      <w:pPr>
        <w:pStyle w:val="CMD"/>
      </w:pPr>
      <w:proofErr w:type="spellStart"/>
      <w:r>
        <w:t>devasc@</w:t>
      </w:r>
      <w:proofErr w:type="gramStart"/>
      <w:r>
        <w:t>labvm</w:t>
      </w:r>
      <w:proofErr w:type="spellEnd"/>
      <w:r>
        <w:t>:~</w:t>
      </w:r>
      <w:proofErr w:type="gramEnd"/>
      <w:r>
        <w:t xml:space="preserve">$ </w:t>
      </w:r>
      <w:r w:rsidRPr="00272CB7">
        <w:rPr>
          <w:b/>
          <w:bCs/>
        </w:rPr>
        <w:t>grep '^root' /</w:t>
      </w:r>
      <w:proofErr w:type="spellStart"/>
      <w:r w:rsidRPr="00272CB7">
        <w:rPr>
          <w:b/>
          <w:bCs/>
        </w:rPr>
        <w:t>etc</w:t>
      </w:r>
      <w:proofErr w:type="spellEnd"/>
      <w:r w:rsidRPr="00272CB7">
        <w:rPr>
          <w:b/>
          <w:bCs/>
        </w:rPr>
        <w:t>/passwd</w:t>
      </w:r>
    </w:p>
    <w:p w14:paraId="7B4C3E62" w14:textId="77777777" w:rsidR="00A2662C" w:rsidRDefault="00A2662C" w:rsidP="00A2662C">
      <w:pPr>
        <w:pStyle w:val="CMDOutput"/>
      </w:pPr>
      <w:r w:rsidRPr="000B629A">
        <w:rPr>
          <w:highlight w:val="yellow"/>
        </w:rPr>
        <w:t>root</w:t>
      </w:r>
      <w:r>
        <w:t>:</w:t>
      </w:r>
      <w:proofErr w:type="gramStart"/>
      <w:r>
        <w:t>x:0:0</w:t>
      </w:r>
      <w:proofErr w:type="gramEnd"/>
      <w:r>
        <w:t>:root:/root:/bin/bash</w:t>
      </w:r>
    </w:p>
    <w:p w14:paraId="60DCDEF6" w14:textId="097F9EB1" w:rsidR="00A2662C" w:rsidRDefault="00A2662C" w:rsidP="000B629A">
      <w:pPr>
        <w:pStyle w:val="CMD"/>
      </w:pPr>
      <w:proofErr w:type="spellStart"/>
      <w:r>
        <w:t>devasc@</w:t>
      </w:r>
      <w:proofErr w:type="gramStart"/>
      <w:r>
        <w:t>labvm</w:t>
      </w:r>
      <w:proofErr w:type="spellEnd"/>
      <w:r>
        <w:t>:~</w:t>
      </w:r>
      <w:proofErr w:type="gramEnd"/>
      <w:r>
        <w:t>$</w:t>
      </w:r>
    </w:p>
    <w:p w14:paraId="18450764" w14:textId="3C7733EF" w:rsidR="00272CB7" w:rsidRDefault="00272CB7" w:rsidP="00272CB7">
      <w:pPr>
        <w:pStyle w:val="SubStepAlpha"/>
      </w:pPr>
      <w:r>
        <w:t xml:space="preserve">Use the </w:t>
      </w:r>
      <w:r>
        <w:rPr>
          <w:b/>
          <w:bCs/>
        </w:rPr>
        <w:t>grep</w:t>
      </w:r>
      <w:r>
        <w:t xml:space="preserve"> command with the anchor character </w:t>
      </w:r>
      <w:r w:rsidRPr="00272CB7">
        <w:rPr>
          <w:b/>
          <w:bCs/>
        </w:rPr>
        <w:t>$</w:t>
      </w:r>
      <w:r>
        <w:t xml:space="preserve"> to find a word at the end of a line.</w:t>
      </w:r>
    </w:p>
    <w:p w14:paraId="09BDEE0D" w14:textId="7FF79CDA" w:rsidR="00272CB7" w:rsidRDefault="00272CB7" w:rsidP="000B629A">
      <w:pPr>
        <w:pStyle w:val="CMD"/>
      </w:pPr>
      <w:proofErr w:type="spellStart"/>
      <w:r>
        <w:t>devasc@</w:t>
      </w:r>
      <w:proofErr w:type="gramStart"/>
      <w:r>
        <w:t>labvm</w:t>
      </w:r>
      <w:proofErr w:type="spellEnd"/>
      <w:r>
        <w:t>:~</w:t>
      </w:r>
      <w:proofErr w:type="gramEnd"/>
      <w:r>
        <w:t xml:space="preserve">$ </w:t>
      </w:r>
      <w:r w:rsidRPr="00272CB7">
        <w:rPr>
          <w:b/>
          <w:bCs/>
        </w:rPr>
        <w:t>grep 'false$' /</w:t>
      </w:r>
      <w:proofErr w:type="spellStart"/>
      <w:r w:rsidRPr="00272CB7">
        <w:rPr>
          <w:b/>
          <w:bCs/>
        </w:rPr>
        <w:t>etc</w:t>
      </w:r>
      <w:proofErr w:type="spellEnd"/>
      <w:r w:rsidRPr="00272CB7">
        <w:rPr>
          <w:b/>
          <w:bCs/>
        </w:rPr>
        <w:t>/passwd</w:t>
      </w:r>
    </w:p>
    <w:p w14:paraId="566210F5" w14:textId="77777777" w:rsidR="00272CB7" w:rsidRDefault="00272CB7" w:rsidP="00272CB7">
      <w:pPr>
        <w:pStyle w:val="CMDOutput"/>
      </w:pPr>
      <w:r>
        <w:t>tss:</w:t>
      </w:r>
      <w:proofErr w:type="gramStart"/>
      <w:r>
        <w:t>x:106:114</w:t>
      </w:r>
      <w:proofErr w:type="gramEnd"/>
      <w:r>
        <w:t>:TPM software stack,,,:/var/lib/</w:t>
      </w:r>
      <w:proofErr w:type="spellStart"/>
      <w:r>
        <w:t>tpm</w:t>
      </w:r>
      <w:proofErr w:type="spellEnd"/>
      <w:r>
        <w:t>:/bin/</w:t>
      </w:r>
      <w:r w:rsidRPr="000B629A">
        <w:rPr>
          <w:highlight w:val="yellow"/>
        </w:rPr>
        <w:t>false</w:t>
      </w:r>
    </w:p>
    <w:p w14:paraId="0B31759A" w14:textId="77777777" w:rsidR="00272CB7" w:rsidRDefault="00272CB7" w:rsidP="00272CB7">
      <w:pPr>
        <w:pStyle w:val="CMDOutput"/>
      </w:pPr>
      <w:r>
        <w:t>lightdm:</w:t>
      </w:r>
      <w:proofErr w:type="gramStart"/>
      <w:r>
        <w:t>x:107:117</w:t>
      </w:r>
      <w:proofErr w:type="gramEnd"/>
      <w:r>
        <w:t>:Light Display Manager:/var/lib/</w:t>
      </w:r>
      <w:proofErr w:type="spellStart"/>
      <w:r>
        <w:t>lightdm</w:t>
      </w:r>
      <w:proofErr w:type="spellEnd"/>
      <w:r>
        <w:t>:/bin/</w:t>
      </w:r>
      <w:r w:rsidRPr="000B629A">
        <w:rPr>
          <w:highlight w:val="yellow"/>
        </w:rPr>
        <w:t>false</w:t>
      </w:r>
    </w:p>
    <w:p w14:paraId="03794C52" w14:textId="77777777" w:rsidR="00272CB7" w:rsidRDefault="00272CB7" w:rsidP="00272CB7">
      <w:pPr>
        <w:pStyle w:val="CMDOutput"/>
      </w:pPr>
      <w:r>
        <w:t>hplip:</w:t>
      </w:r>
      <w:proofErr w:type="gramStart"/>
      <w:r>
        <w:t>x:115:7</w:t>
      </w:r>
      <w:proofErr w:type="gramEnd"/>
      <w:r>
        <w:t>:HPLIP system user,,,:/run/</w:t>
      </w:r>
      <w:proofErr w:type="spellStart"/>
      <w:r>
        <w:t>hplip</w:t>
      </w:r>
      <w:proofErr w:type="spellEnd"/>
      <w:r>
        <w:t>:/bin/</w:t>
      </w:r>
      <w:r w:rsidRPr="000B629A">
        <w:rPr>
          <w:highlight w:val="yellow"/>
        </w:rPr>
        <w:t>false</w:t>
      </w:r>
    </w:p>
    <w:p w14:paraId="75010523" w14:textId="59494C02" w:rsidR="00A2662C" w:rsidRDefault="00272CB7" w:rsidP="000B629A">
      <w:pPr>
        <w:pStyle w:val="CMD"/>
      </w:pPr>
      <w:proofErr w:type="spellStart"/>
      <w:r>
        <w:lastRenderedPageBreak/>
        <w:t>devasc@</w:t>
      </w:r>
      <w:proofErr w:type="gramStart"/>
      <w:r>
        <w:t>labvm</w:t>
      </w:r>
      <w:proofErr w:type="spellEnd"/>
      <w:r>
        <w:t>:~</w:t>
      </w:r>
      <w:proofErr w:type="gramEnd"/>
      <w:r>
        <w:t>$</w:t>
      </w:r>
    </w:p>
    <w:p w14:paraId="3D6F927D" w14:textId="596D3197" w:rsidR="009C5921" w:rsidRDefault="00272CB7">
      <w:pPr>
        <w:pStyle w:val="SubStepAlpha"/>
      </w:pPr>
      <w:r>
        <w:t xml:space="preserve">Use the </w:t>
      </w:r>
      <w:r w:rsidRPr="008C0607">
        <w:rPr>
          <w:b/>
          <w:bCs/>
        </w:rPr>
        <w:t>grep</w:t>
      </w:r>
      <w:r>
        <w:t xml:space="preserve"> command with the anchor </w:t>
      </w:r>
      <w:proofErr w:type="gramStart"/>
      <w:r>
        <w:t xml:space="preserve">character </w:t>
      </w:r>
      <w:r w:rsidRPr="000B629A">
        <w:rPr>
          <w:b/>
          <w:bCs/>
        </w:rPr>
        <w:t>.</w:t>
      </w:r>
      <w:proofErr w:type="gramEnd"/>
      <w:r w:rsidRPr="000B629A">
        <w:rPr>
          <w:b/>
          <w:bCs/>
        </w:rPr>
        <w:t xml:space="preserve"> </w:t>
      </w:r>
      <w:r>
        <w:t>to match specific length words with different letters in them.</w:t>
      </w:r>
      <w:r w:rsidR="009C5921">
        <w:t xml:space="preserve"> Notice that not only is </w:t>
      </w:r>
      <w:proofErr w:type="spellStart"/>
      <w:r w:rsidR="009C5921" w:rsidRPr="000B629A">
        <w:rPr>
          <w:b/>
          <w:bCs/>
        </w:rPr>
        <w:t>daem</w:t>
      </w:r>
      <w:proofErr w:type="spellEnd"/>
      <w:r w:rsidR="009C5921">
        <w:t xml:space="preserve"> highlighted, but also </w:t>
      </w:r>
      <w:proofErr w:type="spellStart"/>
      <w:r w:rsidR="009C5921" w:rsidRPr="000B629A">
        <w:rPr>
          <w:b/>
          <w:bCs/>
        </w:rPr>
        <w:t>dnsm</w:t>
      </w:r>
      <w:proofErr w:type="spellEnd"/>
      <w:r w:rsidR="009C5921">
        <w:t xml:space="preserve"> is highlighted.</w:t>
      </w:r>
    </w:p>
    <w:p w14:paraId="0DB3A7B9" w14:textId="6BF5C975" w:rsidR="00272CB7" w:rsidRDefault="00272CB7" w:rsidP="000B629A">
      <w:pPr>
        <w:pStyle w:val="CMD"/>
      </w:pPr>
      <w:proofErr w:type="spellStart"/>
      <w:r>
        <w:t>devasc@</w:t>
      </w:r>
      <w:proofErr w:type="gramStart"/>
      <w:r>
        <w:t>labvm</w:t>
      </w:r>
      <w:proofErr w:type="spellEnd"/>
      <w:r>
        <w:t>:~</w:t>
      </w:r>
      <w:proofErr w:type="gramEnd"/>
      <w:r>
        <w:t xml:space="preserve">$ </w:t>
      </w:r>
      <w:r w:rsidRPr="00ED6806">
        <w:rPr>
          <w:b/>
          <w:bCs/>
        </w:rPr>
        <w:t>grep '</w:t>
      </w:r>
      <w:proofErr w:type="spellStart"/>
      <w:r w:rsidRPr="00ED6806">
        <w:rPr>
          <w:b/>
          <w:bCs/>
        </w:rPr>
        <w:t>d..m</w:t>
      </w:r>
      <w:proofErr w:type="spellEnd"/>
      <w:r w:rsidRPr="00ED6806">
        <w:rPr>
          <w:b/>
          <w:bCs/>
        </w:rPr>
        <w:t>' /</w:t>
      </w:r>
      <w:proofErr w:type="spellStart"/>
      <w:r w:rsidRPr="00ED6806">
        <w:rPr>
          <w:b/>
          <w:bCs/>
        </w:rPr>
        <w:t>etc</w:t>
      </w:r>
      <w:proofErr w:type="spellEnd"/>
      <w:r w:rsidRPr="00ED6806">
        <w:rPr>
          <w:b/>
          <w:bCs/>
        </w:rPr>
        <w:t>/passwd</w:t>
      </w:r>
    </w:p>
    <w:p w14:paraId="40361AC1" w14:textId="77777777" w:rsidR="00272CB7" w:rsidRDefault="00272CB7" w:rsidP="00272CB7">
      <w:pPr>
        <w:pStyle w:val="CMDOutput"/>
      </w:pPr>
      <w:r w:rsidRPr="000B629A">
        <w:rPr>
          <w:highlight w:val="yellow"/>
        </w:rPr>
        <w:t>daem</w:t>
      </w:r>
      <w:r>
        <w:t>on:</w:t>
      </w:r>
      <w:proofErr w:type="gramStart"/>
      <w:r>
        <w:t>x:1:1</w:t>
      </w:r>
      <w:proofErr w:type="gramEnd"/>
      <w:r>
        <w:t>:</w:t>
      </w:r>
      <w:r w:rsidRPr="000B629A">
        <w:rPr>
          <w:highlight w:val="yellow"/>
        </w:rPr>
        <w:t>daem</w:t>
      </w:r>
      <w:r>
        <w:t>on:/</w:t>
      </w:r>
      <w:proofErr w:type="spellStart"/>
      <w:r>
        <w:t>usr</w:t>
      </w:r>
      <w:proofErr w:type="spellEnd"/>
      <w:r>
        <w:t>/</w:t>
      </w:r>
      <w:proofErr w:type="spellStart"/>
      <w:r>
        <w:t>sbin</w:t>
      </w:r>
      <w:proofErr w:type="spellEnd"/>
      <w:r>
        <w:t>:/</w:t>
      </w:r>
      <w:proofErr w:type="spellStart"/>
      <w:r>
        <w:t>usr</w:t>
      </w:r>
      <w:proofErr w:type="spellEnd"/>
      <w:r>
        <w:t>/</w:t>
      </w:r>
      <w:proofErr w:type="spellStart"/>
      <w:r>
        <w:t>sbin</w:t>
      </w:r>
      <w:proofErr w:type="spellEnd"/>
      <w:r>
        <w:t>/</w:t>
      </w:r>
      <w:proofErr w:type="spellStart"/>
      <w:r>
        <w:t>nologin</w:t>
      </w:r>
      <w:proofErr w:type="spellEnd"/>
    </w:p>
    <w:p w14:paraId="76AD40F1" w14:textId="77777777" w:rsidR="00272CB7" w:rsidRDefault="00272CB7" w:rsidP="00272CB7">
      <w:pPr>
        <w:pStyle w:val="CMDOutput"/>
      </w:pPr>
      <w:r w:rsidRPr="000B629A">
        <w:rPr>
          <w:highlight w:val="yellow"/>
        </w:rPr>
        <w:t>dnsm</w:t>
      </w:r>
      <w:r>
        <w:t>asq:</w:t>
      </w:r>
      <w:proofErr w:type="gramStart"/>
      <w:r>
        <w:t>x:109:65534</w:t>
      </w:r>
      <w:proofErr w:type="gramEnd"/>
      <w:r>
        <w:t>:</w:t>
      </w:r>
      <w:r w:rsidRPr="000B629A">
        <w:rPr>
          <w:highlight w:val="yellow"/>
        </w:rPr>
        <w:t>dnsm</w:t>
      </w:r>
      <w:r>
        <w:t>asq,,,:/var/lib/</w:t>
      </w:r>
      <w:proofErr w:type="spellStart"/>
      <w:r>
        <w:t>misc</w:t>
      </w:r>
      <w:proofErr w:type="spellEnd"/>
      <w:r>
        <w:t>:/</w:t>
      </w:r>
      <w:proofErr w:type="spellStart"/>
      <w:r>
        <w:t>usr</w:t>
      </w:r>
      <w:proofErr w:type="spellEnd"/>
      <w:r>
        <w:t>/</w:t>
      </w:r>
      <w:proofErr w:type="spellStart"/>
      <w:r>
        <w:t>sbin</w:t>
      </w:r>
      <w:proofErr w:type="spellEnd"/>
      <w:r>
        <w:t>/</w:t>
      </w:r>
      <w:proofErr w:type="spellStart"/>
      <w:r>
        <w:t>nologin</w:t>
      </w:r>
      <w:proofErr w:type="spellEnd"/>
    </w:p>
    <w:p w14:paraId="6FA14DCA" w14:textId="77777777" w:rsidR="00272CB7" w:rsidRDefault="00272CB7" w:rsidP="00272CB7">
      <w:pPr>
        <w:pStyle w:val="CMDOutput"/>
      </w:pPr>
      <w:r>
        <w:t>avahi-autoipd:</w:t>
      </w:r>
      <w:proofErr w:type="gramStart"/>
      <w:r>
        <w:t>x:110:121</w:t>
      </w:r>
      <w:proofErr w:type="gramEnd"/>
      <w:r>
        <w:t xml:space="preserve">:Avahi </w:t>
      </w:r>
      <w:proofErr w:type="spellStart"/>
      <w:r>
        <w:t>autoip</w:t>
      </w:r>
      <w:proofErr w:type="spellEnd"/>
      <w:r>
        <w:t xml:space="preserve"> </w:t>
      </w:r>
      <w:r w:rsidRPr="000B629A">
        <w:rPr>
          <w:highlight w:val="yellow"/>
        </w:rPr>
        <w:t>daem</w:t>
      </w:r>
      <w:r>
        <w:t>on,,,:/var/lib/avahi-</w:t>
      </w:r>
      <w:proofErr w:type="spellStart"/>
      <w:r>
        <w:t>autoipd</w:t>
      </w:r>
      <w:proofErr w:type="spellEnd"/>
      <w:r>
        <w:t>:/</w:t>
      </w:r>
      <w:proofErr w:type="spellStart"/>
      <w:r>
        <w:t>usr</w:t>
      </w:r>
      <w:proofErr w:type="spellEnd"/>
      <w:r>
        <w:t>/</w:t>
      </w:r>
      <w:proofErr w:type="spellStart"/>
      <w:r>
        <w:t>sbin</w:t>
      </w:r>
      <w:proofErr w:type="spellEnd"/>
      <w:r>
        <w:t>/</w:t>
      </w:r>
      <w:proofErr w:type="spellStart"/>
      <w:r>
        <w:t>nologin</w:t>
      </w:r>
      <w:proofErr w:type="spellEnd"/>
    </w:p>
    <w:p w14:paraId="1A32427C" w14:textId="77777777" w:rsidR="00272CB7" w:rsidRDefault="00272CB7" w:rsidP="00272CB7">
      <w:pPr>
        <w:pStyle w:val="CMDOutput"/>
      </w:pPr>
      <w:r>
        <w:t>usbmux:</w:t>
      </w:r>
      <w:proofErr w:type="gramStart"/>
      <w:r>
        <w:t>x:111:46</w:t>
      </w:r>
      <w:proofErr w:type="gramEnd"/>
      <w:r>
        <w:t xml:space="preserve">:usbmux </w:t>
      </w:r>
      <w:r w:rsidRPr="000B629A">
        <w:rPr>
          <w:highlight w:val="yellow"/>
        </w:rPr>
        <w:t>daem</w:t>
      </w:r>
      <w:r>
        <w:t>on,,,:/var/lib/</w:t>
      </w:r>
      <w:proofErr w:type="spellStart"/>
      <w:r>
        <w:t>usbmux</w:t>
      </w:r>
      <w:proofErr w:type="spellEnd"/>
      <w:r>
        <w:t>:/</w:t>
      </w:r>
      <w:proofErr w:type="spellStart"/>
      <w:r>
        <w:t>usr</w:t>
      </w:r>
      <w:proofErr w:type="spellEnd"/>
      <w:r>
        <w:t>/</w:t>
      </w:r>
      <w:proofErr w:type="spellStart"/>
      <w:r>
        <w:t>sbin</w:t>
      </w:r>
      <w:proofErr w:type="spellEnd"/>
      <w:r>
        <w:t>/</w:t>
      </w:r>
      <w:proofErr w:type="spellStart"/>
      <w:r>
        <w:t>nologin</w:t>
      </w:r>
      <w:proofErr w:type="spellEnd"/>
    </w:p>
    <w:p w14:paraId="152D4B84" w14:textId="77777777" w:rsidR="00272CB7" w:rsidRDefault="00272CB7" w:rsidP="00272CB7">
      <w:pPr>
        <w:pStyle w:val="CMDOutput"/>
      </w:pPr>
      <w:r>
        <w:t>avahi:</w:t>
      </w:r>
      <w:proofErr w:type="gramStart"/>
      <w:r>
        <w:t>x:113:122</w:t>
      </w:r>
      <w:proofErr w:type="gramEnd"/>
      <w:r>
        <w:t xml:space="preserve">:Avahi </w:t>
      </w:r>
      <w:proofErr w:type="spellStart"/>
      <w:r>
        <w:t>mDNS</w:t>
      </w:r>
      <w:proofErr w:type="spellEnd"/>
      <w:r>
        <w:t xml:space="preserve"> </w:t>
      </w:r>
      <w:r w:rsidRPr="000B629A">
        <w:rPr>
          <w:highlight w:val="yellow"/>
        </w:rPr>
        <w:t>daem</w:t>
      </w:r>
      <w:r>
        <w:t>on,,,:/var/run/avahi-</w:t>
      </w:r>
      <w:r w:rsidRPr="000B629A">
        <w:rPr>
          <w:highlight w:val="yellow"/>
        </w:rPr>
        <w:t>daem</w:t>
      </w:r>
      <w:r>
        <w:t>on:/</w:t>
      </w:r>
      <w:proofErr w:type="spellStart"/>
      <w:r>
        <w:t>usr</w:t>
      </w:r>
      <w:proofErr w:type="spellEnd"/>
      <w:r>
        <w:t>/</w:t>
      </w:r>
      <w:proofErr w:type="spellStart"/>
      <w:r>
        <w:t>sbin</w:t>
      </w:r>
      <w:proofErr w:type="spellEnd"/>
      <w:r>
        <w:t>/</w:t>
      </w:r>
      <w:proofErr w:type="spellStart"/>
      <w:r>
        <w:t>nologin</w:t>
      </w:r>
      <w:proofErr w:type="spellEnd"/>
    </w:p>
    <w:p w14:paraId="05B6D0D6" w14:textId="77777777" w:rsidR="00272CB7" w:rsidRDefault="00272CB7" w:rsidP="00272CB7">
      <w:pPr>
        <w:pStyle w:val="CMDOutput"/>
      </w:pPr>
      <w:r>
        <w:t>colord:</w:t>
      </w:r>
      <w:proofErr w:type="gramStart"/>
      <w:r>
        <w:t>x:116:125</w:t>
      </w:r>
      <w:proofErr w:type="gramEnd"/>
      <w:r>
        <w:t xml:space="preserve">:colord </w:t>
      </w:r>
      <w:proofErr w:type="spellStart"/>
      <w:r>
        <w:t>colour</w:t>
      </w:r>
      <w:proofErr w:type="spellEnd"/>
      <w:r>
        <w:t xml:space="preserve"> management </w:t>
      </w:r>
      <w:r w:rsidRPr="000B629A">
        <w:rPr>
          <w:highlight w:val="yellow"/>
        </w:rPr>
        <w:t>daem</w:t>
      </w:r>
      <w:r>
        <w:t>on,,,:/var/lib/</w:t>
      </w:r>
      <w:proofErr w:type="spellStart"/>
      <w:r>
        <w:t>colord</w:t>
      </w:r>
      <w:proofErr w:type="spellEnd"/>
      <w:r>
        <w:t>:/</w:t>
      </w:r>
      <w:proofErr w:type="spellStart"/>
      <w:r>
        <w:t>usr</w:t>
      </w:r>
      <w:proofErr w:type="spellEnd"/>
      <w:r>
        <w:t>/</w:t>
      </w:r>
      <w:proofErr w:type="spellStart"/>
      <w:r>
        <w:t>sbin</w:t>
      </w:r>
      <w:proofErr w:type="spellEnd"/>
      <w:r>
        <w:t>/</w:t>
      </w:r>
      <w:proofErr w:type="spellStart"/>
      <w:r>
        <w:t>nologin</w:t>
      </w:r>
      <w:proofErr w:type="spellEnd"/>
    </w:p>
    <w:p w14:paraId="517658F7" w14:textId="77777777" w:rsidR="00272CB7" w:rsidRDefault="00272CB7" w:rsidP="00272CB7">
      <w:pPr>
        <w:pStyle w:val="CMDOutput"/>
      </w:pPr>
      <w:r>
        <w:t>pulse:</w:t>
      </w:r>
      <w:proofErr w:type="gramStart"/>
      <w:r>
        <w:t>x:117:126</w:t>
      </w:r>
      <w:proofErr w:type="gramEnd"/>
      <w:r>
        <w:t xml:space="preserve">:PulseAudio </w:t>
      </w:r>
      <w:r w:rsidRPr="000B629A">
        <w:rPr>
          <w:highlight w:val="yellow"/>
        </w:rPr>
        <w:t>daem</w:t>
      </w:r>
      <w:r>
        <w:t>on,,,:/var/run/pulse:/</w:t>
      </w:r>
      <w:proofErr w:type="spellStart"/>
      <w:r>
        <w:t>usr</w:t>
      </w:r>
      <w:proofErr w:type="spellEnd"/>
      <w:r>
        <w:t>/</w:t>
      </w:r>
      <w:proofErr w:type="spellStart"/>
      <w:r>
        <w:t>sbin</w:t>
      </w:r>
      <w:proofErr w:type="spellEnd"/>
      <w:r>
        <w:t>/</w:t>
      </w:r>
      <w:proofErr w:type="spellStart"/>
      <w:r>
        <w:t>nologin</w:t>
      </w:r>
      <w:proofErr w:type="spellEnd"/>
    </w:p>
    <w:p w14:paraId="7C0D23F2" w14:textId="4F3E7A73" w:rsidR="00A2662C" w:rsidRDefault="00272CB7" w:rsidP="000B629A">
      <w:pPr>
        <w:pStyle w:val="CMD"/>
      </w:pPr>
      <w:proofErr w:type="spellStart"/>
      <w:r>
        <w:t>devasc@</w:t>
      </w:r>
      <w:proofErr w:type="gramStart"/>
      <w:r>
        <w:t>labvm</w:t>
      </w:r>
      <w:proofErr w:type="spellEnd"/>
      <w:r>
        <w:t>:~</w:t>
      </w:r>
      <w:proofErr w:type="gramEnd"/>
      <w:r>
        <w:t>$</w:t>
      </w:r>
    </w:p>
    <w:p w14:paraId="37FFCB91" w14:textId="2D5D4F94" w:rsidR="009C5921" w:rsidRDefault="00272CB7">
      <w:pPr>
        <w:pStyle w:val="SubStepAlpha"/>
      </w:pPr>
      <w:r>
        <w:t xml:space="preserve">Use the </w:t>
      </w:r>
      <w:r w:rsidRPr="008C0607">
        <w:rPr>
          <w:b/>
          <w:bCs/>
        </w:rPr>
        <w:t xml:space="preserve">grep </w:t>
      </w:r>
      <w:r>
        <w:t xml:space="preserve">command to find </w:t>
      </w:r>
      <w:r w:rsidR="00ED6806">
        <w:t>lines where only the numbers 8 or 9 are present.</w:t>
      </w:r>
      <w:r w:rsidR="009C5921">
        <w:t xml:space="preserve"> Notice that only the lines containing an 8, a 9, or both are returned.</w:t>
      </w:r>
    </w:p>
    <w:p w14:paraId="39CEDF66" w14:textId="2AEC6BD0" w:rsidR="00ED6806" w:rsidRDefault="00ED6806" w:rsidP="000B629A">
      <w:pPr>
        <w:pStyle w:val="CMD"/>
      </w:pPr>
      <w:proofErr w:type="spellStart"/>
      <w:r>
        <w:t>devasc@</w:t>
      </w:r>
      <w:proofErr w:type="gramStart"/>
      <w:r>
        <w:t>labvm</w:t>
      </w:r>
      <w:proofErr w:type="spellEnd"/>
      <w:r>
        <w:t>:~</w:t>
      </w:r>
      <w:proofErr w:type="gramEnd"/>
      <w:r>
        <w:t xml:space="preserve">$ </w:t>
      </w:r>
      <w:r w:rsidRPr="00ED6806">
        <w:rPr>
          <w:b/>
          <w:bCs/>
        </w:rPr>
        <w:t>grep '[8-9]' /</w:t>
      </w:r>
      <w:proofErr w:type="spellStart"/>
      <w:r w:rsidRPr="00ED6806">
        <w:rPr>
          <w:b/>
          <w:bCs/>
        </w:rPr>
        <w:t>etc</w:t>
      </w:r>
      <w:proofErr w:type="spellEnd"/>
      <w:r w:rsidRPr="00ED6806">
        <w:rPr>
          <w:b/>
          <w:bCs/>
        </w:rPr>
        <w:t>/passwd</w:t>
      </w:r>
    </w:p>
    <w:p w14:paraId="505D1628" w14:textId="77777777" w:rsidR="00ED6806" w:rsidRDefault="00ED6806" w:rsidP="00ED6806">
      <w:pPr>
        <w:pStyle w:val="CMDOutput"/>
      </w:pPr>
      <w:r>
        <w:t>mail:</w:t>
      </w:r>
      <w:proofErr w:type="gramStart"/>
      <w:r>
        <w:t>x:</w:t>
      </w:r>
      <w:r w:rsidRPr="000B629A">
        <w:rPr>
          <w:highlight w:val="yellow"/>
        </w:rPr>
        <w:t>8</w:t>
      </w:r>
      <w:r>
        <w:t>:</w:t>
      </w:r>
      <w:r w:rsidRPr="000B629A">
        <w:rPr>
          <w:highlight w:val="yellow"/>
        </w:rPr>
        <w:t>8</w:t>
      </w:r>
      <w:proofErr w:type="gramEnd"/>
      <w:r>
        <w:t>:mail:/var/mail:/</w:t>
      </w:r>
      <w:proofErr w:type="spellStart"/>
      <w:r>
        <w:t>usr</w:t>
      </w:r>
      <w:proofErr w:type="spellEnd"/>
      <w:r>
        <w:t>/</w:t>
      </w:r>
      <w:proofErr w:type="spellStart"/>
      <w:r>
        <w:t>sbin</w:t>
      </w:r>
      <w:proofErr w:type="spellEnd"/>
      <w:r>
        <w:t>/</w:t>
      </w:r>
      <w:proofErr w:type="spellStart"/>
      <w:r>
        <w:t>nologin</w:t>
      </w:r>
      <w:proofErr w:type="spellEnd"/>
    </w:p>
    <w:p w14:paraId="1E27EF06" w14:textId="77777777" w:rsidR="00ED6806" w:rsidRDefault="00ED6806" w:rsidP="00ED6806">
      <w:pPr>
        <w:pStyle w:val="CMDOutput"/>
      </w:pPr>
      <w:r>
        <w:t>news:</w:t>
      </w:r>
      <w:proofErr w:type="gramStart"/>
      <w:r>
        <w:t>x:</w:t>
      </w:r>
      <w:r w:rsidRPr="000B629A">
        <w:rPr>
          <w:highlight w:val="yellow"/>
        </w:rPr>
        <w:t>9</w:t>
      </w:r>
      <w:r>
        <w:t>:</w:t>
      </w:r>
      <w:r w:rsidRPr="000B629A">
        <w:rPr>
          <w:highlight w:val="yellow"/>
        </w:rPr>
        <w:t>9</w:t>
      </w:r>
      <w:proofErr w:type="gramEnd"/>
      <w:r>
        <w:t>:news:/var/spool/news:/usr/sbin/nologin</w:t>
      </w:r>
    </w:p>
    <w:p w14:paraId="7D0981A2" w14:textId="77777777" w:rsidR="00ED6806" w:rsidRDefault="00ED6806" w:rsidP="00ED6806">
      <w:pPr>
        <w:pStyle w:val="CMDOutput"/>
      </w:pPr>
      <w:r>
        <w:t>list:</w:t>
      </w:r>
      <w:proofErr w:type="gramStart"/>
      <w:r>
        <w:t>x:3</w:t>
      </w:r>
      <w:r w:rsidRPr="000B629A">
        <w:rPr>
          <w:highlight w:val="yellow"/>
        </w:rPr>
        <w:t>8</w:t>
      </w:r>
      <w:r>
        <w:t>:3</w:t>
      </w:r>
      <w:r w:rsidRPr="000B629A">
        <w:rPr>
          <w:highlight w:val="yellow"/>
        </w:rPr>
        <w:t>8</w:t>
      </w:r>
      <w:proofErr w:type="gramEnd"/>
      <w:r>
        <w:t>:Mailing List</w:t>
      </w:r>
      <w:bookmarkStart w:id="0" w:name="_GoBack"/>
      <w:bookmarkEnd w:id="0"/>
      <w:r>
        <w:t xml:space="preserve"> Manager:/var/list:/</w:t>
      </w:r>
      <w:proofErr w:type="spellStart"/>
      <w:r>
        <w:t>usr</w:t>
      </w:r>
      <w:proofErr w:type="spellEnd"/>
      <w:r>
        <w:t>/</w:t>
      </w:r>
      <w:proofErr w:type="spellStart"/>
      <w:r>
        <w:t>sbin</w:t>
      </w:r>
      <w:proofErr w:type="spellEnd"/>
      <w:r>
        <w:t>/</w:t>
      </w:r>
      <w:proofErr w:type="spellStart"/>
      <w:r>
        <w:t>nologin</w:t>
      </w:r>
      <w:proofErr w:type="spellEnd"/>
    </w:p>
    <w:p w14:paraId="70BF167D" w14:textId="77777777" w:rsidR="00ED6806" w:rsidRDefault="00ED6806" w:rsidP="00ED6806">
      <w:pPr>
        <w:pStyle w:val="CMDOutput"/>
      </w:pPr>
      <w:r>
        <w:t>irc:</w:t>
      </w:r>
      <w:proofErr w:type="gramStart"/>
      <w:r>
        <w:t>x:3</w:t>
      </w:r>
      <w:r w:rsidRPr="000B629A">
        <w:rPr>
          <w:highlight w:val="yellow"/>
        </w:rPr>
        <w:t>9</w:t>
      </w:r>
      <w:r>
        <w:t>:3</w:t>
      </w:r>
      <w:r w:rsidRPr="000B629A">
        <w:rPr>
          <w:highlight w:val="yellow"/>
        </w:rPr>
        <w:t>9</w:t>
      </w:r>
      <w:proofErr w:type="gramEnd"/>
      <w:r>
        <w:t>:ircd:/var/run/</w:t>
      </w:r>
      <w:proofErr w:type="spellStart"/>
      <w:r>
        <w:t>ircd</w:t>
      </w:r>
      <w:proofErr w:type="spellEnd"/>
      <w:r>
        <w:t>:/</w:t>
      </w:r>
      <w:proofErr w:type="spellStart"/>
      <w:r>
        <w:t>usr</w:t>
      </w:r>
      <w:proofErr w:type="spellEnd"/>
      <w:r>
        <w:t>/</w:t>
      </w:r>
      <w:proofErr w:type="spellStart"/>
      <w:r>
        <w:t>sbin</w:t>
      </w:r>
      <w:proofErr w:type="spellEnd"/>
      <w:r>
        <w:t>/</w:t>
      </w:r>
      <w:proofErr w:type="spellStart"/>
      <w:r>
        <w:t>nologin</w:t>
      </w:r>
      <w:proofErr w:type="spellEnd"/>
    </w:p>
    <w:p w14:paraId="6DCEB650" w14:textId="77777777" w:rsidR="00ED6806" w:rsidRDefault="00ED6806" w:rsidP="00ED6806">
      <w:pPr>
        <w:pStyle w:val="CMDOutput"/>
      </w:pPr>
      <w:r>
        <w:t>uuidd:</w:t>
      </w:r>
      <w:proofErr w:type="gramStart"/>
      <w:r>
        <w:t>x:103:10</w:t>
      </w:r>
      <w:r w:rsidRPr="000B629A">
        <w:rPr>
          <w:highlight w:val="yellow"/>
        </w:rPr>
        <w:t>9</w:t>
      </w:r>
      <w:proofErr w:type="gramEnd"/>
      <w:r>
        <w:t>::/run/</w:t>
      </w:r>
      <w:proofErr w:type="spellStart"/>
      <w:r>
        <w:t>uuidd</w:t>
      </w:r>
      <w:proofErr w:type="spellEnd"/>
      <w:r>
        <w:t>:/</w:t>
      </w:r>
      <w:proofErr w:type="spellStart"/>
      <w:r>
        <w:t>usr</w:t>
      </w:r>
      <w:proofErr w:type="spellEnd"/>
      <w:r>
        <w:t>/</w:t>
      </w:r>
      <w:proofErr w:type="spellStart"/>
      <w:r>
        <w:t>sbin</w:t>
      </w:r>
      <w:proofErr w:type="spellEnd"/>
      <w:r>
        <w:t>/</w:t>
      </w:r>
      <w:proofErr w:type="spellStart"/>
      <w:r>
        <w:t>nologin</w:t>
      </w:r>
      <w:proofErr w:type="spellEnd"/>
    </w:p>
    <w:p w14:paraId="2E351379" w14:textId="77777777" w:rsidR="00ED6806" w:rsidRDefault="00ED6806" w:rsidP="00ED6806">
      <w:pPr>
        <w:pStyle w:val="CMDOutput"/>
      </w:pPr>
      <w:r>
        <w:t>devasc:</w:t>
      </w:r>
      <w:proofErr w:type="gramStart"/>
      <w:r>
        <w:t>x:</w:t>
      </w:r>
      <w:r w:rsidRPr="000B629A">
        <w:rPr>
          <w:highlight w:val="yellow"/>
        </w:rPr>
        <w:t>9</w:t>
      </w:r>
      <w:r>
        <w:t>00:</w:t>
      </w:r>
      <w:r w:rsidRPr="000B629A">
        <w:rPr>
          <w:highlight w:val="yellow"/>
        </w:rPr>
        <w:t>9</w:t>
      </w:r>
      <w:r>
        <w:t>00</w:t>
      </w:r>
      <w:proofErr w:type="gramEnd"/>
      <w:r>
        <w:t>:DEVASC,,,:/home/</w:t>
      </w:r>
      <w:proofErr w:type="spellStart"/>
      <w:r>
        <w:t>devasc</w:t>
      </w:r>
      <w:proofErr w:type="spellEnd"/>
      <w:r>
        <w:t>:/bin/bash</w:t>
      </w:r>
    </w:p>
    <w:p w14:paraId="4538DEE6" w14:textId="77777777" w:rsidR="00ED6806" w:rsidRDefault="00ED6806" w:rsidP="00ED6806">
      <w:pPr>
        <w:pStyle w:val="CMDOutput"/>
      </w:pPr>
      <w:r>
        <w:t>systemd-network:</w:t>
      </w:r>
      <w:proofErr w:type="gramStart"/>
      <w:r>
        <w:t>x:</w:t>
      </w:r>
      <w:r w:rsidRPr="000B629A">
        <w:rPr>
          <w:highlight w:val="yellow"/>
        </w:rPr>
        <w:t>999</w:t>
      </w:r>
      <w:r>
        <w:t>:</w:t>
      </w:r>
      <w:r w:rsidRPr="000B629A">
        <w:rPr>
          <w:highlight w:val="yellow"/>
        </w:rPr>
        <w:t>999</w:t>
      </w:r>
      <w:proofErr w:type="gramEnd"/>
      <w:r>
        <w:t>:systemd Network Management:/:/</w:t>
      </w:r>
      <w:proofErr w:type="spellStart"/>
      <w:r>
        <w:t>usr</w:t>
      </w:r>
      <w:proofErr w:type="spellEnd"/>
      <w:r>
        <w:t>/</w:t>
      </w:r>
      <w:proofErr w:type="spellStart"/>
      <w:r>
        <w:t>sbin</w:t>
      </w:r>
      <w:proofErr w:type="spellEnd"/>
      <w:r>
        <w:t>/</w:t>
      </w:r>
      <w:proofErr w:type="spellStart"/>
      <w:r>
        <w:t>nologin</w:t>
      </w:r>
      <w:proofErr w:type="spellEnd"/>
    </w:p>
    <w:p w14:paraId="31CC0482" w14:textId="77777777" w:rsidR="00ED6806" w:rsidRDefault="00ED6806" w:rsidP="00ED6806">
      <w:pPr>
        <w:pStyle w:val="CMDOutput"/>
      </w:pPr>
      <w:r>
        <w:t>systemd-resolve:</w:t>
      </w:r>
      <w:proofErr w:type="gramStart"/>
      <w:r>
        <w:t>x:</w:t>
      </w:r>
      <w:r w:rsidRPr="000B629A">
        <w:rPr>
          <w:highlight w:val="yellow"/>
        </w:rPr>
        <w:t>998</w:t>
      </w:r>
      <w:r>
        <w:t>:</w:t>
      </w:r>
      <w:r w:rsidRPr="000B629A">
        <w:rPr>
          <w:highlight w:val="yellow"/>
        </w:rPr>
        <w:t>998</w:t>
      </w:r>
      <w:proofErr w:type="gramEnd"/>
      <w:r>
        <w:t>:systemd Resolver:/:/</w:t>
      </w:r>
      <w:proofErr w:type="spellStart"/>
      <w:r>
        <w:t>usr</w:t>
      </w:r>
      <w:proofErr w:type="spellEnd"/>
      <w:r>
        <w:t>/</w:t>
      </w:r>
      <w:proofErr w:type="spellStart"/>
      <w:r>
        <w:t>sbin</w:t>
      </w:r>
      <w:proofErr w:type="spellEnd"/>
      <w:r>
        <w:t>/</w:t>
      </w:r>
      <w:proofErr w:type="spellStart"/>
      <w:r>
        <w:t>nologin</w:t>
      </w:r>
      <w:proofErr w:type="spellEnd"/>
    </w:p>
    <w:p w14:paraId="7AD5B8BA" w14:textId="77777777" w:rsidR="00ED6806" w:rsidRDefault="00ED6806" w:rsidP="00ED6806">
      <w:pPr>
        <w:pStyle w:val="CMDOutput"/>
      </w:pPr>
      <w:r>
        <w:t>systemd-timesync:</w:t>
      </w:r>
      <w:proofErr w:type="gramStart"/>
      <w:r>
        <w:t>x:</w:t>
      </w:r>
      <w:r w:rsidRPr="000B629A">
        <w:rPr>
          <w:highlight w:val="yellow"/>
        </w:rPr>
        <w:t>99</w:t>
      </w:r>
      <w:r>
        <w:t>7:</w:t>
      </w:r>
      <w:r w:rsidRPr="000B629A">
        <w:rPr>
          <w:highlight w:val="yellow"/>
        </w:rPr>
        <w:t>99</w:t>
      </w:r>
      <w:r>
        <w:t>7</w:t>
      </w:r>
      <w:proofErr w:type="gramEnd"/>
      <w:r>
        <w:t>:systemd Time Synchronization:/:/</w:t>
      </w:r>
      <w:proofErr w:type="spellStart"/>
      <w:r>
        <w:t>usr</w:t>
      </w:r>
      <w:proofErr w:type="spellEnd"/>
      <w:r>
        <w:t>/</w:t>
      </w:r>
      <w:proofErr w:type="spellStart"/>
      <w:r>
        <w:t>sbin</w:t>
      </w:r>
      <w:proofErr w:type="spellEnd"/>
      <w:r>
        <w:t>/</w:t>
      </w:r>
      <w:proofErr w:type="spellStart"/>
      <w:r>
        <w:t>nologin</w:t>
      </w:r>
      <w:proofErr w:type="spellEnd"/>
    </w:p>
    <w:p w14:paraId="741CBF0A" w14:textId="77777777" w:rsidR="00ED6806" w:rsidRDefault="00ED6806" w:rsidP="00ED6806">
      <w:pPr>
        <w:pStyle w:val="CMDOutput"/>
      </w:pPr>
      <w:r>
        <w:t>systemd-coredump:</w:t>
      </w:r>
      <w:proofErr w:type="gramStart"/>
      <w:r>
        <w:t>x:</w:t>
      </w:r>
      <w:r w:rsidRPr="000B629A">
        <w:rPr>
          <w:highlight w:val="yellow"/>
        </w:rPr>
        <w:t>99</w:t>
      </w:r>
      <w:r>
        <w:t>6:</w:t>
      </w:r>
      <w:r w:rsidRPr="000B629A">
        <w:rPr>
          <w:highlight w:val="yellow"/>
        </w:rPr>
        <w:t>99</w:t>
      </w:r>
      <w:r>
        <w:t>6</w:t>
      </w:r>
      <w:proofErr w:type="gramEnd"/>
      <w:r>
        <w:t>:systemd Core Dumper:/:/</w:t>
      </w:r>
      <w:proofErr w:type="spellStart"/>
      <w:r>
        <w:t>usr</w:t>
      </w:r>
      <w:proofErr w:type="spellEnd"/>
      <w:r>
        <w:t>/</w:t>
      </w:r>
      <w:proofErr w:type="spellStart"/>
      <w:r>
        <w:t>sbin</w:t>
      </w:r>
      <w:proofErr w:type="spellEnd"/>
      <w:r>
        <w:t>/</w:t>
      </w:r>
      <w:proofErr w:type="spellStart"/>
      <w:r>
        <w:t>nologin</w:t>
      </w:r>
      <w:proofErr w:type="spellEnd"/>
    </w:p>
    <w:p w14:paraId="0DD9CC0F" w14:textId="77777777" w:rsidR="00ED6806" w:rsidRDefault="00ED6806" w:rsidP="00ED6806">
      <w:pPr>
        <w:pStyle w:val="CMDOutput"/>
      </w:pPr>
      <w:r>
        <w:t>rtkit:</w:t>
      </w:r>
      <w:proofErr w:type="gramStart"/>
      <w:r>
        <w:t>x:10</w:t>
      </w:r>
      <w:r w:rsidRPr="000B629A">
        <w:rPr>
          <w:highlight w:val="yellow"/>
        </w:rPr>
        <w:t>8</w:t>
      </w:r>
      <w:r>
        <w:t>:11</w:t>
      </w:r>
      <w:r w:rsidRPr="000B629A">
        <w:rPr>
          <w:highlight w:val="yellow"/>
        </w:rPr>
        <w:t>9</w:t>
      </w:r>
      <w:proofErr w:type="gramEnd"/>
      <w:r>
        <w:t>:RealtimeKit,,,:/proc:/</w:t>
      </w:r>
      <w:proofErr w:type="spellStart"/>
      <w:r>
        <w:t>usr</w:t>
      </w:r>
      <w:proofErr w:type="spellEnd"/>
      <w:r>
        <w:t>/</w:t>
      </w:r>
      <w:proofErr w:type="spellStart"/>
      <w:r>
        <w:t>sbin</w:t>
      </w:r>
      <w:proofErr w:type="spellEnd"/>
      <w:r>
        <w:t>/</w:t>
      </w:r>
      <w:proofErr w:type="spellStart"/>
      <w:r>
        <w:t>nologin</w:t>
      </w:r>
      <w:proofErr w:type="spellEnd"/>
    </w:p>
    <w:p w14:paraId="777624CD" w14:textId="77777777" w:rsidR="00ED6806" w:rsidRDefault="00ED6806" w:rsidP="00ED6806">
      <w:pPr>
        <w:pStyle w:val="CMDOutput"/>
      </w:pPr>
      <w:r>
        <w:t>dnsmasq:</w:t>
      </w:r>
      <w:proofErr w:type="gramStart"/>
      <w:r>
        <w:t>x:10</w:t>
      </w:r>
      <w:r w:rsidRPr="000B629A">
        <w:rPr>
          <w:highlight w:val="yellow"/>
        </w:rPr>
        <w:t>9</w:t>
      </w:r>
      <w:r>
        <w:t>:65534</w:t>
      </w:r>
      <w:proofErr w:type="gramEnd"/>
      <w:r>
        <w:t>:dnsmasq,,,:/var/lib/</w:t>
      </w:r>
      <w:proofErr w:type="spellStart"/>
      <w:r>
        <w:t>misc</w:t>
      </w:r>
      <w:proofErr w:type="spellEnd"/>
      <w:r>
        <w:t>:/</w:t>
      </w:r>
      <w:proofErr w:type="spellStart"/>
      <w:r>
        <w:t>usr</w:t>
      </w:r>
      <w:proofErr w:type="spellEnd"/>
      <w:r>
        <w:t>/</w:t>
      </w:r>
      <w:proofErr w:type="spellStart"/>
      <w:r>
        <w:t>sbin</w:t>
      </w:r>
      <w:proofErr w:type="spellEnd"/>
      <w:r>
        <w:t>/</w:t>
      </w:r>
      <w:proofErr w:type="spellStart"/>
      <w:r>
        <w:t>nologin</w:t>
      </w:r>
      <w:proofErr w:type="spellEnd"/>
    </w:p>
    <w:p w14:paraId="647D7187" w14:textId="4AF0E2D4" w:rsidR="00A2662C" w:rsidRDefault="00ED6806" w:rsidP="000B629A">
      <w:pPr>
        <w:pStyle w:val="CMD"/>
      </w:pPr>
      <w:proofErr w:type="spellStart"/>
      <w:r>
        <w:t>devasc@</w:t>
      </w:r>
      <w:proofErr w:type="gramStart"/>
      <w:r>
        <w:t>labvm</w:t>
      </w:r>
      <w:proofErr w:type="spellEnd"/>
      <w:r>
        <w:t>:~</w:t>
      </w:r>
      <w:proofErr w:type="gramEnd"/>
      <w:r>
        <w:t>$</w:t>
      </w:r>
    </w:p>
    <w:p w14:paraId="1667D780" w14:textId="3188FE9F" w:rsidR="009C5921" w:rsidRPr="00ED6806" w:rsidRDefault="00ED6806">
      <w:pPr>
        <w:pStyle w:val="SubStepAlpha"/>
      </w:pPr>
      <w:r>
        <w:t xml:space="preserve">Use the </w:t>
      </w:r>
      <w:r w:rsidRPr="008C0607">
        <w:rPr>
          <w:b/>
          <w:bCs/>
        </w:rPr>
        <w:t>grep</w:t>
      </w:r>
      <w:r>
        <w:t xml:space="preserve"> command to find literal characters.</w:t>
      </w:r>
      <w:r w:rsidR="009C5921">
        <w:t xml:space="preserve"> Notice </w:t>
      </w:r>
      <w:r w:rsidR="002E14DE">
        <w:t>that</w:t>
      </w:r>
      <w:r w:rsidR="009C5921">
        <w:t xml:space="preserve"> only the lines containing a comma are returned.</w:t>
      </w:r>
    </w:p>
    <w:p w14:paraId="1E7D7AE3" w14:textId="163AB7CF" w:rsidR="00ED6806" w:rsidRDefault="00ED6806" w:rsidP="000B629A">
      <w:pPr>
        <w:pStyle w:val="CMD"/>
      </w:pPr>
      <w:proofErr w:type="spellStart"/>
      <w:r>
        <w:t>devasc@</w:t>
      </w:r>
      <w:proofErr w:type="gramStart"/>
      <w:r>
        <w:t>labvm</w:t>
      </w:r>
      <w:proofErr w:type="spellEnd"/>
      <w:r>
        <w:t>:~</w:t>
      </w:r>
      <w:proofErr w:type="gramEnd"/>
      <w:r>
        <w:t xml:space="preserve">$ </w:t>
      </w:r>
      <w:r w:rsidRPr="00ED6806">
        <w:rPr>
          <w:b/>
          <w:bCs/>
        </w:rPr>
        <w:t>grep '[,]' /</w:t>
      </w:r>
      <w:proofErr w:type="spellStart"/>
      <w:r w:rsidRPr="00ED6806">
        <w:rPr>
          <w:b/>
          <w:bCs/>
        </w:rPr>
        <w:t>etc</w:t>
      </w:r>
      <w:proofErr w:type="spellEnd"/>
      <w:r w:rsidRPr="00ED6806">
        <w:rPr>
          <w:b/>
          <w:bCs/>
        </w:rPr>
        <w:t>/passwd</w:t>
      </w:r>
    </w:p>
    <w:p w14:paraId="4EE005F8" w14:textId="77777777" w:rsidR="00ED6806" w:rsidRDefault="00ED6806" w:rsidP="00ED6806">
      <w:pPr>
        <w:pStyle w:val="CMDOutput"/>
      </w:pPr>
      <w:r>
        <w:t>devasc:</w:t>
      </w:r>
      <w:proofErr w:type="gramStart"/>
      <w:r>
        <w:t>x:900:900</w:t>
      </w:r>
      <w:proofErr w:type="gramEnd"/>
      <w:r>
        <w:t>:DEVASC</w:t>
      </w:r>
      <w:r w:rsidRPr="000B629A">
        <w:rPr>
          <w:highlight w:val="yellow"/>
        </w:rPr>
        <w:t>,,,</w:t>
      </w:r>
      <w:r>
        <w:t>:/home/</w:t>
      </w:r>
      <w:proofErr w:type="spellStart"/>
      <w:r>
        <w:t>devasc</w:t>
      </w:r>
      <w:proofErr w:type="spellEnd"/>
      <w:r>
        <w:t>:/bin/bash</w:t>
      </w:r>
    </w:p>
    <w:p w14:paraId="0351DB15" w14:textId="77777777" w:rsidR="00ED6806" w:rsidRDefault="00ED6806" w:rsidP="00ED6806">
      <w:pPr>
        <w:pStyle w:val="CMDOutput"/>
      </w:pPr>
      <w:r>
        <w:t>tss:</w:t>
      </w:r>
      <w:proofErr w:type="gramStart"/>
      <w:r>
        <w:t>x:106:114</w:t>
      </w:r>
      <w:proofErr w:type="gramEnd"/>
      <w:r>
        <w:t>:TPM software stack</w:t>
      </w:r>
      <w:r w:rsidRPr="000B629A">
        <w:rPr>
          <w:highlight w:val="yellow"/>
        </w:rPr>
        <w:t>,,,</w:t>
      </w:r>
      <w:r>
        <w:t>:/var/lib/</w:t>
      </w:r>
      <w:proofErr w:type="spellStart"/>
      <w:r>
        <w:t>tpm</w:t>
      </w:r>
      <w:proofErr w:type="spellEnd"/>
      <w:r>
        <w:t>:/bin/false</w:t>
      </w:r>
    </w:p>
    <w:p w14:paraId="764E5BE3" w14:textId="77777777" w:rsidR="00ED6806" w:rsidRDefault="00ED6806" w:rsidP="00ED6806">
      <w:pPr>
        <w:pStyle w:val="CMDOutput"/>
      </w:pPr>
      <w:r>
        <w:t>rtkit:</w:t>
      </w:r>
      <w:proofErr w:type="gramStart"/>
      <w:r>
        <w:t>x:108:119</w:t>
      </w:r>
      <w:proofErr w:type="gramEnd"/>
      <w:r>
        <w:t>:RealtimeKit</w:t>
      </w:r>
      <w:r w:rsidRPr="000B629A">
        <w:rPr>
          <w:highlight w:val="yellow"/>
        </w:rPr>
        <w:t>,,,</w:t>
      </w:r>
      <w:r>
        <w:t>:/proc:/</w:t>
      </w:r>
      <w:proofErr w:type="spellStart"/>
      <w:r>
        <w:t>usr</w:t>
      </w:r>
      <w:proofErr w:type="spellEnd"/>
      <w:r>
        <w:t>/</w:t>
      </w:r>
      <w:proofErr w:type="spellStart"/>
      <w:r>
        <w:t>sbin</w:t>
      </w:r>
      <w:proofErr w:type="spellEnd"/>
      <w:r>
        <w:t>/</w:t>
      </w:r>
      <w:proofErr w:type="spellStart"/>
      <w:r>
        <w:t>nologin</w:t>
      </w:r>
      <w:proofErr w:type="spellEnd"/>
    </w:p>
    <w:p w14:paraId="37281A90" w14:textId="77777777" w:rsidR="00ED6806" w:rsidRDefault="00ED6806" w:rsidP="00ED6806">
      <w:pPr>
        <w:pStyle w:val="CMDOutput"/>
      </w:pPr>
      <w:r>
        <w:t>dnsmasq:</w:t>
      </w:r>
      <w:proofErr w:type="gramStart"/>
      <w:r>
        <w:t>x:109:65534</w:t>
      </w:r>
      <w:proofErr w:type="gramEnd"/>
      <w:r>
        <w:t>:dnsmasq</w:t>
      </w:r>
      <w:r w:rsidRPr="000B629A">
        <w:rPr>
          <w:highlight w:val="yellow"/>
        </w:rPr>
        <w:t>,,,</w:t>
      </w:r>
      <w:r>
        <w:t>:/var/lib/</w:t>
      </w:r>
      <w:proofErr w:type="spellStart"/>
      <w:r>
        <w:t>misc</w:t>
      </w:r>
      <w:proofErr w:type="spellEnd"/>
      <w:r>
        <w:t>:/</w:t>
      </w:r>
      <w:proofErr w:type="spellStart"/>
      <w:r>
        <w:t>usr</w:t>
      </w:r>
      <w:proofErr w:type="spellEnd"/>
      <w:r>
        <w:t>/</w:t>
      </w:r>
      <w:proofErr w:type="spellStart"/>
      <w:r>
        <w:t>sbin</w:t>
      </w:r>
      <w:proofErr w:type="spellEnd"/>
      <w:r>
        <w:t>/</w:t>
      </w:r>
      <w:proofErr w:type="spellStart"/>
      <w:r>
        <w:t>nologin</w:t>
      </w:r>
      <w:proofErr w:type="spellEnd"/>
    </w:p>
    <w:p w14:paraId="188FE3E7" w14:textId="77777777" w:rsidR="00ED6806" w:rsidRDefault="00ED6806" w:rsidP="00ED6806">
      <w:pPr>
        <w:pStyle w:val="CMDOutput"/>
      </w:pPr>
      <w:r>
        <w:t>avahi-autoipd:</w:t>
      </w:r>
      <w:proofErr w:type="gramStart"/>
      <w:r>
        <w:t>x:110:121</w:t>
      </w:r>
      <w:proofErr w:type="gramEnd"/>
      <w:r>
        <w:t xml:space="preserve">:Avahi </w:t>
      </w:r>
      <w:proofErr w:type="spellStart"/>
      <w:r>
        <w:t>autoip</w:t>
      </w:r>
      <w:proofErr w:type="spellEnd"/>
      <w:r>
        <w:t xml:space="preserve"> daemon</w:t>
      </w:r>
      <w:r w:rsidRPr="000B629A">
        <w:rPr>
          <w:highlight w:val="yellow"/>
        </w:rPr>
        <w:t>,,,</w:t>
      </w:r>
      <w:r>
        <w:t>:/var/lib/avahi-</w:t>
      </w:r>
      <w:proofErr w:type="spellStart"/>
      <w:r>
        <w:t>autoipd</w:t>
      </w:r>
      <w:proofErr w:type="spellEnd"/>
      <w:r>
        <w:t>:/</w:t>
      </w:r>
      <w:proofErr w:type="spellStart"/>
      <w:r>
        <w:t>usr</w:t>
      </w:r>
      <w:proofErr w:type="spellEnd"/>
      <w:r>
        <w:t>/</w:t>
      </w:r>
      <w:proofErr w:type="spellStart"/>
      <w:r>
        <w:t>sbin</w:t>
      </w:r>
      <w:proofErr w:type="spellEnd"/>
      <w:r>
        <w:t>/</w:t>
      </w:r>
      <w:proofErr w:type="spellStart"/>
      <w:r>
        <w:t>nologin</w:t>
      </w:r>
      <w:proofErr w:type="spellEnd"/>
    </w:p>
    <w:p w14:paraId="6326C35F" w14:textId="77777777" w:rsidR="00ED6806" w:rsidRDefault="00ED6806" w:rsidP="00ED6806">
      <w:pPr>
        <w:pStyle w:val="CMDOutput"/>
      </w:pPr>
      <w:r>
        <w:t>usbmux:</w:t>
      </w:r>
      <w:proofErr w:type="gramStart"/>
      <w:r>
        <w:t>x:111:46</w:t>
      </w:r>
      <w:proofErr w:type="gramEnd"/>
      <w:r>
        <w:t>:usbmux daemon</w:t>
      </w:r>
      <w:r w:rsidRPr="000B629A">
        <w:rPr>
          <w:highlight w:val="yellow"/>
        </w:rPr>
        <w:t>,,,</w:t>
      </w:r>
      <w:r>
        <w:t>:/var/lib/</w:t>
      </w:r>
      <w:proofErr w:type="spellStart"/>
      <w:r>
        <w:t>usbmux</w:t>
      </w:r>
      <w:proofErr w:type="spellEnd"/>
      <w:r>
        <w:t>:/</w:t>
      </w:r>
      <w:proofErr w:type="spellStart"/>
      <w:r>
        <w:t>usr</w:t>
      </w:r>
      <w:proofErr w:type="spellEnd"/>
      <w:r>
        <w:t>/</w:t>
      </w:r>
      <w:proofErr w:type="spellStart"/>
      <w:r>
        <w:t>sbin</w:t>
      </w:r>
      <w:proofErr w:type="spellEnd"/>
      <w:r>
        <w:t>/</w:t>
      </w:r>
      <w:proofErr w:type="spellStart"/>
      <w:r>
        <w:t>nologin</w:t>
      </w:r>
      <w:proofErr w:type="spellEnd"/>
    </w:p>
    <w:p w14:paraId="61220507" w14:textId="77777777" w:rsidR="00ED6806" w:rsidRDefault="00ED6806" w:rsidP="00ED6806">
      <w:pPr>
        <w:pStyle w:val="CMDOutput"/>
      </w:pPr>
      <w:r>
        <w:t>kernoops:</w:t>
      </w:r>
      <w:proofErr w:type="gramStart"/>
      <w:r>
        <w:t>x:112:65534</w:t>
      </w:r>
      <w:proofErr w:type="gramEnd"/>
      <w:r>
        <w:t>:Kernel Oops Tracking Daemon</w:t>
      </w:r>
      <w:r w:rsidRPr="000B629A">
        <w:rPr>
          <w:highlight w:val="yellow"/>
        </w:rPr>
        <w:t>,,,</w:t>
      </w:r>
      <w:r>
        <w:t>:/:/</w:t>
      </w:r>
      <w:proofErr w:type="spellStart"/>
      <w:r>
        <w:t>usr</w:t>
      </w:r>
      <w:proofErr w:type="spellEnd"/>
      <w:r>
        <w:t>/</w:t>
      </w:r>
      <w:proofErr w:type="spellStart"/>
      <w:r>
        <w:t>sbin</w:t>
      </w:r>
      <w:proofErr w:type="spellEnd"/>
      <w:r>
        <w:t>/</w:t>
      </w:r>
      <w:proofErr w:type="spellStart"/>
      <w:r>
        <w:t>nologin</w:t>
      </w:r>
      <w:proofErr w:type="spellEnd"/>
    </w:p>
    <w:p w14:paraId="7127BE7F" w14:textId="77777777" w:rsidR="00ED6806" w:rsidRDefault="00ED6806" w:rsidP="00ED6806">
      <w:pPr>
        <w:pStyle w:val="CMDOutput"/>
      </w:pPr>
      <w:r>
        <w:t>avahi:</w:t>
      </w:r>
      <w:proofErr w:type="gramStart"/>
      <w:r>
        <w:t>x:113:122</w:t>
      </w:r>
      <w:proofErr w:type="gramEnd"/>
      <w:r>
        <w:t xml:space="preserve">:Avahi </w:t>
      </w:r>
      <w:proofErr w:type="spellStart"/>
      <w:r>
        <w:t>mDNS</w:t>
      </w:r>
      <w:proofErr w:type="spellEnd"/>
      <w:r>
        <w:t xml:space="preserve"> daemon</w:t>
      </w:r>
      <w:r w:rsidRPr="000B629A">
        <w:rPr>
          <w:highlight w:val="yellow"/>
        </w:rPr>
        <w:t>,,,</w:t>
      </w:r>
      <w:r>
        <w:t>:/var/run/avahi-daemon:/</w:t>
      </w:r>
      <w:proofErr w:type="spellStart"/>
      <w:r>
        <w:t>usr</w:t>
      </w:r>
      <w:proofErr w:type="spellEnd"/>
      <w:r>
        <w:t>/</w:t>
      </w:r>
      <w:proofErr w:type="spellStart"/>
      <w:r>
        <w:t>sbin</w:t>
      </w:r>
      <w:proofErr w:type="spellEnd"/>
      <w:r>
        <w:t>/</w:t>
      </w:r>
      <w:proofErr w:type="spellStart"/>
      <w:r>
        <w:t>nologin</w:t>
      </w:r>
      <w:proofErr w:type="spellEnd"/>
    </w:p>
    <w:p w14:paraId="1CC40FFD" w14:textId="77777777" w:rsidR="00ED6806" w:rsidRDefault="00ED6806" w:rsidP="00ED6806">
      <w:pPr>
        <w:pStyle w:val="CMDOutput"/>
      </w:pPr>
      <w:r>
        <w:t>hplip:</w:t>
      </w:r>
      <w:proofErr w:type="gramStart"/>
      <w:r>
        <w:t>x:115:7</w:t>
      </w:r>
      <w:proofErr w:type="gramEnd"/>
      <w:r>
        <w:t>:HPLIP system user</w:t>
      </w:r>
      <w:r w:rsidRPr="000B629A">
        <w:rPr>
          <w:highlight w:val="yellow"/>
        </w:rPr>
        <w:t>,,,</w:t>
      </w:r>
      <w:r>
        <w:t>:/run/</w:t>
      </w:r>
      <w:proofErr w:type="spellStart"/>
      <w:r>
        <w:t>hplip</w:t>
      </w:r>
      <w:proofErr w:type="spellEnd"/>
      <w:r>
        <w:t>:/bin/false</w:t>
      </w:r>
    </w:p>
    <w:p w14:paraId="28A62E82" w14:textId="77777777" w:rsidR="00ED6806" w:rsidRDefault="00ED6806" w:rsidP="00ED6806">
      <w:pPr>
        <w:pStyle w:val="CMDOutput"/>
      </w:pPr>
      <w:r>
        <w:t>colord:</w:t>
      </w:r>
      <w:proofErr w:type="gramStart"/>
      <w:r>
        <w:t>x:116:125</w:t>
      </w:r>
      <w:proofErr w:type="gramEnd"/>
      <w:r>
        <w:t xml:space="preserve">:colord </w:t>
      </w:r>
      <w:proofErr w:type="spellStart"/>
      <w:r>
        <w:t>colour</w:t>
      </w:r>
      <w:proofErr w:type="spellEnd"/>
      <w:r>
        <w:t xml:space="preserve"> management daemon</w:t>
      </w:r>
      <w:r w:rsidRPr="000B629A">
        <w:rPr>
          <w:highlight w:val="yellow"/>
        </w:rPr>
        <w:t>,,,</w:t>
      </w:r>
      <w:r>
        <w:t>:/var/lib/</w:t>
      </w:r>
      <w:proofErr w:type="spellStart"/>
      <w:r>
        <w:t>colord</w:t>
      </w:r>
      <w:proofErr w:type="spellEnd"/>
      <w:r>
        <w:t>:/</w:t>
      </w:r>
      <w:proofErr w:type="spellStart"/>
      <w:r>
        <w:t>usr</w:t>
      </w:r>
      <w:proofErr w:type="spellEnd"/>
      <w:r>
        <w:t>/</w:t>
      </w:r>
      <w:proofErr w:type="spellStart"/>
      <w:r>
        <w:t>sbin</w:t>
      </w:r>
      <w:proofErr w:type="spellEnd"/>
      <w:r>
        <w:t>/</w:t>
      </w:r>
      <w:proofErr w:type="spellStart"/>
      <w:r>
        <w:t>nologin</w:t>
      </w:r>
      <w:proofErr w:type="spellEnd"/>
    </w:p>
    <w:p w14:paraId="0A5303A7" w14:textId="77777777" w:rsidR="00ED6806" w:rsidRDefault="00ED6806" w:rsidP="00ED6806">
      <w:pPr>
        <w:pStyle w:val="CMDOutput"/>
      </w:pPr>
      <w:r>
        <w:t>pulse:</w:t>
      </w:r>
      <w:proofErr w:type="gramStart"/>
      <w:r>
        <w:t>x:117:126</w:t>
      </w:r>
      <w:proofErr w:type="gramEnd"/>
      <w:r>
        <w:t>:PulseAudio daemon</w:t>
      </w:r>
      <w:r w:rsidRPr="000B629A">
        <w:rPr>
          <w:highlight w:val="yellow"/>
        </w:rPr>
        <w:t>,,,</w:t>
      </w:r>
      <w:r>
        <w:t>:/var/run/pulse:/</w:t>
      </w:r>
      <w:proofErr w:type="spellStart"/>
      <w:r>
        <w:t>usr</w:t>
      </w:r>
      <w:proofErr w:type="spellEnd"/>
      <w:r>
        <w:t>/</w:t>
      </w:r>
      <w:proofErr w:type="spellStart"/>
      <w:r>
        <w:t>sbin</w:t>
      </w:r>
      <w:proofErr w:type="spellEnd"/>
      <w:r>
        <w:t>/</w:t>
      </w:r>
      <w:proofErr w:type="spellStart"/>
      <w:r>
        <w:t>nologin</w:t>
      </w:r>
      <w:proofErr w:type="spellEnd"/>
    </w:p>
    <w:p w14:paraId="1321DB26" w14:textId="65AA3D0A" w:rsidR="00ED6806" w:rsidRDefault="00ED6806" w:rsidP="000B629A">
      <w:pPr>
        <w:pStyle w:val="CMD"/>
      </w:pPr>
      <w:proofErr w:type="spellStart"/>
      <w:r>
        <w:t>devasc@</w:t>
      </w:r>
      <w:proofErr w:type="gramStart"/>
      <w:r>
        <w:t>labvm</w:t>
      </w:r>
      <w:proofErr w:type="spellEnd"/>
      <w:r>
        <w:t>:~</w:t>
      </w:r>
      <w:proofErr w:type="gramEnd"/>
      <w:r>
        <w:t>$</w:t>
      </w:r>
    </w:p>
    <w:p w14:paraId="079012E7" w14:textId="558FF1E6" w:rsidR="009C5921" w:rsidRDefault="00B34C49">
      <w:pPr>
        <w:pStyle w:val="SubStepAlpha"/>
      </w:pPr>
      <w:r>
        <w:t xml:space="preserve">Use the </w:t>
      </w:r>
      <w:r>
        <w:rPr>
          <w:b/>
          <w:bCs/>
        </w:rPr>
        <w:t>grep</w:t>
      </w:r>
      <w:r>
        <w:t xml:space="preserve"> command to find occurrences of zero or more of </w:t>
      </w:r>
      <w:r w:rsidR="00E00898">
        <w:t>the</w:t>
      </w:r>
      <w:r>
        <w:t xml:space="preserve"> </w:t>
      </w:r>
      <w:proofErr w:type="gramStart"/>
      <w:r>
        <w:t>pattern</w:t>
      </w:r>
      <w:proofErr w:type="gramEnd"/>
      <w:r>
        <w:t xml:space="preserve"> preceding it.</w:t>
      </w:r>
      <w:r w:rsidR="009C5921">
        <w:t xml:space="preserve"> Notice that only the lines with either </w:t>
      </w:r>
      <w:r w:rsidR="009C5921" w:rsidRPr="000B629A">
        <w:rPr>
          <w:b/>
          <w:bCs/>
        </w:rPr>
        <w:t>new</w:t>
      </w:r>
      <w:r w:rsidR="009C5921">
        <w:t xml:space="preserve"> and </w:t>
      </w:r>
      <w:r w:rsidR="009C5921" w:rsidRPr="000B629A">
        <w:rPr>
          <w:b/>
          <w:bCs/>
        </w:rPr>
        <w:t>ne</w:t>
      </w:r>
      <w:r w:rsidR="009C5921">
        <w:t xml:space="preserve"> are returned.</w:t>
      </w:r>
    </w:p>
    <w:p w14:paraId="2B7BD2F1" w14:textId="4EF4955A" w:rsidR="00B34C49" w:rsidRDefault="00B34C49" w:rsidP="000B629A">
      <w:pPr>
        <w:pStyle w:val="CMD"/>
      </w:pPr>
      <w:proofErr w:type="spellStart"/>
      <w:r>
        <w:lastRenderedPageBreak/>
        <w:t>devasc@</w:t>
      </w:r>
      <w:proofErr w:type="gramStart"/>
      <w:r>
        <w:t>labvm</w:t>
      </w:r>
      <w:proofErr w:type="spellEnd"/>
      <w:r>
        <w:t>:~</w:t>
      </w:r>
      <w:proofErr w:type="gramEnd"/>
      <w:r>
        <w:t xml:space="preserve">$ </w:t>
      </w:r>
      <w:r w:rsidRPr="00B34C49">
        <w:rPr>
          <w:b/>
          <w:bCs/>
        </w:rPr>
        <w:t>grep 'new*' /</w:t>
      </w:r>
      <w:proofErr w:type="spellStart"/>
      <w:r w:rsidRPr="00B34C49">
        <w:rPr>
          <w:b/>
          <w:bCs/>
        </w:rPr>
        <w:t>etc</w:t>
      </w:r>
      <w:proofErr w:type="spellEnd"/>
      <w:r w:rsidRPr="00B34C49">
        <w:rPr>
          <w:b/>
          <w:bCs/>
        </w:rPr>
        <w:t>/passwd</w:t>
      </w:r>
    </w:p>
    <w:p w14:paraId="48582BBC" w14:textId="77777777" w:rsidR="00B34C49" w:rsidRDefault="00B34C49" w:rsidP="00B34C49">
      <w:pPr>
        <w:pStyle w:val="CMDOutput"/>
      </w:pPr>
      <w:r w:rsidRPr="000B629A">
        <w:rPr>
          <w:highlight w:val="yellow"/>
        </w:rPr>
        <w:t>new</w:t>
      </w:r>
      <w:r>
        <w:t>s:</w:t>
      </w:r>
      <w:proofErr w:type="gramStart"/>
      <w:r>
        <w:t>x:9:9</w:t>
      </w:r>
      <w:proofErr w:type="gramEnd"/>
      <w:r>
        <w:t>:</w:t>
      </w:r>
      <w:r w:rsidRPr="000B629A">
        <w:rPr>
          <w:highlight w:val="yellow"/>
        </w:rPr>
        <w:t>new</w:t>
      </w:r>
      <w:r>
        <w:t>s:/var/spool/</w:t>
      </w:r>
      <w:r w:rsidRPr="000B629A">
        <w:rPr>
          <w:highlight w:val="yellow"/>
        </w:rPr>
        <w:t>new</w:t>
      </w:r>
      <w:r>
        <w:t>s:/usr/sbin/nologin</w:t>
      </w:r>
    </w:p>
    <w:p w14:paraId="7992B05F" w14:textId="77777777" w:rsidR="00B34C49" w:rsidRDefault="00B34C49" w:rsidP="00B34C49">
      <w:pPr>
        <w:pStyle w:val="CMDOutput"/>
      </w:pPr>
      <w:r>
        <w:t>nobody:</w:t>
      </w:r>
      <w:proofErr w:type="gramStart"/>
      <w:r>
        <w:t>x:65534:65534</w:t>
      </w:r>
      <w:proofErr w:type="gramEnd"/>
      <w:r>
        <w:t>:nobody:/no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14:paraId="0B852DFE" w14:textId="77777777" w:rsidR="00B34C49" w:rsidRDefault="00B34C49" w:rsidP="00B34C49">
      <w:pPr>
        <w:pStyle w:val="CMDOutput"/>
      </w:pPr>
      <w:r>
        <w:t>messagebus:</w:t>
      </w:r>
      <w:proofErr w:type="gramStart"/>
      <w:r>
        <w:t>x:100:103</w:t>
      </w:r>
      <w:proofErr w:type="gramEnd"/>
      <w:r>
        <w:t>::/no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14:paraId="0F4217F5" w14:textId="77777777" w:rsidR="00B34C49" w:rsidRDefault="00B34C49" w:rsidP="00B34C49">
      <w:pPr>
        <w:pStyle w:val="CMDOutput"/>
      </w:pPr>
      <w:r>
        <w:t>_apt:</w:t>
      </w:r>
      <w:proofErr w:type="gramStart"/>
      <w:r>
        <w:t>x:102:65534</w:t>
      </w:r>
      <w:proofErr w:type="gramEnd"/>
      <w:r>
        <w:t>::/no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14:paraId="759DCBB2" w14:textId="77777777" w:rsidR="00B34C49" w:rsidRDefault="00B34C49" w:rsidP="00B34C49">
      <w:pPr>
        <w:pStyle w:val="CMDOutput"/>
      </w:pPr>
      <w:r>
        <w:t>tcpdump:</w:t>
      </w:r>
      <w:proofErr w:type="gramStart"/>
      <w:r>
        <w:t>x:104:110</w:t>
      </w:r>
      <w:proofErr w:type="gramEnd"/>
      <w:r>
        <w:t>::/no</w:t>
      </w:r>
      <w:r w:rsidRPr="000B629A">
        <w:rPr>
          <w:highlight w:val="yellow"/>
        </w:rPr>
        <w:t>ne</w:t>
      </w:r>
      <w:r>
        <w:t>xistent:/</w:t>
      </w:r>
      <w:proofErr w:type="spellStart"/>
      <w:r>
        <w:t>usr</w:t>
      </w:r>
      <w:proofErr w:type="spellEnd"/>
      <w:r>
        <w:t>/</w:t>
      </w:r>
      <w:proofErr w:type="spellStart"/>
      <w:r>
        <w:t>sbin</w:t>
      </w:r>
      <w:proofErr w:type="spellEnd"/>
      <w:r>
        <w:t>/</w:t>
      </w:r>
      <w:proofErr w:type="spellStart"/>
      <w:r>
        <w:t>nologin</w:t>
      </w:r>
      <w:proofErr w:type="spellEnd"/>
    </w:p>
    <w:p w14:paraId="419C669F" w14:textId="77777777" w:rsidR="00B34C49" w:rsidRDefault="00B34C49" w:rsidP="00B34C49">
      <w:pPr>
        <w:pStyle w:val="CMDOutput"/>
      </w:pPr>
      <w:r>
        <w:t>systemd-</w:t>
      </w:r>
      <w:r w:rsidRPr="000B629A">
        <w:rPr>
          <w:highlight w:val="yellow"/>
        </w:rPr>
        <w:t>ne</w:t>
      </w:r>
      <w:r>
        <w:t>twork:</w:t>
      </w:r>
      <w:proofErr w:type="gramStart"/>
      <w:r>
        <w:t>x:999:999</w:t>
      </w:r>
      <w:proofErr w:type="gramEnd"/>
      <w:r>
        <w:t>:systemd Network Management:/:/</w:t>
      </w:r>
      <w:proofErr w:type="spellStart"/>
      <w:r>
        <w:t>usr</w:t>
      </w:r>
      <w:proofErr w:type="spellEnd"/>
      <w:r>
        <w:t>/</w:t>
      </w:r>
      <w:proofErr w:type="spellStart"/>
      <w:r>
        <w:t>sbin</w:t>
      </w:r>
      <w:proofErr w:type="spellEnd"/>
      <w:r>
        <w:t>/</w:t>
      </w:r>
      <w:proofErr w:type="spellStart"/>
      <w:r>
        <w:t>nologin</w:t>
      </w:r>
      <w:proofErr w:type="spellEnd"/>
    </w:p>
    <w:p w14:paraId="2819BE73" w14:textId="77777777" w:rsidR="00B34C49" w:rsidRDefault="00B34C49" w:rsidP="00B34C49">
      <w:pPr>
        <w:pStyle w:val="CMDOutput"/>
      </w:pPr>
      <w:r>
        <w:t>kernoops:</w:t>
      </w:r>
      <w:proofErr w:type="gramStart"/>
      <w:r>
        <w:t>x:112:65534</w:t>
      </w:r>
      <w:proofErr w:type="gramEnd"/>
      <w:r>
        <w:t>:Ker</w:t>
      </w:r>
      <w:r w:rsidRPr="000B629A">
        <w:rPr>
          <w:highlight w:val="yellow"/>
        </w:rPr>
        <w:t>ne</w:t>
      </w:r>
      <w:r>
        <w:t>l Oops Tracking Daemon,,,:/:/</w:t>
      </w:r>
      <w:proofErr w:type="spellStart"/>
      <w:r>
        <w:t>usr</w:t>
      </w:r>
      <w:proofErr w:type="spellEnd"/>
      <w:r>
        <w:t>/</w:t>
      </w:r>
      <w:proofErr w:type="spellStart"/>
      <w:r>
        <w:t>sbin</w:t>
      </w:r>
      <w:proofErr w:type="spellEnd"/>
      <w:r>
        <w:t>/</w:t>
      </w:r>
      <w:proofErr w:type="spellStart"/>
      <w:r>
        <w:t>nologin</w:t>
      </w:r>
      <w:proofErr w:type="spellEnd"/>
    </w:p>
    <w:p w14:paraId="7EAC0FB3" w14:textId="77777777" w:rsidR="00B34C49" w:rsidRDefault="00B34C49" w:rsidP="00B34C49">
      <w:pPr>
        <w:pStyle w:val="CMDOutput"/>
      </w:pPr>
      <w:r>
        <w:t>sa</w:t>
      </w:r>
      <w:r w:rsidRPr="000B629A">
        <w:rPr>
          <w:highlight w:val="yellow"/>
        </w:rPr>
        <w:t>ne</w:t>
      </w:r>
      <w:r>
        <w:t>d:</w:t>
      </w:r>
      <w:proofErr w:type="gramStart"/>
      <w:r>
        <w:t>x:114:124</w:t>
      </w:r>
      <w:proofErr w:type="gramEnd"/>
      <w:r>
        <w:t>::/var/lib/</w:t>
      </w:r>
      <w:proofErr w:type="spellStart"/>
      <w:r>
        <w:t>saned</w:t>
      </w:r>
      <w:proofErr w:type="spellEnd"/>
      <w:r>
        <w:t>:/</w:t>
      </w:r>
      <w:proofErr w:type="spellStart"/>
      <w:r>
        <w:t>usr</w:t>
      </w:r>
      <w:proofErr w:type="spellEnd"/>
      <w:r>
        <w:t>/</w:t>
      </w:r>
      <w:proofErr w:type="spellStart"/>
      <w:r>
        <w:t>sbin</w:t>
      </w:r>
      <w:proofErr w:type="spellEnd"/>
      <w:r>
        <w:t>/</w:t>
      </w:r>
      <w:proofErr w:type="spellStart"/>
      <w:r>
        <w:t>nologin</w:t>
      </w:r>
      <w:proofErr w:type="spellEnd"/>
    </w:p>
    <w:p w14:paraId="2BEA3E38" w14:textId="18128D0B" w:rsidR="00B34C49" w:rsidRDefault="00B34C49" w:rsidP="000B629A">
      <w:pPr>
        <w:pStyle w:val="CMD"/>
      </w:pPr>
      <w:proofErr w:type="spellStart"/>
      <w:r>
        <w:t>devasc@</w:t>
      </w:r>
      <w:proofErr w:type="gramStart"/>
      <w:r>
        <w:t>labvm</w:t>
      </w:r>
      <w:proofErr w:type="spellEnd"/>
      <w:r>
        <w:t>:~</w:t>
      </w:r>
      <w:proofErr w:type="gramEnd"/>
      <w:r>
        <w:t>$</w:t>
      </w:r>
    </w:p>
    <w:p w14:paraId="2B115863" w14:textId="2D84AA27" w:rsidR="00C83D90" w:rsidRDefault="00C83D90" w:rsidP="00C83D90">
      <w:pPr>
        <w:pStyle w:val="Heading2"/>
      </w:pPr>
      <w:r>
        <w:t>Review System Administration</w:t>
      </w:r>
    </w:p>
    <w:p w14:paraId="3494BDB1" w14:textId="070B7AB1" w:rsidR="00C83D90" w:rsidRDefault="00C83D90" w:rsidP="00C83D90">
      <w:pPr>
        <w:pStyle w:val="BodyTextL25"/>
      </w:pPr>
      <w:r>
        <w:t xml:space="preserve">In this part, you will review basic Linux system administration tasks including shutting down the </w:t>
      </w:r>
      <w:r w:rsidR="00AF121B">
        <w:t>computer</w:t>
      </w:r>
      <w:r>
        <w:t xml:space="preserve">, </w:t>
      </w:r>
      <w:r w:rsidR="00A03D0E">
        <w:t xml:space="preserve">viewing and testing the </w:t>
      </w:r>
      <w:r>
        <w:t xml:space="preserve">network configuration, </w:t>
      </w:r>
      <w:r w:rsidR="00A03D0E">
        <w:t xml:space="preserve">viewing </w:t>
      </w:r>
      <w:r>
        <w:t xml:space="preserve">processes, </w:t>
      </w:r>
      <w:r w:rsidR="00A03D0E">
        <w:t xml:space="preserve">managing installation </w:t>
      </w:r>
      <w:r>
        <w:t>package</w:t>
      </w:r>
      <w:r w:rsidR="00A03D0E">
        <w:t>s</w:t>
      </w:r>
      <w:r>
        <w:t>, updating user passwords</w:t>
      </w:r>
      <w:r w:rsidR="00A03D0E">
        <w:t>, adding content to files, and using text editors.</w:t>
      </w:r>
    </w:p>
    <w:p w14:paraId="48DDFDA8" w14:textId="33D9B078" w:rsidR="00D66DF4" w:rsidRDefault="00AF121B" w:rsidP="00D66DF4">
      <w:pPr>
        <w:pStyle w:val="Heading3"/>
      </w:pPr>
      <w:r>
        <w:t>Shut down the computer.</w:t>
      </w:r>
    </w:p>
    <w:p w14:paraId="0DB3E17C" w14:textId="19C3F3F1" w:rsidR="00D66DF4" w:rsidRDefault="00645DC9" w:rsidP="00A2662C">
      <w:pPr>
        <w:pStyle w:val="SubStepAlpha"/>
      </w:pPr>
      <w:r>
        <w:t xml:space="preserve">Use the command </w:t>
      </w:r>
      <w:r>
        <w:rPr>
          <w:b/>
          <w:bCs/>
        </w:rPr>
        <w:t>shutdown now</w:t>
      </w:r>
      <w:r>
        <w:t xml:space="preserve"> to initiate a shutdown of the OS (and the VM) immediately. You do not have to perform this action as the VM will shut down and you will need to restart it manually. Formats of this time argument can be the word </w:t>
      </w:r>
      <w:r w:rsidRPr="000B629A">
        <w:rPr>
          <w:b/>
          <w:bCs/>
        </w:rPr>
        <w:t>now</w:t>
      </w:r>
      <w:r>
        <w:t xml:space="preserve">, a time of day in the format </w:t>
      </w:r>
      <w:proofErr w:type="spellStart"/>
      <w:r w:rsidRPr="000B629A">
        <w:rPr>
          <w:b/>
          <w:bCs/>
        </w:rPr>
        <w:t>hh:mm</w:t>
      </w:r>
      <w:proofErr w:type="spellEnd"/>
      <w:r>
        <w:t xml:space="preserve"> or the number of minutes to delay in the format </w:t>
      </w:r>
      <w:r w:rsidRPr="000B629A">
        <w:rPr>
          <w:b/>
          <w:bCs/>
        </w:rPr>
        <w:t>+minutes</w:t>
      </w:r>
      <w:r>
        <w:t>.</w:t>
      </w:r>
    </w:p>
    <w:p w14:paraId="10C08CA8" w14:textId="5BBC430F" w:rsidR="00645DC9" w:rsidRPr="008C4627" w:rsidRDefault="00125179" w:rsidP="000B629A">
      <w:pPr>
        <w:pStyle w:val="CMD"/>
        <w:rPr>
          <w:b/>
          <w:bCs/>
        </w:rPr>
      </w:pPr>
      <w:proofErr w:type="spellStart"/>
      <w:r>
        <w:t>devasc@</w:t>
      </w:r>
      <w:proofErr w:type="gramStart"/>
      <w:r>
        <w:t>labvm</w:t>
      </w:r>
      <w:proofErr w:type="spellEnd"/>
      <w:r>
        <w:t>:~</w:t>
      </w:r>
      <w:proofErr w:type="gramEnd"/>
      <w:r>
        <w:t xml:space="preserve">$ </w:t>
      </w:r>
      <w:r w:rsidR="00645DC9" w:rsidRPr="008C4627">
        <w:rPr>
          <w:b/>
          <w:bCs/>
        </w:rPr>
        <w:t>shutdown now</w:t>
      </w:r>
    </w:p>
    <w:p w14:paraId="015E66AE" w14:textId="19147853" w:rsidR="00645DC9" w:rsidRDefault="00645DC9" w:rsidP="00645DC9">
      <w:pPr>
        <w:pStyle w:val="SubStepAlpha"/>
      </w:pPr>
      <w:r>
        <w:t xml:space="preserve">Use the command </w:t>
      </w:r>
      <w:r>
        <w:rPr>
          <w:b/>
          <w:bCs/>
        </w:rPr>
        <w:t>date</w:t>
      </w:r>
      <w:r>
        <w:t xml:space="preserve"> to check set date of the OS.</w:t>
      </w:r>
    </w:p>
    <w:p w14:paraId="5B193948" w14:textId="60658378" w:rsidR="00645DC9" w:rsidRDefault="00125179" w:rsidP="000B629A">
      <w:pPr>
        <w:pStyle w:val="CMD"/>
      </w:pPr>
      <w:proofErr w:type="spellStart"/>
      <w:r>
        <w:t>devasc@</w:t>
      </w:r>
      <w:proofErr w:type="gramStart"/>
      <w:r>
        <w:t>labvm</w:t>
      </w:r>
      <w:proofErr w:type="spellEnd"/>
      <w:r>
        <w:t>:~</w:t>
      </w:r>
      <w:proofErr w:type="gramEnd"/>
      <w:r>
        <w:t xml:space="preserve">$ </w:t>
      </w:r>
      <w:r w:rsidR="00645DC9" w:rsidRPr="000B629A">
        <w:rPr>
          <w:b/>
          <w:bCs/>
        </w:rPr>
        <w:t>date</w:t>
      </w:r>
    </w:p>
    <w:p w14:paraId="71B772D8" w14:textId="77777777" w:rsidR="00645DC9" w:rsidRDefault="00645DC9" w:rsidP="00FB362F">
      <w:pPr>
        <w:pStyle w:val="CMDOutput"/>
      </w:pPr>
      <w:r>
        <w:t>Fri 17 Apr 2020 08:53:20 PM UTC</w:t>
      </w:r>
    </w:p>
    <w:p w14:paraId="4158BF73" w14:textId="31717773" w:rsidR="00645DC9" w:rsidRDefault="00125179" w:rsidP="000B629A">
      <w:pPr>
        <w:pStyle w:val="CMD"/>
      </w:pPr>
      <w:proofErr w:type="spellStart"/>
      <w:r>
        <w:t>devasc@</w:t>
      </w:r>
      <w:proofErr w:type="gramStart"/>
      <w:r>
        <w:t>labvm</w:t>
      </w:r>
      <w:proofErr w:type="spellEnd"/>
      <w:r>
        <w:t>:~</w:t>
      </w:r>
      <w:proofErr w:type="gramEnd"/>
      <w:r>
        <w:t xml:space="preserve">$ </w:t>
      </w:r>
    </w:p>
    <w:p w14:paraId="14DCDA58" w14:textId="0F1D1E5E" w:rsidR="00645DC9" w:rsidRDefault="00645DC9" w:rsidP="00645DC9">
      <w:pPr>
        <w:pStyle w:val="SubStepAlpha"/>
      </w:pPr>
      <w:r>
        <w:t xml:space="preserve">Use the command </w:t>
      </w:r>
      <w:r w:rsidRPr="000B629A">
        <w:rPr>
          <w:b/>
          <w:bCs/>
        </w:rPr>
        <w:t>shutdown +1 "Come back soon!"</w:t>
      </w:r>
      <w:r>
        <w:t xml:space="preserve"> to shut</w:t>
      </w:r>
      <w:r w:rsidR="00F94E55">
        <w:t xml:space="preserve"> </w:t>
      </w:r>
      <w:r>
        <w:t>down the OS in 1 minute and display the message "Come back soon!".</w:t>
      </w:r>
      <w:r w:rsidR="00A913ED">
        <w:t xml:space="preserve"> Be sure to cancel or your VM will shut</w:t>
      </w:r>
      <w:r w:rsidR="00F94E55">
        <w:t xml:space="preserve"> </w:t>
      </w:r>
      <w:r w:rsidR="00A913ED">
        <w:t>down.</w:t>
      </w:r>
    </w:p>
    <w:p w14:paraId="313132B1" w14:textId="69003CFC" w:rsidR="00645DC9" w:rsidRPr="00645DC9" w:rsidRDefault="00125179" w:rsidP="000B629A">
      <w:pPr>
        <w:pStyle w:val="CMD"/>
      </w:pPr>
      <w:proofErr w:type="spellStart"/>
      <w:r>
        <w:t>devasc@</w:t>
      </w:r>
      <w:proofErr w:type="gramStart"/>
      <w:r>
        <w:t>labvm</w:t>
      </w:r>
      <w:proofErr w:type="spellEnd"/>
      <w:r>
        <w:t>:~</w:t>
      </w:r>
      <w:proofErr w:type="gramEnd"/>
      <w:r>
        <w:t xml:space="preserve">$ </w:t>
      </w:r>
      <w:r w:rsidR="00645DC9" w:rsidRPr="000B629A">
        <w:rPr>
          <w:b/>
          <w:bCs/>
        </w:rPr>
        <w:t>shutdown +1 "Come back soon!"</w:t>
      </w:r>
    </w:p>
    <w:p w14:paraId="4772881E" w14:textId="77777777" w:rsidR="00645DC9" w:rsidRPr="00645DC9" w:rsidRDefault="00645DC9" w:rsidP="00645DC9">
      <w:pPr>
        <w:pStyle w:val="CMDOutput"/>
      </w:pPr>
      <w:r w:rsidRPr="00645DC9">
        <w:t>Shutdown scheduled for Fri 2020-04-17 20:57:13 UTC, use 'shutdown -c' to cancel.</w:t>
      </w:r>
    </w:p>
    <w:p w14:paraId="1D9C7492" w14:textId="626A1F93" w:rsidR="00A913ED" w:rsidRDefault="00A913ED" w:rsidP="000B629A">
      <w:pPr>
        <w:pStyle w:val="CMD"/>
      </w:pPr>
      <w:proofErr w:type="spellStart"/>
      <w:r>
        <w:t>devasc@</w:t>
      </w:r>
      <w:proofErr w:type="gramStart"/>
      <w:r>
        <w:t>labvm</w:t>
      </w:r>
      <w:proofErr w:type="spellEnd"/>
      <w:r>
        <w:t>:~</w:t>
      </w:r>
      <w:proofErr w:type="gramEnd"/>
      <w:r>
        <w:t xml:space="preserve">$ </w:t>
      </w:r>
      <w:r w:rsidRPr="000B629A">
        <w:rPr>
          <w:b/>
          <w:bCs/>
        </w:rPr>
        <w:t>shutdown -c</w:t>
      </w:r>
    </w:p>
    <w:p w14:paraId="0CD68DB1" w14:textId="1C4A2990" w:rsidR="00645DC9" w:rsidRDefault="00A913ED" w:rsidP="000B629A">
      <w:pPr>
        <w:pStyle w:val="CMD"/>
      </w:pPr>
      <w:proofErr w:type="spellStart"/>
      <w:r>
        <w:t>devasc@</w:t>
      </w:r>
      <w:proofErr w:type="gramStart"/>
      <w:r>
        <w:t>labvm</w:t>
      </w:r>
      <w:proofErr w:type="spellEnd"/>
      <w:r>
        <w:t>:~</w:t>
      </w:r>
      <w:proofErr w:type="gramEnd"/>
      <w:r>
        <w:t xml:space="preserve">$ </w:t>
      </w:r>
      <w:r w:rsidR="00125179">
        <w:t xml:space="preserve"> </w:t>
      </w:r>
    </w:p>
    <w:p w14:paraId="7AA1749D" w14:textId="5AEA9575" w:rsidR="00645DC9" w:rsidRPr="00645DC9" w:rsidRDefault="00645DC9" w:rsidP="00645DC9">
      <w:pPr>
        <w:pStyle w:val="Heading3"/>
      </w:pPr>
      <w:r>
        <w:t>View and test the network configuration.</w:t>
      </w:r>
    </w:p>
    <w:p w14:paraId="6DFB1A0B" w14:textId="4B5E1082" w:rsidR="00A913ED" w:rsidRDefault="00ED6512" w:rsidP="008C4627">
      <w:pPr>
        <w:pStyle w:val="SubStepAlpha"/>
      </w:pPr>
      <w:r>
        <w:t>U</w:t>
      </w:r>
      <w:r w:rsidR="00A913ED">
        <w:t xml:space="preserve">se the </w:t>
      </w:r>
      <w:proofErr w:type="spellStart"/>
      <w:r w:rsidR="00A913ED" w:rsidRPr="001F30E1">
        <w:rPr>
          <w:rStyle w:val="CMDChar"/>
          <w:b/>
          <w:bCs/>
        </w:rPr>
        <w:t>ip</w:t>
      </w:r>
      <w:proofErr w:type="spellEnd"/>
      <w:r w:rsidR="00A913ED" w:rsidRPr="001F30E1">
        <w:rPr>
          <w:rStyle w:val="CMDChar"/>
          <w:b/>
          <w:bCs/>
        </w:rPr>
        <w:t xml:space="preserve"> address</w:t>
      </w:r>
      <w:r w:rsidR="00A913ED">
        <w:t xml:space="preserve"> command to display the network configuration. The output is a bit more detailed.</w:t>
      </w:r>
      <w:r w:rsidR="00E77F02">
        <w:t xml:space="preserve"> For example, notice that five IPv4 addresses are shown for the </w:t>
      </w:r>
      <w:r w:rsidR="00E77F02" w:rsidRPr="000B629A">
        <w:rPr>
          <w:b/>
          <w:bCs/>
        </w:rPr>
        <w:t>dummy0</w:t>
      </w:r>
      <w:r w:rsidR="00E77F02">
        <w:t xml:space="preserve"> interface.</w:t>
      </w:r>
    </w:p>
    <w:p w14:paraId="6AF7CB1A" w14:textId="01349F36" w:rsidR="00A913ED" w:rsidRDefault="00A913ED" w:rsidP="00A913ED">
      <w:pPr>
        <w:pStyle w:val="CMD"/>
      </w:pPr>
      <w:proofErr w:type="spellStart"/>
      <w:r>
        <w:t>devasc@</w:t>
      </w:r>
      <w:proofErr w:type="gramStart"/>
      <w:r>
        <w:t>labvm</w:t>
      </w:r>
      <w:proofErr w:type="spellEnd"/>
      <w:r>
        <w:t>:~</w:t>
      </w:r>
      <w:proofErr w:type="gramEnd"/>
      <w:r>
        <w:t xml:space="preserve">$ </w:t>
      </w:r>
      <w:proofErr w:type="spellStart"/>
      <w:r w:rsidRPr="000B629A">
        <w:rPr>
          <w:b/>
          <w:bCs/>
        </w:rPr>
        <w:t>ip</w:t>
      </w:r>
      <w:proofErr w:type="spellEnd"/>
      <w:r w:rsidRPr="000B629A">
        <w:rPr>
          <w:b/>
          <w:bCs/>
        </w:rPr>
        <w:t xml:space="preserve"> address</w:t>
      </w:r>
    </w:p>
    <w:p w14:paraId="3F378AF3" w14:textId="77777777" w:rsidR="00A913ED" w:rsidRDefault="00A913ED" w:rsidP="000B629A">
      <w:pPr>
        <w:pStyle w:val="CMDOutput"/>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50DA5256" w14:textId="77777777" w:rsidR="00A913ED" w:rsidRDefault="00A913ED" w:rsidP="000B629A">
      <w:pPr>
        <w:pStyle w:val="CMDOutput"/>
      </w:pPr>
      <w:r>
        <w:t xml:space="preserve">    link/loopback </w:t>
      </w:r>
      <w:proofErr w:type="gramStart"/>
      <w:r>
        <w:t>00:00:00:00:00:00</w:t>
      </w:r>
      <w:proofErr w:type="gramEnd"/>
      <w:r>
        <w:t xml:space="preserve"> </w:t>
      </w:r>
      <w:proofErr w:type="spellStart"/>
      <w:r>
        <w:t>brd</w:t>
      </w:r>
      <w:proofErr w:type="spellEnd"/>
      <w:r>
        <w:t xml:space="preserve"> 00:00:00:00:00:00</w:t>
      </w:r>
    </w:p>
    <w:p w14:paraId="629580B6" w14:textId="77777777" w:rsidR="00A913ED" w:rsidRDefault="00A913ED" w:rsidP="000B629A">
      <w:pPr>
        <w:pStyle w:val="CMDOutput"/>
      </w:pPr>
      <w:r>
        <w:t xml:space="preserve">    </w:t>
      </w:r>
      <w:proofErr w:type="spellStart"/>
      <w:r>
        <w:t>inet</w:t>
      </w:r>
      <w:proofErr w:type="spellEnd"/>
      <w:r>
        <w:t xml:space="preserve"> 127.0.0.1/8 scope host lo</w:t>
      </w:r>
    </w:p>
    <w:p w14:paraId="1C77AD4C"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363FF4A8" w14:textId="77777777" w:rsidR="00A913ED" w:rsidRDefault="00A913ED" w:rsidP="000B629A">
      <w:pPr>
        <w:pStyle w:val="CMDOutput"/>
      </w:pPr>
      <w:r>
        <w:t xml:space="preserve">    inet</w:t>
      </w:r>
      <w:proofErr w:type="gramStart"/>
      <w:r>
        <w:t>6 :</w:t>
      </w:r>
      <w:proofErr w:type="gramEnd"/>
      <w:r>
        <w:t xml:space="preserve">:1/128 scope host </w:t>
      </w:r>
    </w:p>
    <w:p w14:paraId="4E99A5C6"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7779877A" w14:textId="77777777" w:rsidR="00A913ED" w:rsidRDefault="00A913ED" w:rsidP="000B629A">
      <w:pPr>
        <w:pStyle w:val="CMDOutput"/>
      </w:pPr>
      <w:r>
        <w:t>2: enp0s3: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0C4F3867" w14:textId="77777777" w:rsidR="00A913ED" w:rsidRDefault="00A913ED" w:rsidP="000B629A">
      <w:pPr>
        <w:pStyle w:val="CMDOutput"/>
      </w:pPr>
      <w:r>
        <w:t xml:space="preserve">    link/ether </w:t>
      </w:r>
      <w:proofErr w:type="gramStart"/>
      <w:r>
        <w:t>08:00:27:ce</w:t>
      </w:r>
      <w:proofErr w:type="gramEnd"/>
      <w:r>
        <w:t xml:space="preserve">:2b:8b </w:t>
      </w:r>
      <w:proofErr w:type="spellStart"/>
      <w:r>
        <w:t>brd</w:t>
      </w:r>
      <w:proofErr w:type="spellEnd"/>
      <w:r>
        <w:t xml:space="preserve"> </w:t>
      </w:r>
      <w:proofErr w:type="spellStart"/>
      <w:r>
        <w:t>ff:ff:ff:ff:ff:ff</w:t>
      </w:r>
      <w:proofErr w:type="spellEnd"/>
    </w:p>
    <w:p w14:paraId="56337C3E" w14:textId="77777777" w:rsidR="00A913ED" w:rsidRDefault="00A913ED" w:rsidP="000B629A">
      <w:pPr>
        <w:pStyle w:val="CMDOutput"/>
      </w:pPr>
      <w:r>
        <w:lastRenderedPageBreak/>
        <w:t xml:space="preserve">    </w:t>
      </w:r>
      <w:proofErr w:type="spellStart"/>
      <w:r>
        <w:t>inet</w:t>
      </w:r>
      <w:proofErr w:type="spellEnd"/>
      <w:r>
        <w:t xml:space="preserve"> 10.0.2.15/24 </w:t>
      </w:r>
      <w:proofErr w:type="spellStart"/>
      <w:r>
        <w:t>brd</w:t>
      </w:r>
      <w:proofErr w:type="spellEnd"/>
      <w:r>
        <w:t xml:space="preserve"> 10.0.2.255 scope global dynamic enp0s3</w:t>
      </w:r>
    </w:p>
    <w:p w14:paraId="1032328A" w14:textId="77777777" w:rsidR="00A913ED" w:rsidRDefault="00A913ED" w:rsidP="000B629A">
      <w:pPr>
        <w:pStyle w:val="CMDOutput"/>
      </w:pPr>
      <w:r>
        <w:t xml:space="preserve">       </w:t>
      </w:r>
      <w:proofErr w:type="spellStart"/>
      <w:r>
        <w:t>valid_lft</w:t>
      </w:r>
      <w:proofErr w:type="spellEnd"/>
      <w:r>
        <w:t xml:space="preserve"> 75746sec </w:t>
      </w:r>
      <w:proofErr w:type="spellStart"/>
      <w:r>
        <w:t>preferred_lft</w:t>
      </w:r>
      <w:proofErr w:type="spellEnd"/>
      <w:r>
        <w:t xml:space="preserve"> 75746sec</w:t>
      </w:r>
    </w:p>
    <w:p w14:paraId="70C98DB4" w14:textId="77777777" w:rsidR="00A913ED" w:rsidRDefault="00A913ED" w:rsidP="000B629A">
      <w:pPr>
        <w:pStyle w:val="CMDOutput"/>
      </w:pPr>
      <w:r>
        <w:t xml:space="preserve">    inet6 fe</w:t>
      </w:r>
      <w:proofErr w:type="gramStart"/>
      <w:r>
        <w:t>80::</w:t>
      </w:r>
      <w:proofErr w:type="gramEnd"/>
      <w:r>
        <w:t xml:space="preserve">a00:27ff:fece:2b8b/64 scope link </w:t>
      </w:r>
    </w:p>
    <w:p w14:paraId="7F4E2DB8"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753CEB72" w14:textId="77777777" w:rsidR="00A913ED" w:rsidRDefault="00A913ED" w:rsidP="000B629A">
      <w:pPr>
        <w:pStyle w:val="CMDOutput"/>
      </w:pPr>
      <w:r>
        <w:t>3: dummy0: &lt;</w:t>
      </w:r>
      <w:proofErr w:type="gramStart"/>
      <w:r>
        <w:t>BROADCAST,NOARP</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3D215B24" w14:textId="77777777" w:rsidR="00A913ED" w:rsidRDefault="00A913ED" w:rsidP="000B629A">
      <w:pPr>
        <w:pStyle w:val="CMDOutput"/>
      </w:pPr>
      <w:r>
        <w:t xml:space="preserve">    link/ether 46:8b:</w:t>
      </w:r>
      <w:proofErr w:type="gramStart"/>
      <w:r>
        <w:t>41:b</w:t>
      </w:r>
      <w:proofErr w:type="gramEnd"/>
      <w:r>
        <w:t xml:space="preserve">5:de:aa </w:t>
      </w:r>
      <w:proofErr w:type="spellStart"/>
      <w:r>
        <w:t>brd</w:t>
      </w:r>
      <w:proofErr w:type="spellEnd"/>
      <w:r>
        <w:t xml:space="preserve"> </w:t>
      </w:r>
      <w:proofErr w:type="spellStart"/>
      <w:r>
        <w:t>ff:ff:ff:ff:ff:ff</w:t>
      </w:r>
      <w:proofErr w:type="spellEnd"/>
    </w:p>
    <w:p w14:paraId="43B24F1E" w14:textId="77777777" w:rsidR="00A913ED" w:rsidRDefault="00A913ED" w:rsidP="000B629A">
      <w:pPr>
        <w:pStyle w:val="CMDOutput"/>
      </w:pPr>
      <w:r>
        <w:t xml:space="preserve">    </w:t>
      </w:r>
      <w:proofErr w:type="spellStart"/>
      <w:r>
        <w:t>inet</w:t>
      </w:r>
      <w:proofErr w:type="spellEnd"/>
      <w:r>
        <w:t xml:space="preserve"> 192.0.2.1/32 scope global dummy0</w:t>
      </w:r>
    </w:p>
    <w:p w14:paraId="2A91FFFA"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3E15D7A3" w14:textId="77777777" w:rsidR="00A913ED" w:rsidRDefault="00A913ED" w:rsidP="000B629A">
      <w:pPr>
        <w:pStyle w:val="CMDOutput"/>
      </w:pPr>
      <w:r>
        <w:t xml:space="preserve">    </w:t>
      </w:r>
      <w:proofErr w:type="spellStart"/>
      <w:r>
        <w:t>inet</w:t>
      </w:r>
      <w:proofErr w:type="spellEnd"/>
      <w:r>
        <w:t xml:space="preserve"> 192.0.2.2/32 scope global dummy0</w:t>
      </w:r>
    </w:p>
    <w:p w14:paraId="66FE5C6F"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472CEE75" w14:textId="77777777" w:rsidR="00A913ED" w:rsidRDefault="00A913ED" w:rsidP="000B629A">
      <w:pPr>
        <w:pStyle w:val="CMDOutput"/>
      </w:pPr>
      <w:r>
        <w:t xml:space="preserve">    </w:t>
      </w:r>
      <w:proofErr w:type="spellStart"/>
      <w:r>
        <w:t>inet</w:t>
      </w:r>
      <w:proofErr w:type="spellEnd"/>
      <w:r>
        <w:t xml:space="preserve"> 192.0.2.3/32 scope global dummy0</w:t>
      </w:r>
    </w:p>
    <w:p w14:paraId="21C4DA12"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17EE96AB" w14:textId="77777777" w:rsidR="00A913ED" w:rsidRDefault="00A913ED" w:rsidP="000B629A">
      <w:pPr>
        <w:pStyle w:val="CMDOutput"/>
      </w:pPr>
      <w:r>
        <w:t xml:space="preserve">    </w:t>
      </w:r>
      <w:proofErr w:type="spellStart"/>
      <w:r>
        <w:t>inet</w:t>
      </w:r>
      <w:proofErr w:type="spellEnd"/>
      <w:r>
        <w:t xml:space="preserve"> 192.0.2.4/32 scope global dummy0</w:t>
      </w:r>
    </w:p>
    <w:p w14:paraId="3716E574"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046D69FD" w14:textId="77777777" w:rsidR="00A913ED" w:rsidRDefault="00A913ED" w:rsidP="000B629A">
      <w:pPr>
        <w:pStyle w:val="CMDOutput"/>
      </w:pPr>
      <w:r>
        <w:t xml:space="preserve">    </w:t>
      </w:r>
      <w:proofErr w:type="spellStart"/>
      <w:r>
        <w:t>inet</w:t>
      </w:r>
      <w:proofErr w:type="spellEnd"/>
      <w:r>
        <w:t xml:space="preserve"> 192.0.2.5/32 scope global dummy0</w:t>
      </w:r>
    </w:p>
    <w:p w14:paraId="7487B007"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1478E153" w14:textId="77777777" w:rsidR="00A913ED" w:rsidRDefault="00A913ED" w:rsidP="000B629A">
      <w:pPr>
        <w:pStyle w:val="CMDOutput"/>
      </w:pPr>
      <w:r>
        <w:t xml:space="preserve">    inet6 fe80::448b:41</w:t>
      </w:r>
      <w:proofErr w:type="gramStart"/>
      <w:r>
        <w:t>ff:feb</w:t>
      </w:r>
      <w:proofErr w:type="gramEnd"/>
      <w:r>
        <w:t xml:space="preserve">5:deaa/64 scope link </w:t>
      </w:r>
    </w:p>
    <w:p w14:paraId="7C68EC77" w14:textId="77777777" w:rsidR="00A913ED" w:rsidRDefault="00A913ED" w:rsidP="000B629A">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60447DBA" w14:textId="5ACC9283" w:rsidR="00A913ED" w:rsidRDefault="00A913ED" w:rsidP="003A0BFD">
      <w:pPr>
        <w:pStyle w:val="CMD"/>
      </w:pPr>
      <w:proofErr w:type="spellStart"/>
      <w:r>
        <w:t>devasc@</w:t>
      </w:r>
      <w:proofErr w:type="gramStart"/>
      <w:r>
        <w:t>labvm</w:t>
      </w:r>
      <w:proofErr w:type="spellEnd"/>
      <w:r>
        <w:t>:~</w:t>
      </w:r>
      <w:proofErr w:type="gramEnd"/>
      <w:r>
        <w:t xml:space="preserve">$ </w:t>
      </w:r>
    </w:p>
    <w:p w14:paraId="4C71FECA" w14:textId="7DC0E955" w:rsidR="00645DC9" w:rsidRDefault="008C4627" w:rsidP="008C4627">
      <w:pPr>
        <w:pStyle w:val="SubStepAlpha"/>
      </w:pPr>
      <w:r>
        <w:t xml:space="preserve">Use the command </w:t>
      </w:r>
      <w:r>
        <w:rPr>
          <w:b/>
          <w:bCs/>
        </w:rPr>
        <w:t>ping</w:t>
      </w:r>
      <w:r>
        <w:t xml:space="preserve"> with the options </w:t>
      </w:r>
      <w:r>
        <w:rPr>
          <w:b/>
          <w:bCs/>
        </w:rPr>
        <w:t xml:space="preserve">-c </w:t>
      </w:r>
      <w:proofErr w:type="gramStart"/>
      <w:r>
        <w:rPr>
          <w:b/>
          <w:bCs/>
        </w:rPr>
        <w:t xml:space="preserve">4 </w:t>
      </w:r>
      <w:r>
        <w:t xml:space="preserve"> to</w:t>
      </w:r>
      <w:proofErr w:type="gramEnd"/>
      <w:r>
        <w:t xml:space="preserve"> ping a computer on your local network four times. You must use a valid IP address of a device on your local network.</w:t>
      </w:r>
      <w:r w:rsidR="00E77F02">
        <w:t xml:space="preserve"> The following example is using 192.168.1.1, but your network will most likely have different IPv4 addresses.</w:t>
      </w:r>
    </w:p>
    <w:p w14:paraId="76F790C2" w14:textId="751D98C2" w:rsidR="008C4627" w:rsidRDefault="00125179" w:rsidP="000B629A">
      <w:pPr>
        <w:pStyle w:val="CMD"/>
      </w:pPr>
      <w:proofErr w:type="spellStart"/>
      <w:r>
        <w:t>devasc@</w:t>
      </w:r>
      <w:proofErr w:type="gramStart"/>
      <w:r>
        <w:t>labvm</w:t>
      </w:r>
      <w:proofErr w:type="spellEnd"/>
      <w:r>
        <w:t>:~</w:t>
      </w:r>
      <w:proofErr w:type="gramEnd"/>
      <w:r>
        <w:t xml:space="preserve">$ </w:t>
      </w:r>
      <w:r w:rsidR="008C4627" w:rsidRPr="008C4627">
        <w:rPr>
          <w:b/>
          <w:bCs/>
        </w:rPr>
        <w:t>ping -c 4 192.168.1.1</w:t>
      </w:r>
    </w:p>
    <w:p w14:paraId="127955C2" w14:textId="77777777" w:rsidR="008C4627" w:rsidRDefault="008C4627" w:rsidP="008C4627">
      <w:pPr>
        <w:pStyle w:val="CMDOutput"/>
      </w:pPr>
      <w:r>
        <w:t>PING 192.168.1.1 (192.168.1.1) 56(84) bytes of data.</w:t>
      </w:r>
    </w:p>
    <w:p w14:paraId="53DBA54E" w14:textId="77777777" w:rsidR="008C4627" w:rsidRDefault="008C4627" w:rsidP="008C4627">
      <w:pPr>
        <w:pStyle w:val="CMDOutput"/>
      </w:pPr>
      <w:r>
        <w:t xml:space="preserve">64 bytes from 192.168.1.1: </w:t>
      </w:r>
      <w:proofErr w:type="spellStart"/>
      <w:r>
        <w:t>icmp_seq</w:t>
      </w:r>
      <w:proofErr w:type="spellEnd"/>
      <w:r>
        <w:t xml:space="preserve">=1 </w:t>
      </w:r>
      <w:proofErr w:type="spellStart"/>
      <w:r>
        <w:t>ttl</w:t>
      </w:r>
      <w:proofErr w:type="spellEnd"/>
      <w:r>
        <w:t xml:space="preserve">=63 time=1.13 </w:t>
      </w:r>
      <w:proofErr w:type="spellStart"/>
      <w:r>
        <w:t>ms</w:t>
      </w:r>
      <w:proofErr w:type="spellEnd"/>
    </w:p>
    <w:p w14:paraId="2C617329" w14:textId="77777777" w:rsidR="008C4627" w:rsidRDefault="008C4627" w:rsidP="008C4627">
      <w:pPr>
        <w:pStyle w:val="CMDOutput"/>
      </w:pPr>
      <w:r>
        <w:t xml:space="preserve">64 bytes from 192.168.1.1: </w:t>
      </w:r>
      <w:proofErr w:type="spellStart"/>
      <w:r>
        <w:t>icmp_seq</w:t>
      </w:r>
      <w:proofErr w:type="spellEnd"/>
      <w:r>
        <w:t xml:space="preserve">=2 </w:t>
      </w:r>
      <w:proofErr w:type="spellStart"/>
      <w:r>
        <w:t>ttl</w:t>
      </w:r>
      <w:proofErr w:type="spellEnd"/>
      <w:r>
        <w:t xml:space="preserve">=63 time=2.30 </w:t>
      </w:r>
      <w:proofErr w:type="spellStart"/>
      <w:r>
        <w:t>ms</w:t>
      </w:r>
      <w:proofErr w:type="spellEnd"/>
    </w:p>
    <w:p w14:paraId="318BACDC" w14:textId="77777777" w:rsidR="008C4627" w:rsidRDefault="008C4627" w:rsidP="008C4627">
      <w:pPr>
        <w:pStyle w:val="CMDOutput"/>
      </w:pPr>
      <w:r>
        <w:t xml:space="preserve">64 bytes from 192.168.1.1: </w:t>
      </w:r>
      <w:proofErr w:type="spellStart"/>
      <w:r>
        <w:t>icmp_seq</w:t>
      </w:r>
      <w:proofErr w:type="spellEnd"/>
      <w:r>
        <w:t xml:space="preserve">=3 </w:t>
      </w:r>
      <w:proofErr w:type="spellStart"/>
      <w:r>
        <w:t>ttl</w:t>
      </w:r>
      <w:proofErr w:type="spellEnd"/>
      <w:r>
        <w:t xml:space="preserve">=63 time=1.31 </w:t>
      </w:r>
      <w:proofErr w:type="spellStart"/>
      <w:r>
        <w:t>ms</w:t>
      </w:r>
      <w:proofErr w:type="spellEnd"/>
    </w:p>
    <w:p w14:paraId="567339E7" w14:textId="77777777" w:rsidR="008C4627" w:rsidRDefault="008C4627" w:rsidP="008C4627">
      <w:pPr>
        <w:pStyle w:val="CMDOutput"/>
      </w:pPr>
      <w:r>
        <w:t xml:space="preserve">64 bytes from 192.168.1.1: </w:t>
      </w:r>
      <w:proofErr w:type="spellStart"/>
      <w:r>
        <w:t>icmp_seq</w:t>
      </w:r>
      <w:proofErr w:type="spellEnd"/>
      <w:r>
        <w:t xml:space="preserve">=4 </w:t>
      </w:r>
      <w:proofErr w:type="spellStart"/>
      <w:r>
        <w:t>ttl</w:t>
      </w:r>
      <w:proofErr w:type="spellEnd"/>
      <w:r>
        <w:t xml:space="preserve">=63 time=2.49 </w:t>
      </w:r>
      <w:proofErr w:type="spellStart"/>
      <w:r>
        <w:t>ms</w:t>
      </w:r>
      <w:proofErr w:type="spellEnd"/>
    </w:p>
    <w:p w14:paraId="1D8145C9" w14:textId="77777777" w:rsidR="008C4627" w:rsidRDefault="008C4627" w:rsidP="008C4627">
      <w:pPr>
        <w:pStyle w:val="CMDOutput"/>
      </w:pPr>
    </w:p>
    <w:p w14:paraId="035EF4F5" w14:textId="77777777" w:rsidR="008C4627" w:rsidRDefault="008C4627" w:rsidP="008C4627">
      <w:pPr>
        <w:pStyle w:val="CMDOutput"/>
      </w:pPr>
      <w:r>
        <w:t>--- 192.168.1.1 ping statistics ---</w:t>
      </w:r>
    </w:p>
    <w:p w14:paraId="6CE812AC" w14:textId="77777777" w:rsidR="008C4627" w:rsidRDefault="008C4627" w:rsidP="008C4627">
      <w:pPr>
        <w:pStyle w:val="CMDOutput"/>
      </w:pPr>
      <w:r>
        <w:t>4 packets transmitted, 4 received, 0% packet loss, time 3005ms</w:t>
      </w:r>
    </w:p>
    <w:p w14:paraId="1E214F1E" w14:textId="77777777" w:rsidR="008C4627" w:rsidRDefault="008C4627" w:rsidP="008C4627">
      <w:pPr>
        <w:pStyle w:val="CMDOutput"/>
      </w:pPr>
      <w:proofErr w:type="spellStart"/>
      <w:r>
        <w:t>rtt</w:t>
      </w:r>
      <w:proofErr w:type="spellEnd"/>
      <w:r>
        <w:t xml:space="preserve"> min/avg/max/</w:t>
      </w:r>
      <w:proofErr w:type="spellStart"/>
      <w:r>
        <w:t>mdev</w:t>
      </w:r>
      <w:proofErr w:type="spellEnd"/>
      <w:r>
        <w:t xml:space="preserve"> = 1.130/1.809/2.492/0.594 </w:t>
      </w:r>
      <w:proofErr w:type="spellStart"/>
      <w:r>
        <w:t>ms</w:t>
      </w:r>
      <w:proofErr w:type="spellEnd"/>
    </w:p>
    <w:p w14:paraId="7EE4E479" w14:textId="0B7A48BC" w:rsidR="008C4627" w:rsidRDefault="00125179" w:rsidP="000B629A">
      <w:pPr>
        <w:pStyle w:val="CMD"/>
      </w:pPr>
      <w:proofErr w:type="spellStart"/>
      <w:r>
        <w:t>devasc@</w:t>
      </w:r>
      <w:proofErr w:type="gramStart"/>
      <w:r>
        <w:t>labvm</w:t>
      </w:r>
      <w:proofErr w:type="spellEnd"/>
      <w:r>
        <w:t>:~</w:t>
      </w:r>
      <w:proofErr w:type="gramEnd"/>
      <w:r>
        <w:t xml:space="preserve">$ </w:t>
      </w:r>
    </w:p>
    <w:p w14:paraId="46CAFC2B" w14:textId="37413C1A" w:rsidR="00E77F02" w:rsidRDefault="00E77F02" w:rsidP="00E77F02">
      <w:pPr>
        <w:pStyle w:val="SubStepAlpha"/>
      </w:pPr>
      <w:r>
        <w:t>You can also ping a name and Domain Name System (DNS) will resolve the name to an IP address. For example, ping Cisco’s website. Your VM will send out a DNS request first to get the IP address and then send the ping packets. The DNS process is not shown in the ping output.</w:t>
      </w:r>
    </w:p>
    <w:p w14:paraId="20DF42C5" w14:textId="0CA9C435" w:rsidR="00E77F02" w:rsidRDefault="00E77F02" w:rsidP="00FB362F">
      <w:pPr>
        <w:pStyle w:val="CMD"/>
      </w:pPr>
      <w:proofErr w:type="spellStart"/>
      <w:r>
        <w:t>devasc@</w:t>
      </w:r>
      <w:proofErr w:type="gramStart"/>
      <w:r>
        <w:t>labvm</w:t>
      </w:r>
      <w:proofErr w:type="spellEnd"/>
      <w:r>
        <w:t>:~</w:t>
      </w:r>
      <w:proofErr w:type="gramEnd"/>
      <w:r>
        <w:t xml:space="preserve">$ </w:t>
      </w:r>
      <w:r w:rsidRPr="000B629A">
        <w:rPr>
          <w:b/>
          <w:bCs/>
        </w:rPr>
        <w:t>ping -c 4 www.cisco.com</w:t>
      </w:r>
    </w:p>
    <w:p w14:paraId="30114780" w14:textId="77777777" w:rsidR="00E77F02" w:rsidRDefault="00E77F02" w:rsidP="000B629A">
      <w:pPr>
        <w:pStyle w:val="CMDOutput"/>
      </w:pPr>
      <w:r>
        <w:t>PING e2867.dsca.akamaiedge.net (</w:t>
      </w:r>
      <w:r w:rsidRPr="000B629A">
        <w:rPr>
          <w:highlight w:val="yellow"/>
        </w:rPr>
        <w:t>23.204.11.200</w:t>
      </w:r>
      <w:r>
        <w:t>) 56(84) bytes of data.</w:t>
      </w:r>
    </w:p>
    <w:p w14:paraId="21F0BB5D" w14:textId="77777777" w:rsidR="00E77F02" w:rsidRDefault="00E77F02" w:rsidP="000B629A">
      <w:pPr>
        <w:pStyle w:val="CMDOutput"/>
      </w:pPr>
      <w:r>
        <w:t xml:space="preserve">64 bytes from a23-204-11-200.deploy.static.akamaitechnologies.com (23.204.11.200): </w:t>
      </w:r>
      <w:proofErr w:type="spellStart"/>
      <w:r>
        <w:t>icmp_seq</w:t>
      </w:r>
      <w:proofErr w:type="spellEnd"/>
      <w:r>
        <w:t xml:space="preserve">=1 </w:t>
      </w:r>
      <w:proofErr w:type="spellStart"/>
      <w:r>
        <w:t>ttl</w:t>
      </w:r>
      <w:proofErr w:type="spellEnd"/>
      <w:r>
        <w:t xml:space="preserve">=58 time=185 </w:t>
      </w:r>
      <w:proofErr w:type="spellStart"/>
      <w:r>
        <w:t>ms</w:t>
      </w:r>
      <w:proofErr w:type="spellEnd"/>
    </w:p>
    <w:p w14:paraId="2B50ABAA" w14:textId="77777777" w:rsidR="00E77F02" w:rsidRDefault="00E77F02" w:rsidP="000B629A">
      <w:pPr>
        <w:pStyle w:val="CMDOutput"/>
      </w:pPr>
      <w:r>
        <w:t xml:space="preserve">64 bytes from a23-204-11-200.deploy.static.akamaitechnologies.com (23.204.11.200): </w:t>
      </w:r>
      <w:proofErr w:type="spellStart"/>
      <w:r>
        <w:t>icmp_seq</w:t>
      </w:r>
      <w:proofErr w:type="spellEnd"/>
      <w:r>
        <w:t xml:space="preserve">=2 </w:t>
      </w:r>
      <w:proofErr w:type="spellStart"/>
      <w:r>
        <w:t>ttl</w:t>
      </w:r>
      <w:proofErr w:type="spellEnd"/>
      <w:r>
        <w:t xml:space="preserve">=58 time=28.8 </w:t>
      </w:r>
      <w:proofErr w:type="spellStart"/>
      <w:r>
        <w:t>ms</w:t>
      </w:r>
      <w:proofErr w:type="spellEnd"/>
    </w:p>
    <w:p w14:paraId="50D65A2B" w14:textId="77777777" w:rsidR="00E77F02" w:rsidRDefault="00E77F02" w:rsidP="000B629A">
      <w:pPr>
        <w:pStyle w:val="CMDOutput"/>
      </w:pPr>
      <w:r>
        <w:t xml:space="preserve">64 bytes from a23-204-11-200.deploy.static.akamaitechnologies.com (23.204.11.200): </w:t>
      </w:r>
      <w:proofErr w:type="spellStart"/>
      <w:r>
        <w:t>icmp_seq</w:t>
      </w:r>
      <w:proofErr w:type="spellEnd"/>
      <w:r>
        <w:t xml:space="preserve">=3 </w:t>
      </w:r>
      <w:proofErr w:type="spellStart"/>
      <w:r>
        <w:t>ttl</w:t>
      </w:r>
      <w:proofErr w:type="spellEnd"/>
      <w:r>
        <w:t xml:space="preserve">=58 time=28.8 </w:t>
      </w:r>
      <w:proofErr w:type="spellStart"/>
      <w:r>
        <w:t>ms</w:t>
      </w:r>
      <w:proofErr w:type="spellEnd"/>
    </w:p>
    <w:p w14:paraId="4A4E136A" w14:textId="77777777" w:rsidR="00E77F02" w:rsidRDefault="00E77F02" w:rsidP="000B629A">
      <w:pPr>
        <w:pStyle w:val="CMDOutput"/>
      </w:pPr>
      <w:r>
        <w:t xml:space="preserve">64 bytes from a23-204-11-200.deploy.static.akamaitechnologies.com (23.204.11.200): </w:t>
      </w:r>
      <w:proofErr w:type="spellStart"/>
      <w:r>
        <w:t>icmp_seq</w:t>
      </w:r>
      <w:proofErr w:type="spellEnd"/>
      <w:r>
        <w:t xml:space="preserve">=4 </w:t>
      </w:r>
      <w:proofErr w:type="spellStart"/>
      <w:r>
        <w:t>ttl</w:t>
      </w:r>
      <w:proofErr w:type="spellEnd"/>
      <w:r>
        <w:t xml:space="preserve">=58 time=26.4 </w:t>
      </w:r>
      <w:proofErr w:type="spellStart"/>
      <w:r>
        <w:t>ms</w:t>
      </w:r>
      <w:proofErr w:type="spellEnd"/>
    </w:p>
    <w:p w14:paraId="304BA3A6" w14:textId="77777777" w:rsidR="00E77F02" w:rsidRDefault="00E77F02" w:rsidP="000B629A">
      <w:pPr>
        <w:pStyle w:val="CMDOutput"/>
      </w:pPr>
    </w:p>
    <w:p w14:paraId="60D1DE7C" w14:textId="77777777" w:rsidR="00E77F02" w:rsidRDefault="00E77F02" w:rsidP="000B629A">
      <w:pPr>
        <w:pStyle w:val="CMDOutput"/>
      </w:pPr>
      <w:r>
        <w:t>--- e2867.dsca.akamaiedge.net ping statistics ---</w:t>
      </w:r>
    </w:p>
    <w:p w14:paraId="6E512A50" w14:textId="77777777" w:rsidR="00E77F02" w:rsidRDefault="00E77F02" w:rsidP="000B629A">
      <w:pPr>
        <w:pStyle w:val="CMDOutput"/>
      </w:pPr>
      <w:r>
        <w:lastRenderedPageBreak/>
        <w:t>4 packets transmitted, 4 received, 0% packet loss, time 3007ms</w:t>
      </w:r>
    </w:p>
    <w:p w14:paraId="3AD13526" w14:textId="77777777" w:rsidR="00E77F02" w:rsidRDefault="00E77F02" w:rsidP="000B629A">
      <w:pPr>
        <w:pStyle w:val="CMDOutput"/>
      </w:pPr>
      <w:proofErr w:type="spellStart"/>
      <w:r>
        <w:t>rtt</w:t>
      </w:r>
      <w:proofErr w:type="spellEnd"/>
      <w:r>
        <w:t xml:space="preserve"> min/avg/max/</w:t>
      </w:r>
      <w:proofErr w:type="spellStart"/>
      <w:r>
        <w:t>mdev</w:t>
      </w:r>
      <w:proofErr w:type="spellEnd"/>
      <w:r>
        <w:t xml:space="preserve"> = 26.443/67.339/185.363/68.147 </w:t>
      </w:r>
      <w:proofErr w:type="spellStart"/>
      <w:r>
        <w:t>ms</w:t>
      </w:r>
      <w:proofErr w:type="spellEnd"/>
    </w:p>
    <w:p w14:paraId="24B9F458" w14:textId="67D8E59D" w:rsidR="00E77F02" w:rsidRDefault="00E77F02" w:rsidP="000B629A">
      <w:pPr>
        <w:pStyle w:val="CMD"/>
      </w:pPr>
      <w:proofErr w:type="spellStart"/>
      <w:r>
        <w:t>devasc@</w:t>
      </w:r>
      <w:proofErr w:type="gramStart"/>
      <w:r>
        <w:t>labvm</w:t>
      </w:r>
      <w:proofErr w:type="spellEnd"/>
      <w:r>
        <w:t>:~</w:t>
      </w:r>
      <w:proofErr w:type="gramEnd"/>
      <w:r>
        <w:t>$</w:t>
      </w:r>
    </w:p>
    <w:p w14:paraId="0F043D08" w14:textId="0F8A541D" w:rsidR="00645DC9" w:rsidRDefault="008C4627" w:rsidP="008C4627">
      <w:pPr>
        <w:pStyle w:val="Heading3"/>
      </w:pPr>
      <w:r>
        <w:t>View Processes</w:t>
      </w:r>
    </w:p>
    <w:p w14:paraId="6D94D52D" w14:textId="6E0B727A" w:rsidR="00645DC9" w:rsidRDefault="008C4627" w:rsidP="008C4627">
      <w:pPr>
        <w:pStyle w:val="SubStepAlpha"/>
      </w:pPr>
      <w:r>
        <w:t xml:space="preserve">Use the </w:t>
      </w:r>
      <w:proofErr w:type="spellStart"/>
      <w:r>
        <w:rPr>
          <w:b/>
          <w:bCs/>
        </w:rPr>
        <w:t>ps</w:t>
      </w:r>
      <w:proofErr w:type="spellEnd"/>
      <w:r>
        <w:t xml:space="preserve"> command to display the processes that are running in the current terminal.</w:t>
      </w:r>
    </w:p>
    <w:p w14:paraId="066497E0" w14:textId="06EDB95D" w:rsidR="008C4627" w:rsidRDefault="00125179" w:rsidP="000B629A">
      <w:pPr>
        <w:pStyle w:val="CMD"/>
      </w:pPr>
      <w:proofErr w:type="spellStart"/>
      <w:r>
        <w:t>devasc@</w:t>
      </w:r>
      <w:proofErr w:type="gramStart"/>
      <w:r>
        <w:t>labvm</w:t>
      </w:r>
      <w:proofErr w:type="spellEnd"/>
      <w:r>
        <w:t>:~</w:t>
      </w:r>
      <w:proofErr w:type="gramEnd"/>
      <w:r>
        <w:t xml:space="preserve">$ </w:t>
      </w:r>
      <w:proofErr w:type="spellStart"/>
      <w:r w:rsidR="008C4627" w:rsidRPr="008C4627">
        <w:rPr>
          <w:b/>
          <w:bCs/>
        </w:rPr>
        <w:t>ps</w:t>
      </w:r>
      <w:proofErr w:type="spellEnd"/>
    </w:p>
    <w:p w14:paraId="5C233295" w14:textId="77777777" w:rsidR="008C4627" w:rsidRDefault="008C4627" w:rsidP="008C4627">
      <w:pPr>
        <w:pStyle w:val="CMDOutput"/>
      </w:pPr>
      <w:r>
        <w:t xml:space="preserve">    PID TTY          TIME CMD</w:t>
      </w:r>
    </w:p>
    <w:p w14:paraId="4D585F89" w14:textId="77777777" w:rsidR="008C4627" w:rsidRDefault="008C4627" w:rsidP="008C4627">
      <w:pPr>
        <w:pStyle w:val="CMDOutput"/>
      </w:pPr>
      <w:r>
        <w:t xml:space="preserve">   1416 pts/0    00:00:00 bash</w:t>
      </w:r>
    </w:p>
    <w:p w14:paraId="5255E9B4" w14:textId="77777777" w:rsidR="008C4627" w:rsidRDefault="008C4627" w:rsidP="008C4627">
      <w:pPr>
        <w:pStyle w:val="CMDOutput"/>
      </w:pPr>
      <w:r>
        <w:t xml:space="preserve">   1453 pts/0    00:00:00 </w:t>
      </w:r>
      <w:proofErr w:type="spellStart"/>
      <w:r>
        <w:t>ps</w:t>
      </w:r>
      <w:proofErr w:type="spellEnd"/>
    </w:p>
    <w:p w14:paraId="5E642599" w14:textId="68ECEBE4" w:rsidR="00645DC9" w:rsidRDefault="00125179" w:rsidP="000B629A">
      <w:pPr>
        <w:pStyle w:val="CMD"/>
      </w:pPr>
      <w:proofErr w:type="spellStart"/>
      <w:r>
        <w:t>devasc@</w:t>
      </w:r>
      <w:proofErr w:type="gramStart"/>
      <w:r>
        <w:t>labvm</w:t>
      </w:r>
      <w:proofErr w:type="spellEnd"/>
      <w:r>
        <w:t>:~</w:t>
      </w:r>
      <w:proofErr w:type="gramEnd"/>
      <w:r>
        <w:t xml:space="preserve">$ </w:t>
      </w:r>
    </w:p>
    <w:p w14:paraId="23E71E99" w14:textId="394A2285" w:rsidR="009B68BC" w:rsidRDefault="008C4627" w:rsidP="006460BA">
      <w:pPr>
        <w:pStyle w:val="SubStepAlpha"/>
      </w:pPr>
      <w:r>
        <w:t xml:space="preserve">Use the </w:t>
      </w:r>
      <w:proofErr w:type="spellStart"/>
      <w:r>
        <w:rPr>
          <w:b/>
          <w:bCs/>
        </w:rPr>
        <w:t>ps</w:t>
      </w:r>
      <w:proofErr w:type="spellEnd"/>
      <w:r>
        <w:t xml:space="preserve"> with the </w:t>
      </w:r>
      <w:r>
        <w:rPr>
          <w:b/>
          <w:bCs/>
        </w:rPr>
        <w:t>-e</w:t>
      </w:r>
      <w:r>
        <w:t xml:space="preserve"> option to display all the processes that are running on the computer.</w:t>
      </w:r>
    </w:p>
    <w:p w14:paraId="558FB185" w14:textId="64227220" w:rsidR="008C4627" w:rsidRDefault="00125179" w:rsidP="000B629A">
      <w:pPr>
        <w:pStyle w:val="CMD"/>
      </w:pPr>
      <w:proofErr w:type="spellStart"/>
      <w:r>
        <w:t>devasc@</w:t>
      </w:r>
      <w:proofErr w:type="gramStart"/>
      <w:r>
        <w:t>labvm</w:t>
      </w:r>
      <w:proofErr w:type="spellEnd"/>
      <w:r>
        <w:t>:~</w:t>
      </w:r>
      <w:proofErr w:type="gramEnd"/>
      <w:r>
        <w:t xml:space="preserve">$ </w:t>
      </w:r>
      <w:proofErr w:type="spellStart"/>
      <w:r w:rsidR="008C4627" w:rsidRPr="008C4627">
        <w:rPr>
          <w:b/>
          <w:bCs/>
        </w:rPr>
        <w:t>ps</w:t>
      </w:r>
      <w:proofErr w:type="spellEnd"/>
      <w:r w:rsidR="008C4627" w:rsidRPr="008C4627">
        <w:rPr>
          <w:b/>
          <w:bCs/>
        </w:rPr>
        <w:t xml:space="preserve"> -e</w:t>
      </w:r>
    </w:p>
    <w:p w14:paraId="049A2100" w14:textId="77777777" w:rsidR="008C4627" w:rsidRDefault="008C4627" w:rsidP="008C4627">
      <w:pPr>
        <w:pStyle w:val="CMDOutput"/>
      </w:pPr>
      <w:r>
        <w:t xml:space="preserve">    PID TTY          TIME CMD</w:t>
      </w:r>
    </w:p>
    <w:p w14:paraId="27F09CC5" w14:textId="77777777" w:rsidR="008C4627" w:rsidRDefault="008C4627" w:rsidP="008C4627">
      <w:pPr>
        <w:pStyle w:val="CMDOutput"/>
      </w:pPr>
      <w:r>
        <w:t xml:space="preserve">      </w:t>
      </w:r>
      <w:proofErr w:type="gramStart"/>
      <w:r>
        <w:t>1 ?</w:t>
      </w:r>
      <w:proofErr w:type="gramEnd"/>
      <w:r>
        <w:t xml:space="preserve">        00:00:01 </w:t>
      </w:r>
      <w:proofErr w:type="spellStart"/>
      <w:r>
        <w:t>systemd</w:t>
      </w:r>
      <w:proofErr w:type="spellEnd"/>
    </w:p>
    <w:p w14:paraId="54BB0C01" w14:textId="77777777" w:rsidR="008C4627" w:rsidRDefault="008C4627" w:rsidP="008C4627">
      <w:pPr>
        <w:pStyle w:val="CMDOutput"/>
      </w:pPr>
      <w:r>
        <w:t xml:space="preserve">      </w:t>
      </w:r>
      <w:proofErr w:type="gramStart"/>
      <w:r>
        <w:t>2 ?</w:t>
      </w:r>
      <w:proofErr w:type="gramEnd"/>
      <w:r>
        <w:t xml:space="preserve">        00:00:00 </w:t>
      </w:r>
      <w:proofErr w:type="spellStart"/>
      <w:r>
        <w:t>kthreadd</w:t>
      </w:r>
      <w:proofErr w:type="spellEnd"/>
    </w:p>
    <w:p w14:paraId="26C8656C" w14:textId="77777777" w:rsidR="008C4627" w:rsidRDefault="008C4627" w:rsidP="008C4627">
      <w:pPr>
        <w:pStyle w:val="CMDOutput"/>
      </w:pPr>
      <w:r>
        <w:t xml:space="preserve">      </w:t>
      </w:r>
      <w:proofErr w:type="gramStart"/>
      <w:r>
        <w:t>3 ?</w:t>
      </w:r>
      <w:proofErr w:type="gramEnd"/>
      <w:r>
        <w:t xml:space="preserve">        00:00:00 </w:t>
      </w:r>
      <w:proofErr w:type="spellStart"/>
      <w:r>
        <w:t>rcu_gp</w:t>
      </w:r>
      <w:proofErr w:type="spellEnd"/>
    </w:p>
    <w:p w14:paraId="70E798A7" w14:textId="77777777" w:rsidR="008C4627" w:rsidRDefault="008C4627" w:rsidP="008C4627">
      <w:pPr>
        <w:pStyle w:val="CMDOutput"/>
      </w:pPr>
      <w:r>
        <w:t xml:space="preserve">      </w:t>
      </w:r>
      <w:proofErr w:type="gramStart"/>
      <w:r>
        <w:t>4 ?</w:t>
      </w:r>
      <w:proofErr w:type="gramEnd"/>
      <w:r>
        <w:t xml:space="preserve">        00:00:00 </w:t>
      </w:r>
      <w:proofErr w:type="spellStart"/>
      <w:r>
        <w:t>rcu_par_gp</w:t>
      </w:r>
      <w:proofErr w:type="spellEnd"/>
    </w:p>
    <w:p w14:paraId="7FD83640" w14:textId="77777777" w:rsidR="008C4627" w:rsidRDefault="008C4627" w:rsidP="008C4627">
      <w:pPr>
        <w:pStyle w:val="CMDOutput"/>
      </w:pPr>
      <w:r>
        <w:t xml:space="preserve">      </w:t>
      </w:r>
      <w:proofErr w:type="gramStart"/>
      <w:r>
        <w:t>6 ?</w:t>
      </w:r>
      <w:proofErr w:type="gramEnd"/>
      <w:r>
        <w:t xml:space="preserve">        00:00:00 </w:t>
      </w:r>
      <w:proofErr w:type="spellStart"/>
      <w:r>
        <w:t>kworker</w:t>
      </w:r>
      <w:proofErr w:type="spellEnd"/>
      <w:r>
        <w:t>/0:0H-kblockd</w:t>
      </w:r>
    </w:p>
    <w:p w14:paraId="24A6318F" w14:textId="77777777" w:rsidR="008C4627" w:rsidRDefault="008C4627" w:rsidP="008C4627">
      <w:pPr>
        <w:pStyle w:val="CMDOutput"/>
      </w:pPr>
      <w:r>
        <w:t xml:space="preserve">      </w:t>
      </w:r>
      <w:proofErr w:type="gramStart"/>
      <w:r>
        <w:t>7 ?</w:t>
      </w:r>
      <w:proofErr w:type="gramEnd"/>
      <w:r>
        <w:t xml:space="preserve">        00:00:00 </w:t>
      </w:r>
      <w:proofErr w:type="spellStart"/>
      <w:r>
        <w:t>kworker</w:t>
      </w:r>
      <w:proofErr w:type="spellEnd"/>
      <w:r>
        <w:t>/0:1-events</w:t>
      </w:r>
    </w:p>
    <w:p w14:paraId="16C7FB9D" w14:textId="77777777" w:rsidR="008C4627" w:rsidRDefault="008C4627" w:rsidP="008C4627">
      <w:pPr>
        <w:pStyle w:val="CMDOutput"/>
      </w:pPr>
      <w:r>
        <w:t xml:space="preserve">      </w:t>
      </w:r>
      <w:proofErr w:type="gramStart"/>
      <w:r>
        <w:t>9 ?</w:t>
      </w:r>
      <w:proofErr w:type="gramEnd"/>
      <w:r>
        <w:t xml:space="preserve">        00:00:00 </w:t>
      </w:r>
      <w:proofErr w:type="spellStart"/>
      <w:r>
        <w:t>mm_percpu_wq</w:t>
      </w:r>
      <w:proofErr w:type="spellEnd"/>
    </w:p>
    <w:p w14:paraId="752FE1A0" w14:textId="4E005986" w:rsidR="008C4627" w:rsidRDefault="006C2DDC" w:rsidP="008C4627">
      <w:pPr>
        <w:pStyle w:val="CMDOutput"/>
      </w:pPr>
      <w:r w:rsidDel="006C2DDC">
        <w:t xml:space="preserve"> </w:t>
      </w:r>
      <w:r w:rsidR="008C4627">
        <w:t>(output omitted)</w:t>
      </w:r>
    </w:p>
    <w:p w14:paraId="7A2E90A1" w14:textId="1BC3C459" w:rsidR="009B68BC" w:rsidRDefault="009B68BC" w:rsidP="002F0D92">
      <w:pPr>
        <w:pStyle w:val="SubStepAlpha"/>
      </w:pPr>
      <w:r>
        <w:t xml:space="preserve">You can pipe any command output to one screen at a time by adding </w:t>
      </w:r>
      <w:r w:rsidRPr="00D42245">
        <w:rPr>
          <w:b/>
          <w:bCs/>
        </w:rPr>
        <w:t>| more</w:t>
      </w:r>
      <w:r>
        <w:t xml:space="preserve">. One screen of output displays with the </w:t>
      </w:r>
      <w:r w:rsidRPr="000B629A">
        <w:rPr>
          <w:b/>
          <w:bCs/>
        </w:rPr>
        <w:t>--more--</w:t>
      </w:r>
      <w:r>
        <w:t xml:space="preserve"> shown at the bottom. You can now use the </w:t>
      </w:r>
      <w:r w:rsidRPr="000B629A">
        <w:rPr>
          <w:b/>
          <w:bCs/>
        </w:rPr>
        <w:t>Enter</w:t>
      </w:r>
      <w:r>
        <w:t xml:space="preserve"> key to display one line at a time, the </w:t>
      </w:r>
      <w:r w:rsidRPr="000B629A">
        <w:rPr>
          <w:b/>
          <w:bCs/>
        </w:rPr>
        <w:t>space bar</w:t>
      </w:r>
      <w:r>
        <w:t xml:space="preserve"> to display one screen at a time, or </w:t>
      </w:r>
      <w:proofErr w:type="spellStart"/>
      <w:r>
        <w:t>Ctrl+C</w:t>
      </w:r>
      <w:proofErr w:type="spellEnd"/>
      <w:r>
        <w:t xml:space="preserve"> to exit and return to the command prompt.</w:t>
      </w:r>
    </w:p>
    <w:p w14:paraId="645AA1F1" w14:textId="18812FD6" w:rsidR="009B68BC" w:rsidRDefault="009B68BC" w:rsidP="00FB362F">
      <w:pPr>
        <w:pStyle w:val="CMD"/>
      </w:pPr>
      <w:proofErr w:type="spellStart"/>
      <w:r>
        <w:t>devasc@</w:t>
      </w:r>
      <w:proofErr w:type="gramStart"/>
      <w:r>
        <w:t>labvm</w:t>
      </w:r>
      <w:proofErr w:type="spellEnd"/>
      <w:r>
        <w:t>:~</w:t>
      </w:r>
      <w:proofErr w:type="gramEnd"/>
      <w:r>
        <w:t xml:space="preserve">$ </w:t>
      </w:r>
      <w:proofErr w:type="spellStart"/>
      <w:r w:rsidRPr="000B629A">
        <w:rPr>
          <w:b/>
          <w:bCs/>
        </w:rPr>
        <w:t>ps</w:t>
      </w:r>
      <w:proofErr w:type="spellEnd"/>
      <w:r w:rsidRPr="000B629A">
        <w:rPr>
          <w:b/>
          <w:bCs/>
        </w:rPr>
        <w:t xml:space="preserve"> -e | more</w:t>
      </w:r>
    </w:p>
    <w:p w14:paraId="04039044" w14:textId="77777777" w:rsidR="009B68BC" w:rsidRDefault="009B68BC" w:rsidP="000B629A">
      <w:pPr>
        <w:pStyle w:val="CMDOutput"/>
      </w:pPr>
      <w:r>
        <w:t xml:space="preserve">    PID TTY          TIME CMD</w:t>
      </w:r>
    </w:p>
    <w:p w14:paraId="17C241E5" w14:textId="77777777" w:rsidR="009B68BC" w:rsidRDefault="009B68BC" w:rsidP="000B629A">
      <w:pPr>
        <w:pStyle w:val="CMDOutput"/>
      </w:pPr>
      <w:r>
        <w:t xml:space="preserve">      </w:t>
      </w:r>
      <w:proofErr w:type="gramStart"/>
      <w:r>
        <w:t>1 ?</w:t>
      </w:r>
      <w:proofErr w:type="gramEnd"/>
      <w:r>
        <w:t xml:space="preserve">        00:00:01 </w:t>
      </w:r>
      <w:proofErr w:type="spellStart"/>
      <w:r>
        <w:t>systemd</w:t>
      </w:r>
      <w:proofErr w:type="spellEnd"/>
    </w:p>
    <w:p w14:paraId="1266A2B8" w14:textId="77777777" w:rsidR="009B68BC" w:rsidRDefault="009B68BC" w:rsidP="000B629A">
      <w:pPr>
        <w:pStyle w:val="CMDOutput"/>
      </w:pPr>
      <w:r>
        <w:t xml:space="preserve">      </w:t>
      </w:r>
      <w:proofErr w:type="gramStart"/>
      <w:r>
        <w:t>2 ?</w:t>
      </w:r>
      <w:proofErr w:type="gramEnd"/>
      <w:r>
        <w:t xml:space="preserve">        00:00:00 </w:t>
      </w:r>
      <w:proofErr w:type="spellStart"/>
      <w:r>
        <w:t>kthreadd</w:t>
      </w:r>
      <w:proofErr w:type="spellEnd"/>
    </w:p>
    <w:p w14:paraId="067D2CFC" w14:textId="77777777" w:rsidR="009B68BC" w:rsidRDefault="009B68BC" w:rsidP="000B629A">
      <w:pPr>
        <w:pStyle w:val="CMDOutput"/>
      </w:pPr>
      <w:r>
        <w:t xml:space="preserve">      </w:t>
      </w:r>
      <w:proofErr w:type="gramStart"/>
      <w:r>
        <w:t>3 ?</w:t>
      </w:r>
      <w:proofErr w:type="gramEnd"/>
      <w:r>
        <w:t xml:space="preserve">        00:00:00 </w:t>
      </w:r>
      <w:proofErr w:type="spellStart"/>
      <w:r>
        <w:t>rcu_gp</w:t>
      </w:r>
      <w:proofErr w:type="spellEnd"/>
    </w:p>
    <w:p w14:paraId="0B33859C" w14:textId="77777777" w:rsidR="009B68BC" w:rsidRDefault="009B68BC" w:rsidP="000B629A">
      <w:pPr>
        <w:pStyle w:val="CMDOutput"/>
      </w:pPr>
      <w:r>
        <w:t xml:space="preserve">      </w:t>
      </w:r>
      <w:proofErr w:type="gramStart"/>
      <w:r>
        <w:t>4 ?</w:t>
      </w:r>
      <w:proofErr w:type="gramEnd"/>
      <w:r>
        <w:t xml:space="preserve">        00:00:00 </w:t>
      </w:r>
      <w:proofErr w:type="spellStart"/>
      <w:r>
        <w:t>rcu_par_gp</w:t>
      </w:r>
      <w:proofErr w:type="spellEnd"/>
    </w:p>
    <w:p w14:paraId="52995EC7" w14:textId="77777777" w:rsidR="009B68BC" w:rsidRDefault="009B68BC" w:rsidP="000B629A">
      <w:pPr>
        <w:pStyle w:val="CMDOutput"/>
      </w:pPr>
      <w:r>
        <w:t xml:space="preserve">      </w:t>
      </w:r>
      <w:proofErr w:type="gramStart"/>
      <w:r>
        <w:t>6 ?</w:t>
      </w:r>
      <w:proofErr w:type="gramEnd"/>
      <w:r>
        <w:t xml:space="preserve">        00:00:00 </w:t>
      </w:r>
      <w:proofErr w:type="spellStart"/>
      <w:r>
        <w:t>kworker</w:t>
      </w:r>
      <w:proofErr w:type="spellEnd"/>
      <w:r>
        <w:t>/0:0H-kblockd</w:t>
      </w:r>
    </w:p>
    <w:p w14:paraId="60D5DF78" w14:textId="77777777" w:rsidR="009B68BC" w:rsidRDefault="009B68BC" w:rsidP="000B629A">
      <w:pPr>
        <w:pStyle w:val="CMDOutput"/>
      </w:pPr>
      <w:r>
        <w:t xml:space="preserve">      </w:t>
      </w:r>
      <w:proofErr w:type="gramStart"/>
      <w:r>
        <w:t>9 ?</w:t>
      </w:r>
      <w:proofErr w:type="gramEnd"/>
      <w:r>
        <w:t xml:space="preserve">        00:00:00 </w:t>
      </w:r>
      <w:proofErr w:type="spellStart"/>
      <w:r>
        <w:t>mm_percpu_wq</w:t>
      </w:r>
      <w:proofErr w:type="spellEnd"/>
    </w:p>
    <w:p w14:paraId="07EADD02" w14:textId="77777777" w:rsidR="009B68BC" w:rsidRDefault="009B68BC" w:rsidP="000B629A">
      <w:pPr>
        <w:pStyle w:val="CMDOutput"/>
      </w:pPr>
      <w:r>
        <w:t xml:space="preserve">     </w:t>
      </w:r>
      <w:proofErr w:type="gramStart"/>
      <w:r>
        <w:t>10 ?</w:t>
      </w:r>
      <w:proofErr w:type="gramEnd"/>
      <w:r>
        <w:t xml:space="preserve">        00:00:00 </w:t>
      </w:r>
      <w:proofErr w:type="spellStart"/>
      <w:r>
        <w:t>ksoftirqd</w:t>
      </w:r>
      <w:proofErr w:type="spellEnd"/>
      <w:r>
        <w:t>/0</w:t>
      </w:r>
    </w:p>
    <w:p w14:paraId="7B392481" w14:textId="77777777" w:rsidR="009B68BC" w:rsidRDefault="009B68BC" w:rsidP="000B629A">
      <w:pPr>
        <w:pStyle w:val="CMDOutput"/>
      </w:pPr>
      <w:r w:rsidRPr="000B629A">
        <w:rPr>
          <w:highlight w:val="yellow"/>
        </w:rPr>
        <w:t>--More--</w:t>
      </w:r>
    </w:p>
    <w:p w14:paraId="405B2DE1" w14:textId="65FEC73E" w:rsidR="002F0D92" w:rsidRDefault="002F0D92" w:rsidP="002F0D92">
      <w:pPr>
        <w:pStyle w:val="SubStepAlpha"/>
      </w:pPr>
      <w:r>
        <w:t xml:space="preserve">Use the </w:t>
      </w:r>
      <w:proofErr w:type="spellStart"/>
      <w:r>
        <w:rPr>
          <w:b/>
          <w:bCs/>
        </w:rPr>
        <w:t>ps</w:t>
      </w:r>
      <w:proofErr w:type="spellEnd"/>
      <w:r>
        <w:t xml:space="preserve"> with the </w:t>
      </w:r>
      <w:r>
        <w:rPr>
          <w:b/>
          <w:bCs/>
        </w:rPr>
        <w:t>-</w:t>
      </w:r>
      <w:proofErr w:type="spellStart"/>
      <w:r>
        <w:rPr>
          <w:b/>
          <w:bCs/>
        </w:rPr>
        <w:t>ef</w:t>
      </w:r>
      <w:proofErr w:type="spellEnd"/>
      <w:r>
        <w:t xml:space="preserve"> option to display all the processes that are running on the computer with more detail.</w:t>
      </w:r>
    </w:p>
    <w:p w14:paraId="2E1B3C22" w14:textId="2F14E209" w:rsidR="002F0D92" w:rsidRDefault="00125179" w:rsidP="000B629A">
      <w:pPr>
        <w:pStyle w:val="CMD"/>
      </w:pPr>
      <w:proofErr w:type="spellStart"/>
      <w:r>
        <w:t>devasc@</w:t>
      </w:r>
      <w:proofErr w:type="gramStart"/>
      <w:r>
        <w:t>labvm</w:t>
      </w:r>
      <w:proofErr w:type="spellEnd"/>
      <w:r>
        <w:t>:~</w:t>
      </w:r>
      <w:proofErr w:type="gramEnd"/>
      <w:r>
        <w:t xml:space="preserve">$ </w:t>
      </w:r>
      <w:proofErr w:type="spellStart"/>
      <w:r w:rsidR="002F0D92" w:rsidRPr="002F0D92">
        <w:rPr>
          <w:b/>
          <w:bCs/>
        </w:rPr>
        <w:t>ps</w:t>
      </w:r>
      <w:proofErr w:type="spellEnd"/>
      <w:r w:rsidR="002F0D92" w:rsidRPr="002F0D92">
        <w:rPr>
          <w:b/>
          <w:bCs/>
        </w:rPr>
        <w:t xml:space="preserve"> -</w:t>
      </w:r>
      <w:proofErr w:type="spellStart"/>
      <w:r w:rsidR="002F0D92" w:rsidRPr="002F0D92">
        <w:rPr>
          <w:b/>
          <w:bCs/>
        </w:rPr>
        <w:t>ef</w:t>
      </w:r>
      <w:proofErr w:type="spellEnd"/>
    </w:p>
    <w:p w14:paraId="65DEA7B6" w14:textId="77777777" w:rsidR="002F0D92" w:rsidRDefault="002F0D92" w:rsidP="002F0D92">
      <w:pPr>
        <w:pStyle w:val="CMDOutput"/>
      </w:pPr>
      <w:r>
        <w:t xml:space="preserve">UID          PID    </w:t>
      </w:r>
      <w:proofErr w:type="gramStart"/>
      <w:r>
        <w:t>PPID  C</w:t>
      </w:r>
      <w:proofErr w:type="gramEnd"/>
      <w:r>
        <w:t xml:space="preserve"> STIME TTY          TIME CMD</w:t>
      </w:r>
    </w:p>
    <w:p w14:paraId="29D4D646" w14:textId="77777777" w:rsidR="002F0D92" w:rsidRDefault="002F0D92" w:rsidP="002F0D92">
      <w:pPr>
        <w:pStyle w:val="CMDOutput"/>
      </w:pPr>
      <w:r>
        <w:t xml:space="preserve">root           1       </w:t>
      </w:r>
      <w:proofErr w:type="gramStart"/>
      <w:r>
        <w:t>0  0</w:t>
      </w:r>
      <w:proofErr w:type="gramEnd"/>
      <w:r>
        <w:t xml:space="preserve"> 20:57 ?        00:00:01 /</w:t>
      </w:r>
      <w:proofErr w:type="spellStart"/>
      <w:r>
        <w:t>sbin</w:t>
      </w:r>
      <w:proofErr w:type="spellEnd"/>
      <w:r>
        <w:t>/</w:t>
      </w:r>
      <w:proofErr w:type="spellStart"/>
      <w:r>
        <w:t>init</w:t>
      </w:r>
      <w:proofErr w:type="spellEnd"/>
    </w:p>
    <w:p w14:paraId="652CF725" w14:textId="77777777" w:rsidR="002F0D92" w:rsidRDefault="002F0D92" w:rsidP="002F0D92">
      <w:pPr>
        <w:pStyle w:val="CMDOutput"/>
      </w:pPr>
      <w:r>
        <w:t xml:space="preserve">root           2       </w:t>
      </w:r>
      <w:proofErr w:type="gramStart"/>
      <w:r>
        <w:t>0  0</w:t>
      </w:r>
      <w:proofErr w:type="gramEnd"/>
      <w:r>
        <w:t xml:space="preserve"> 20:57 ?        00:00:00 [</w:t>
      </w:r>
      <w:proofErr w:type="spellStart"/>
      <w:r>
        <w:t>kthreadd</w:t>
      </w:r>
      <w:proofErr w:type="spellEnd"/>
      <w:r>
        <w:t>]</w:t>
      </w:r>
    </w:p>
    <w:p w14:paraId="09123DBB" w14:textId="77777777" w:rsidR="002F0D92" w:rsidRDefault="002F0D92" w:rsidP="002F0D92">
      <w:pPr>
        <w:pStyle w:val="CMDOutput"/>
      </w:pPr>
      <w:r>
        <w:t xml:space="preserve">root           3       </w:t>
      </w:r>
      <w:proofErr w:type="gramStart"/>
      <w:r>
        <w:t>2  0</w:t>
      </w:r>
      <w:proofErr w:type="gramEnd"/>
      <w:r>
        <w:t xml:space="preserve"> 20:57 ?        00:00:00 [</w:t>
      </w:r>
      <w:proofErr w:type="spellStart"/>
      <w:r>
        <w:t>rcu_gp</w:t>
      </w:r>
      <w:proofErr w:type="spellEnd"/>
      <w:r>
        <w:t>]</w:t>
      </w:r>
    </w:p>
    <w:p w14:paraId="1BD6E901" w14:textId="77777777" w:rsidR="002F0D92" w:rsidRDefault="002F0D92" w:rsidP="002F0D92">
      <w:pPr>
        <w:pStyle w:val="CMDOutput"/>
      </w:pPr>
      <w:r>
        <w:t xml:space="preserve">root           4       </w:t>
      </w:r>
      <w:proofErr w:type="gramStart"/>
      <w:r>
        <w:t>2  0</w:t>
      </w:r>
      <w:proofErr w:type="gramEnd"/>
      <w:r>
        <w:t xml:space="preserve"> 20:57 ?        00:00:00 [</w:t>
      </w:r>
      <w:proofErr w:type="spellStart"/>
      <w:r>
        <w:t>rcu_par_gp</w:t>
      </w:r>
      <w:proofErr w:type="spellEnd"/>
      <w:r>
        <w:t>]</w:t>
      </w:r>
    </w:p>
    <w:p w14:paraId="1EB59C70" w14:textId="77777777" w:rsidR="002F0D92" w:rsidRDefault="002F0D92" w:rsidP="002F0D92">
      <w:pPr>
        <w:pStyle w:val="CMDOutput"/>
      </w:pPr>
      <w:r>
        <w:t xml:space="preserve">root           6       </w:t>
      </w:r>
      <w:proofErr w:type="gramStart"/>
      <w:r>
        <w:t>2  0</w:t>
      </w:r>
      <w:proofErr w:type="gramEnd"/>
      <w:r>
        <w:t xml:space="preserve"> 20:57 ?        00:00:00 [</w:t>
      </w:r>
      <w:proofErr w:type="spellStart"/>
      <w:r>
        <w:t>kworker</w:t>
      </w:r>
      <w:proofErr w:type="spellEnd"/>
      <w:r>
        <w:t>/0:0H-kblockd]</w:t>
      </w:r>
    </w:p>
    <w:p w14:paraId="383F3CB2" w14:textId="77777777" w:rsidR="002F0D92" w:rsidRDefault="002F0D92" w:rsidP="002F0D92">
      <w:pPr>
        <w:pStyle w:val="CMDOutput"/>
      </w:pPr>
      <w:r>
        <w:t xml:space="preserve">root           9       </w:t>
      </w:r>
      <w:proofErr w:type="gramStart"/>
      <w:r>
        <w:t>2  0</w:t>
      </w:r>
      <w:proofErr w:type="gramEnd"/>
      <w:r>
        <w:t xml:space="preserve"> 20:57 ?        00:00:00 [</w:t>
      </w:r>
      <w:proofErr w:type="spellStart"/>
      <w:r>
        <w:t>mm_percpu_wq</w:t>
      </w:r>
      <w:proofErr w:type="spellEnd"/>
      <w:r>
        <w:t>]</w:t>
      </w:r>
    </w:p>
    <w:p w14:paraId="6D08417E" w14:textId="77777777" w:rsidR="002F0D92" w:rsidRDefault="002F0D92" w:rsidP="002F0D92">
      <w:pPr>
        <w:pStyle w:val="CMDOutput"/>
      </w:pPr>
      <w:r>
        <w:t xml:space="preserve">root          10       </w:t>
      </w:r>
      <w:proofErr w:type="gramStart"/>
      <w:r>
        <w:t>2  0</w:t>
      </w:r>
      <w:proofErr w:type="gramEnd"/>
      <w:r>
        <w:t xml:space="preserve"> 20:57 ?        00:00:00 [</w:t>
      </w:r>
      <w:proofErr w:type="spellStart"/>
      <w:r>
        <w:t>ksoftirqd</w:t>
      </w:r>
      <w:proofErr w:type="spellEnd"/>
      <w:r>
        <w:t>/0]</w:t>
      </w:r>
    </w:p>
    <w:p w14:paraId="597F7E7C" w14:textId="70C56DE4" w:rsidR="008C4627" w:rsidRDefault="002F0D92" w:rsidP="002F0D92">
      <w:pPr>
        <w:pStyle w:val="CMDOutput"/>
      </w:pPr>
      <w:r>
        <w:t xml:space="preserve">root          11       </w:t>
      </w:r>
      <w:proofErr w:type="gramStart"/>
      <w:r>
        <w:t>2  0</w:t>
      </w:r>
      <w:proofErr w:type="gramEnd"/>
      <w:r>
        <w:t xml:space="preserve"> 20:57 ?        00:00:01 [</w:t>
      </w:r>
      <w:proofErr w:type="spellStart"/>
      <w:r>
        <w:t>rcu_sched</w:t>
      </w:r>
      <w:proofErr w:type="spellEnd"/>
      <w:r>
        <w:t>]</w:t>
      </w:r>
    </w:p>
    <w:p w14:paraId="339BE204" w14:textId="77777777" w:rsidR="002F0D92" w:rsidRDefault="002F0D92" w:rsidP="002F0D92">
      <w:pPr>
        <w:pStyle w:val="CMDOutput"/>
      </w:pPr>
      <w:r>
        <w:lastRenderedPageBreak/>
        <w:t>(output omitted)</w:t>
      </w:r>
    </w:p>
    <w:p w14:paraId="0A8E91CA" w14:textId="76370005" w:rsidR="008C4627" w:rsidRDefault="002F0D92" w:rsidP="002F0D92">
      <w:pPr>
        <w:pStyle w:val="Heading3"/>
      </w:pPr>
      <w:r>
        <w:t>Manage packages.</w:t>
      </w:r>
    </w:p>
    <w:p w14:paraId="174E5B4D" w14:textId="7A64660D" w:rsidR="008C4627" w:rsidRDefault="002F0D92" w:rsidP="002F0D92">
      <w:pPr>
        <w:pStyle w:val="SubStepAlpha"/>
      </w:pPr>
      <w:r>
        <w:t xml:space="preserve">Use the command </w:t>
      </w:r>
      <w:r w:rsidRPr="002F0D92">
        <w:rPr>
          <w:b/>
          <w:bCs/>
        </w:rPr>
        <w:t>apt-get update</w:t>
      </w:r>
      <w:r>
        <w:t xml:space="preserve"> to refresh the list of available packages in the OS</w:t>
      </w:r>
      <w:r w:rsidR="009B68BC">
        <w:t>, as shown previously in Part 1 of this lab</w:t>
      </w:r>
      <w:r>
        <w:t>. You must use administrative level permissions to use this command.</w:t>
      </w:r>
    </w:p>
    <w:p w14:paraId="11C277D5" w14:textId="4F303D13" w:rsidR="002F0D92" w:rsidRDefault="00125179" w:rsidP="000B629A">
      <w:pPr>
        <w:pStyle w:val="CMD"/>
      </w:pPr>
      <w:proofErr w:type="spellStart"/>
      <w:r>
        <w:t>devasc@</w:t>
      </w:r>
      <w:proofErr w:type="gramStart"/>
      <w:r>
        <w:t>labvm</w:t>
      </w:r>
      <w:proofErr w:type="spellEnd"/>
      <w:r>
        <w:t>:~</w:t>
      </w:r>
      <w:proofErr w:type="gramEnd"/>
      <w:r>
        <w:t xml:space="preserve">$ </w:t>
      </w:r>
      <w:proofErr w:type="spellStart"/>
      <w:r w:rsidR="002F0D92" w:rsidRPr="002F0D92">
        <w:rPr>
          <w:b/>
          <w:bCs/>
        </w:rPr>
        <w:t>sudo</w:t>
      </w:r>
      <w:proofErr w:type="spellEnd"/>
      <w:r w:rsidR="002F0D92" w:rsidRPr="002F0D92">
        <w:rPr>
          <w:b/>
          <w:bCs/>
        </w:rPr>
        <w:t xml:space="preserve"> apt-get update</w:t>
      </w:r>
    </w:p>
    <w:p w14:paraId="6C7BCE50" w14:textId="77777777" w:rsidR="002F0D92" w:rsidRDefault="002F0D92" w:rsidP="002F0D92">
      <w:pPr>
        <w:pStyle w:val="CMDOutput"/>
      </w:pPr>
      <w:r>
        <w:t xml:space="preserve">Hit:1 http://security.ubuntu.com/ubuntu focal-security </w:t>
      </w:r>
      <w:proofErr w:type="spellStart"/>
      <w:r>
        <w:t>InRelease</w:t>
      </w:r>
      <w:proofErr w:type="spellEnd"/>
    </w:p>
    <w:p w14:paraId="64A6CC25" w14:textId="77777777" w:rsidR="002F0D92" w:rsidRDefault="002F0D92" w:rsidP="002F0D92">
      <w:pPr>
        <w:pStyle w:val="CMDOutput"/>
      </w:pPr>
      <w:r>
        <w:t xml:space="preserve">Get:2 http://us.archive.ubuntu.com/ubuntu focal </w:t>
      </w:r>
      <w:proofErr w:type="spellStart"/>
      <w:r>
        <w:t>InRelease</w:t>
      </w:r>
      <w:proofErr w:type="spellEnd"/>
      <w:r>
        <w:t xml:space="preserve"> [265 kB]</w:t>
      </w:r>
    </w:p>
    <w:p w14:paraId="6DF295A9" w14:textId="77777777" w:rsidR="002F0D92" w:rsidRDefault="002F0D92" w:rsidP="002F0D92">
      <w:pPr>
        <w:pStyle w:val="CMDOutput"/>
      </w:pPr>
      <w:r>
        <w:t xml:space="preserve">Hit:3 http://us.archive.ubuntu.com/ubuntu focal-updates </w:t>
      </w:r>
      <w:proofErr w:type="spellStart"/>
      <w:r>
        <w:t>InRelease</w:t>
      </w:r>
      <w:proofErr w:type="spellEnd"/>
    </w:p>
    <w:p w14:paraId="0E6455A8" w14:textId="77777777" w:rsidR="002F0D92" w:rsidRDefault="002F0D92" w:rsidP="002F0D92">
      <w:pPr>
        <w:pStyle w:val="CMDOutput"/>
      </w:pPr>
      <w:r>
        <w:t xml:space="preserve">Hit:4 http://us.archive.ubuntu.com/ubuntu focal-backports </w:t>
      </w:r>
      <w:proofErr w:type="spellStart"/>
      <w:r>
        <w:t>InRelease</w:t>
      </w:r>
      <w:proofErr w:type="spellEnd"/>
    </w:p>
    <w:p w14:paraId="3A36B8D1" w14:textId="77777777" w:rsidR="002F0D92" w:rsidRDefault="002F0D92" w:rsidP="002F0D92">
      <w:pPr>
        <w:pStyle w:val="CMDOutput"/>
      </w:pPr>
      <w:r>
        <w:t>Get:5 http://us.archive.ubuntu.com/ubuntu focal/main i386 Packages [721 kB]</w:t>
      </w:r>
    </w:p>
    <w:p w14:paraId="605CF8E6" w14:textId="24905EC1" w:rsidR="002F0D92" w:rsidRDefault="002F0D92" w:rsidP="002F0D92">
      <w:pPr>
        <w:pStyle w:val="CMDOutput"/>
      </w:pPr>
      <w:r>
        <w:t>Get:6 http://us.archive.ubuntu.com/ubuntu focal/main amd64 Packages [974 kB]</w:t>
      </w:r>
    </w:p>
    <w:p w14:paraId="16A329F8" w14:textId="1872EBCA" w:rsidR="008C4627" w:rsidRDefault="002F0D92" w:rsidP="002F0D92">
      <w:pPr>
        <w:pStyle w:val="CMDOutput"/>
      </w:pPr>
      <w:r>
        <w:t>Get:7 http://us.archive.ubuntu.com/ubuntu focal/main Translation-</w:t>
      </w:r>
      <w:proofErr w:type="spellStart"/>
      <w:r>
        <w:t>en</w:t>
      </w:r>
      <w:proofErr w:type="spellEnd"/>
      <w:r>
        <w:t xml:space="preserve"> [506 kB]</w:t>
      </w:r>
    </w:p>
    <w:p w14:paraId="322E4136" w14:textId="77777777" w:rsidR="002F0D92" w:rsidRDefault="002F0D92" w:rsidP="002F0D92">
      <w:pPr>
        <w:pStyle w:val="CMDOutput"/>
      </w:pPr>
      <w:r>
        <w:t>(output omitted)</w:t>
      </w:r>
    </w:p>
    <w:p w14:paraId="13EA0A80" w14:textId="265393C7" w:rsidR="008C4627" w:rsidRDefault="002F0D92" w:rsidP="002F0D92">
      <w:pPr>
        <w:pStyle w:val="SubStepAlpha"/>
      </w:pPr>
      <w:r>
        <w:t xml:space="preserve">Use the command </w:t>
      </w:r>
      <w:r w:rsidRPr="002F0D92">
        <w:rPr>
          <w:b/>
          <w:bCs/>
        </w:rPr>
        <w:t>apt-cache search</w:t>
      </w:r>
      <w:r>
        <w:t xml:space="preserve"> to find a specific package.</w:t>
      </w:r>
    </w:p>
    <w:p w14:paraId="2F77DBCD" w14:textId="21F54D6A" w:rsidR="002F0D92" w:rsidRPr="002F0D92" w:rsidRDefault="00125179" w:rsidP="000B629A">
      <w:pPr>
        <w:pStyle w:val="CMD"/>
        <w:rPr>
          <w:b/>
          <w:bCs/>
        </w:rPr>
      </w:pPr>
      <w:proofErr w:type="spellStart"/>
      <w:r>
        <w:t>devasc@</w:t>
      </w:r>
      <w:proofErr w:type="gramStart"/>
      <w:r>
        <w:t>labvm</w:t>
      </w:r>
      <w:proofErr w:type="spellEnd"/>
      <w:r>
        <w:t>:~</w:t>
      </w:r>
      <w:proofErr w:type="gramEnd"/>
      <w:r>
        <w:t xml:space="preserve">$ </w:t>
      </w:r>
      <w:r w:rsidR="002F0D92" w:rsidRPr="002F0D92">
        <w:rPr>
          <w:b/>
          <w:bCs/>
        </w:rPr>
        <w:t xml:space="preserve">apt-cache search </w:t>
      </w:r>
      <w:r w:rsidR="00601002">
        <w:rPr>
          <w:b/>
          <w:bCs/>
        </w:rPr>
        <w:t>speed test</w:t>
      </w:r>
    </w:p>
    <w:p w14:paraId="10B63F42" w14:textId="54461A9A" w:rsidR="001F30E1" w:rsidRDefault="001F30E1" w:rsidP="00177F4C">
      <w:pPr>
        <w:pStyle w:val="CMD"/>
        <w:rPr>
          <w:sz w:val="18"/>
        </w:rPr>
      </w:pPr>
      <w:r>
        <w:rPr>
          <w:sz w:val="18"/>
        </w:rPr>
        <w:t>(output omitted)</w:t>
      </w:r>
    </w:p>
    <w:p w14:paraId="56367F25" w14:textId="08A3D886" w:rsidR="00177F4C" w:rsidRPr="00177F4C" w:rsidRDefault="00177F4C" w:rsidP="00177F4C">
      <w:pPr>
        <w:pStyle w:val="CMD"/>
        <w:rPr>
          <w:sz w:val="18"/>
        </w:rPr>
      </w:pPr>
      <w:r w:rsidRPr="00177F4C">
        <w:rPr>
          <w:sz w:val="18"/>
        </w:rPr>
        <w:t>smalt-examples - Sequence Mapping and Alignment Tool (examples)</w:t>
      </w:r>
    </w:p>
    <w:p w14:paraId="03B88AC2" w14:textId="77777777" w:rsidR="00177F4C" w:rsidRPr="00177F4C" w:rsidRDefault="00177F4C" w:rsidP="00177F4C">
      <w:pPr>
        <w:pStyle w:val="CMD"/>
        <w:rPr>
          <w:sz w:val="18"/>
        </w:rPr>
      </w:pPr>
      <w:proofErr w:type="spellStart"/>
      <w:r w:rsidRPr="00177F4C">
        <w:rPr>
          <w:sz w:val="18"/>
        </w:rPr>
        <w:t>speedtest</w:t>
      </w:r>
      <w:proofErr w:type="spellEnd"/>
      <w:r w:rsidRPr="00177F4C">
        <w:rPr>
          <w:sz w:val="18"/>
        </w:rPr>
        <w:t>-cli - Command line interface for testing internet bandwidth using speedtest.net</w:t>
      </w:r>
    </w:p>
    <w:p w14:paraId="59AFDF8F" w14:textId="77777777" w:rsidR="00177F4C" w:rsidRPr="00177F4C" w:rsidRDefault="00177F4C" w:rsidP="00177F4C">
      <w:pPr>
        <w:pStyle w:val="CMD"/>
        <w:rPr>
          <w:sz w:val="18"/>
        </w:rPr>
      </w:pPr>
      <w:r w:rsidRPr="00177F4C">
        <w:rPr>
          <w:sz w:val="18"/>
        </w:rPr>
        <w:t>sup - Software Upgrade Protocol implementation</w:t>
      </w:r>
    </w:p>
    <w:p w14:paraId="4B205BCC" w14:textId="77777777" w:rsidR="00177F4C" w:rsidRPr="00177F4C" w:rsidRDefault="00177F4C" w:rsidP="00177F4C">
      <w:pPr>
        <w:pStyle w:val="CMD"/>
        <w:rPr>
          <w:sz w:val="18"/>
        </w:rPr>
      </w:pPr>
      <w:proofErr w:type="spellStart"/>
      <w:r w:rsidRPr="00177F4C">
        <w:rPr>
          <w:sz w:val="18"/>
        </w:rPr>
        <w:t>sysbench</w:t>
      </w:r>
      <w:proofErr w:type="spellEnd"/>
      <w:r w:rsidRPr="00177F4C">
        <w:rPr>
          <w:sz w:val="18"/>
        </w:rPr>
        <w:t xml:space="preserve"> - multi-threaded benchmark tool for database systems</w:t>
      </w:r>
    </w:p>
    <w:p w14:paraId="7C83BC89" w14:textId="1F94D085" w:rsidR="002F0D92" w:rsidRDefault="00177F4C" w:rsidP="002F0D92">
      <w:pPr>
        <w:pStyle w:val="CMDOutput"/>
      </w:pPr>
      <w:proofErr w:type="spellStart"/>
      <w:r w:rsidRPr="00177F4C">
        <w:t>tcpreplay</w:t>
      </w:r>
      <w:proofErr w:type="spellEnd"/>
      <w:r w:rsidRPr="00177F4C">
        <w:t xml:space="preserve"> - Tool to replay saved </w:t>
      </w:r>
      <w:proofErr w:type="spellStart"/>
      <w:r w:rsidRPr="00177F4C">
        <w:t>tcpdump</w:t>
      </w:r>
      <w:proofErr w:type="spellEnd"/>
      <w:r w:rsidRPr="00177F4C">
        <w:t xml:space="preserve"> files at arbitrary speeds</w:t>
      </w:r>
      <w:r w:rsidRPr="00177F4C" w:rsidDel="00177F4C">
        <w:t xml:space="preserve"> </w:t>
      </w:r>
      <w:r w:rsidR="002F0D92">
        <w:t>(output omitted)</w:t>
      </w:r>
    </w:p>
    <w:p w14:paraId="42E48334" w14:textId="52DCAF01" w:rsidR="002F0D92" w:rsidRDefault="00532B07" w:rsidP="00532B07">
      <w:pPr>
        <w:pStyle w:val="SubStepAlpha"/>
      </w:pPr>
      <w:r>
        <w:t xml:space="preserve">Use the command </w:t>
      </w:r>
      <w:r w:rsidRPr="00532B07">
        <w:rPr>
          <w:b/>
          <w:bCs/>
        </w:rPr>
        <w:t>apt-get install</w:t>
      </w:r>
      <w:r>
        <w:t xml:space="preserve"> to install a package.</w:t>
      </w:r>
    </w:p>
    <w:p w14:paraId="2EF29227" w14:textId="2C6EEF94" w:rsidR="00532B07" w:rsidRPr="00532B07" w:rsidRDefault="00125179" w:rsidP="000B629A">
      <w:pPr>
        <w:pStyle w:val="CMD"/>
      </w:pPr>
      <w:proofErr w:type="spellStart"/>
      <w:r>
        <w:t>devasc@</w:t>
      </w:r>
      <w:proofErr w:type="gramStart"/>
      <w:r>
        <w:t>labvm</w:t>
      </w:r>
      <w:proofErr w:type="spellEnd"/>
      <w:r>
        <w:t>:~</w:t>
      </w:r>
      <w:proofErr w:type="gramEnd"/>
      <w:r>
        <w:t xml:space="preserve">$ </w:t>
      </w:r>
      <w:proofErr w:type="spellStart"/>
      <w:r w:rsidR="00532B07" w:rsidRPr="000B629A">
        <w:rPr>
          <w:b/>
          <w:bCs/>
        </w:rPr>
        <w:t>sudo</w:t>
      </w:r>
      <w:proofErr w:type="spellEnd"/>
      <w:r w:rsidR="00532B07" w:rsidRPr="000B629A">
        <w:rPr>
          <w:b/>
          <w:bCs/>
        </w:rPr>
        <w:t xml:space="preserve"> apt-get install </w:t>
      </w:r>
      <w:proofErr w:type="spellStart"/>
      <w:r w:rsidR="00177F4C">
        <w:rPr>
          <w:b/>
          <w:bCs/>
        </w:rPr>
        <w:t>speedtest</w:t>
      </w:r>
      <w:proofErr w:type="spellEnd"/>
      <w:r w:rsidR="00177F4C">
        <w:rPr>
          <w:b/>
          <w:bCs/>
        </w:rPr>
        <w:t>-cli</w:t>
      </w:r>
    </w:p>
    <w:p w14:paraId="17107601" w14:textId="577F804F" w:rsidR="00A429BB" w:rsidRDefault="00A429BB" w:rsidP="00A429BB">
      <w:pPr>
        <w:pStyle w:val="CMD"/>
        <w:rPr>
          <w:sz w:val="18"/>
        </w:rPr>
      </w:pPr>
      <w:r w:rsidRPr="00A429BB">
        <w:rPr>
          <w:sz w:val="18"/>
        </w:rPr>
        <w:t>Reading package lists... Done</w:t>
      </w:r>
    </w:p>
    <w:p w14:paraId="5B99C9EF" w14:textId="364F30D0" w:rsidR="00A429BB" w:rsidRPr="00A429BB" w:rsidRDefault="00A429BB" w:rsidP="00A429BB">
      <w:pPr>
        <w:pStyle w:val="CMD"/>
        <w:rPr>
          <w:sz w:val="18"/>
        </w:rPr>
      </w:pPr>
      <w:r w:rsidRPr="00A429BB">
        <w:rPr>
          <w:sz w:val="18"/>
        </w:rPr>
        <w:t xml:space="preserve">Building dependency tree       </w:t>
      </w:r>
    </w:p>
    <w:p w14:paraId="35E4C0E6" w14:textId="77777777" w:rsidR="00A429BB" w:rsidRPr="00A429BB" w:rsidRDefault="00A429BB" w:rsidP="00A429BB">
      <w:pPr>
        <w:pStyle w:val="CMD"/>
        <w:rPr>
          <w:sz w:val="18"/>
        </w:rPr>
      </w:pPr>
      <w:r w:rsidRPr="00A429BB">
        <w:rPr>
          <w:sz w:val="18"/>
        </w:rPr>
        <w:t>Reading state information... Done</w:t>
      </w:r>
    </w:p>
    <w:p w14:paraId="23C900B0" w14:textId="77777777" w:rsidR="00A429BB" w:rsidRPr="00A429BB" w:rsidRDefault="00A429BB" w:rsidP="00A429BB">
      <w:pPr>
        <w:pStyle w:val="CMD"/>
        <w:rPr>
          <w:sz w:val="18"/>
        </w:rPr>
      </w:pPr>
      <w:r w:rsidRPr="00A429BB">
        <w:rPr>
          <w:sz w:val="18"/>
        </w:rPr>
        <w:t>The following NEW packages will be installed:</w:t>
      </w:r>
    </w:p>
    <w:p w14:paraId="712C1E33" w14:textId="77777777" w:rsidR="00A429BB" w:rsidRPr="00A429BB" w:rsidRDefault="00A429BB" w:rsidP="00A429BB">
      <w:pPr>
        <w:pStyle w:val="CMD"/>
        <w:rPr>
          <w:sz w:val="18"/>
        </w:rPr>
      </w:pPr>
      <w:r w:rsidRPr="00A429BB">
        <w:rPr>
          <w:sz w:val="18"/>
        </w:rPr>
        <w:t xml:space="preserve">  </w:t>
      </w:r>
      <w:proofErr w:type="spellStart"/>
      <w:r w:rsidRPr="00A429BB">
        <w:rPr>
          <w:sz w:val="18"/>
        </w:rPr>
        <w:t>speedtest</w:t>
      </w:r>
      <w:proofErr w:type="spellEnd"/>
      <w:r w:rsidRPr="00A429BB">
        <w:rPr>
          <w:sz w:val="18"/>
        </w:rPr>
        <w:t>-cli</w:t>
      </w:r>
    </w:p>
    <w:p w14:paraId="448F888F" w14:textId="77777777" w:rsidR="00A429BB" w:rsidRPr="00A429BB" w:rsidRDefault="00A429BB" w:rsidP="00A429BB">
      <w:pPr>
        <w:pStyle w:val="CMD"/>
        <w:rPr>
          <w:sz w:val="18"/>
        </w:rPr>
      </w:pPr>
      <w:r w:rsidRPr="00A429BB">
        <w:rPr>
          <w:sz w:val="18"/>
        </w:rPr>
        <w:t>0 upgraded, 1 newly installed, 0 to remove and 0 not upgraded.</w:t>
      </w:r>
    </w:p>
    <w:p w14:paraId="51769D81" w14:textId="77777777" w:rsidR="00A429BB" w:rsidRPr="00A429BB" w:rsidRDefault="00A429BB" w:rsidP="00A429BB">
      <w:pPr>
        <w:pStyle w:val="CMD"/>
        <w:rPr>
          <w:sz w:val="18"/>
        </w:rPr>
      </w:pPr>
      <w:r w:rsidRPr="00A429BB">
        <w:rPr>
          <w:sz w:val="18"/>
        </w:rPr>
        <w:t>Need to get 23.9 kB of archives.</w:t>
      </w:r>
    </w:p>
    <w:p w14:paraId="4E85499C" w14:textId="77777777" w:rsidR="00A429BB" w:rsidRPr="00A429BB" w:rsidRDefault="00A429BB" w:rsidP="00A429BB">
      <w:pPr>
        <w:pStyle w:val="CMD"/>
        <w:rPr>
          <w:sz w:val="18"/>
        </w:rPr>
      </w:pPr>
      <w:r w:rsidRPr="00A429BB">
        <w:rPr>
          <w:sz w:val="18"/>
        </w:rPr>
        <w:t>After this operation, 106 kB of additional disk space will be used.</w:t>
      </w:r>
    </w:p>
    <w:p w14:paraId="6A65C727" w14:textId="77777777" w:rsidR="00A429BB" w:rsidRPr="00A429BB" w:rsidRDefault="00A429BB" w:rsidP="00A429BB">
      <w:pPr>
        <w:pStyle w:val="CMD"/>
        <w:rPr>
          <w:sz w:val="18"/>
        </w:rPr>
      </w:pPr>
      <w:r w:rsidRPr="00A429BB">
        <w:rPr>
          <w:sz w:val="18"/>
        </w:rPr>
        <w:t xml:space="preserve">Get:1 http://archive.ubuntu.com/ubuntu focal/universe amd64 </w:t>
      </w:r>
      <w:proofErr w:type="spellStart"/>
      <w:r w:rsidRPr="00A429BB">
        <w:rPr>
          <w:sz w:val="18"/>
        </w:rPr>
        <w:t>speedtest</w:t>
      </w:r>
      <w:proofErr w:type="spellEnd"/>
      <w:r w:rsidRPr="00A429BB">
        <w:rPr>
          <w:sz w:val="18"/>
        </w:rPr>
        <w:t>-cli all 2.1.2-2 [23.9 kB]</w:t>
      </w:r>
    </w:p>
    <w:p w14:paraId="5D960912" w14:textId="77777777" w:rsidR="00A429BB" w:rsidRPr="00A429BB" w:rsidRDefault="00A429BB" w:rsidP="00A429BB">
      <w:pPr>
        <w:pStyle w:val="CMD"/>
        <w:rPr>
          <w:sz w:val="18"/>
        </w:rPr>
      </w:pPr>
      <w:r w:rsidRPr="00A429BB">
        <w:rPr>
          <w:sz w:val="18"/>
        </w:rPr>
        <w:t xml:space="preserve">Fetched 23.9 kB in 1s (43.9 kB/s)        </w:t>
      </w:r>
    </w:p>
    <w:p w14:paraId="773F5C54" w14:textId="37A018DE" w:rsidR="002F0D92" w:rsidRDefault="00A429BB" w:rsidP="001F30E1">
      <w:pPr>
        <w:pStyle w:val="CMD"/>
      </w:pPr>
      <w:r w:rsidRPr="00A429BB">
        <w:rPr>
          <w:sz w:val="18"/>
        </w:rPr>
        <w:t xml:space="preserve">Selecting previously unselected package </w:t>
      </w:r>
      <w:proofErr w:type="spellStart"/>
      <w:r w:rsidRPr="00A429BB">
        <w:rPr>
          <w:sz w:val="18"/>
        </w:rPr>
        <w:t>speedtest</w:t>
      </w:r>
      <w:proofErr w:type="spellEnd"/>
      <w:r w:rsidRPr="00A429BB">
        <w:rPr>
          <w:sz w:val="18"/>
        </w:rPr>
        <w:t>-cli.</w:t>
      </w:r>
      <w:r w:rsidRPr="00A429BB" w:rsidDel="00A429BB">
        <w:rPr>
          <w:sz w:val="18"/>
        </w:rPr>
        <w:t xml:space="preserve"> </w:t>
      </w:r>
    </w:p>
    <w:p w14:paraId="2318D654" w14:textId="77777777" w:rsidR="00532B07" w:rsidRDefault="00532B07" w:rsidP="00532B07">
      <w:pPr>
        <w:pStyle w:val="CMDOutput"/>
      </w:pPr>
      <w:r>
        <w:t>(output omitted)</w:t>
      </w:r>
    </w:p>
    <w:p w14:paraId="1CA54E3B" w14:textId="13E6C7CE" w:rsidR="00A429BB" w:rsidRDefault="00A429BB" w:rsidP="00532B07">
      <w:pPr>
        <w:pStyle w:val="SubStepAlpha"/>
      </w:pPr>
      <w:r>
        <w:t xml:space="preserve">Now you can use the </w:t>
      </w:r>
      <w:proofErr w:type="spellStart"/>
      <w:r w:rsidRPr="00CF3720">
        <w:rPr>
          <w:b/>
          <w:bCs/>
        </w:rPr>
        <w:t>speedtest</w:t>
      </w:r>
      <w:proofErr w:type="spellEnd"/>
      <w:r w:rsidR="0033540F">
        <w:rPr>
          <w:b/>
          <w:bCs/>
        </w:rPr>
        <w:t>-cli</w:t>
      </w:r>
      <w:r>
        <w:t xml:space="preserve"> command to test your current Internet connection speed.</w:t>
      </w:r>
    </w:p>
    <w:p w14:paraId="13E7E1F7" w14:textId="77777777" w:rsidR="001F30E1" w:rsidRDefault="001F30E1" w:rsidP="00CF3720">
      <w:pPr>
        <w:pStyle w:val="CMD"/>
      </w:pPr>
      <w:proofErr w:type="spellStart"/>
      <w:r>
        <w:t>devasc@</w:t>
      </w:r>
      <w:proofErr w:type="gramStart"/>
      <w:r>
        <w:t>labvm</w:t>
      </w:r>
      <w:proofErr w:type="spellEnd"/>
      <w:r>
        <w:t>:~</w:t>
      </w:r>
      <w:proofErr w:type="gramEnd"/>
      <w:r>
        <w:t xml:space="preserve">$ </w:t>
      </w:r>
      <w:proofErr w:type="spellStart"/>
      <w:r>
        <w:t>speedtest</w:t>
      </w:r>
      <w:proofErr w:type="spellEnd"/>
      <w:r>
        <w:t>-cli</w:t>
      </w:r>
    </w:p>
    <w:p w14:paraId="41D47136" w14:textId="77777777" w:rsidR="001F30E1" w:rsidRDefault="001F30E1" w:rsidP="00CF3720">
      <w:pPr>
        <w:pStyle w:val="CMDOutput"/>
      </w:pPr>
      <w:r>
        <w:t>Retrieving speedtest.net configuration...</w:t>
      </w:r>
    </w:p>
    <w:p w14:paraId="0E07EC1A" w14:textId="2C746C70" w:rsidR="001F30E1" w:rsidRDefault="001F30E1" w:rsidP="00CF3720">
      <w:pPr>
        <w:pStyle w:val="CMDOutput"/>
      </w:pPr>
      <w:r>
        <w:t>Testing from Cable</w:t>
      </w:r>
      <w:r w:rsidR="0051700E">
        <w:t xml:space="preserve"> Company</w:t>
      </w:r>
      <w:r>
        <w:t xml:space="preserve"> (</w:t>
      </w:r>
      <w:proofErr w:type="gramStart"/>
      <w:r>
        <w:t>1</w:t>
      </w:r>
      <w:r w:rsidR="0051700E">
        <w:t>92</w:t>
      </w:r>
      <w:r>
        <w:t>.</w:t>
      </w:r>
      <w:r w:rsidR="0051700E">
        <w:t>168</w:t>
      </w:r>
      <w:r>
        <w:t>.</w:t>
      </w:r>
      <w:r w:rsidR="00CF3720">
        <w:t>100</w:t>
      </w:r>
      <w:r>
        <w:t>.2</w:t>
      </w:r>
      <w:r w:rsidR="0051700E">
        <w:t>1</w:t>
      </w:r>
      <w:r>
        <w:t>)...</w:t>
      </w:r>
      <w:proofErr w:type="gramEnd"/>
    </w:p>
    <w:p w14:paraId="60F95FDC" w14:textId="77777777" w:rsidR="001F30E1" w:rsidRDefault="001F30E1" w:rsidP="00CF3720">
      <w:pPr>
        <w:pStyle w:val="CMDOutput"/>
      </w:pPr>
      <w:r>
        <w:t>Retrieving speedtest.net server list...</w:t>
      </w:r>
    </w:p>
    <w:p w14:paraId="59DF6086" w14:textId="77777777" w:rsidR="001F30E1" w:rsidRDefault="001F30E1" w:rsidP="00CF3720">
      <w:pPr>
        <w:pStyle w:val="CMDOutput"/>
      </w:pPr>
      <w:r>
        <w:t>Selecting best server based on ping...</w:t>
      </w:r>
    </w:p>
    <w:p w14:paraId="6986DA35" w14:textId="77777777" w:rsidR="001F30E1" w:rsidRDefault="001F30E1" w:rsidP="00CF3720">
      <w:pPr>
        <w:pStyle w:val="CMDOutput"/>
      </w:pPr>
      <w:r>
        <w:t xml:space="preserve">Hosted by Comcast (Albuquerque, NM) [494.76 km]: 48.636 </w:t>
      </w:r>
      <w:proofErr w:type="spellStart"/>
      <w:r>
        <w:t>ms</w:t>
      </w:r>
      <w:proofErr w:type="spellEnd"/>
    </w:p>
    <w:p w14:paraId="756E01CF" w14:textId="77777777" w:rsidR="001F30E1" w:rsidRDefault="001F30E1" w:rsidP="00CF3720">
      <w:pPr>
        <w:pStyle w:val="CMDOutput"/>
      </w:pPr>
      <w:r>
        <w:t>Testing download speed................................................................................</w:t>
      </w:r>
    </w:p>
    <w:p w14:paraId="18486B3F" w14:textId="77777777" w:rsidR="001F30E1" w:rsidRDefault="001F30E1" w:rsidP="00CF3720">
      <w:pPr>
        <w:pStyle w:val="CMDOutput"/>
      </w:pPr>
      <w:r>
        <w:lastRenderedPageBreak/>
        <w:t>Download: 90.87 Mbit/s</w:t>
      </w:r>
    </w:p>
    <w:p w14:paraId="2D470BE8" w14:textId="77777777" w:rsidR="001F30E1" w:rsidRDefault="001F30E1" w:rsidP="00CF3720">
      <w:pPr>
        <w:pStyle w:val="CMDOutput"/>
      </w:pPr>
      <w:r>
        <w:t>Testing upload speed......................................................................................................</w:t>
      </w:r>
    </w:p>
    <w:p w14:paraId="19A089B7" w14:textId="77777777" w:rsidR="001F30E1" w:rsidRDefault="001F30E1" w:rsidP="00CF3720">
      <w:pPr>
        <w:pStyle w:val="CMDOutput"/>
      </w:pPr>
      <w:r>
        <w:t>Upload: 17.87 Mbit/s</w:t>
      </w:r>
    </w:p>
    <w:p w14:paraId="178BE46F" w14:textId="3ED0016E" w:rsidR="001F30E1" w:rsidRDefault="001F30E1" w:rsidP="00CF3720">
      <w:pPr>
        <w:pStyle w:val="CMD"/>
      </w:pPr>
      <w:proofErr w:type="spellStart"/>
      <w:r>
        <w:t>devasc@</w:t>
      </w:r>
      <w:proofErr w:type="gramStart"/>
      <w:r>
        <w:t>labvm</w:t>
      </w:r>
      <w:proofErr w:type="spellEnd"/>
      <w:r>
        <w:t>:~</w:t>
      </w:r>
      <w:proofErr w:type="gramEnd"/>
      <w:r>
        <w:t>$</w:t>
      </w:r>
    </w:p>
    <w:p w14:paraId="4B96DC43" w14:textId="698E8C32" w:rsidR="002F0D92" w:rsidRDefault="00532B07" w:rsidP="00532B07">
      <w:pPr>
        <w:pStyle w:val="SubStepAlpha"/>
      </w:pPr>
      <w:r>
        <w:t xml:space="preserve">Use the command </w:t>
      </w:r>
      <w:r w:rsidRPr="00532B07">
        <w:rPr>
          <w:b/>
          <w:bCs/>
        </w:rPr>
        <w:t>apt-get upgrade</w:t>
      </w:r>
      <w:r>
        <w:t xml:space="preserve"> to update all packages and dependencies on the computer.</w:t>
      </w:r>
    </w:p>
    <w:p w14:paraId="3E834A9C" w14:textId="0970D22B" w:rsidR="00532B07" w:rsidRPr="00532B07" w:rsidRDefault="00125179" w:rsidP="000B629A">
      <w:pPr>
        <w:pStyle w:val="CMD"/>
      </w:pPr>
      <w:proofErr w:type="spellStart"/>
      <w:r>
        <w:t>devasc@</w:t>
      </w:r>
      <w:proofErr w:type="gramStart"/>
      <w:r>
        <w:t>labvm</w:t>
      </w:r>
      <w:proofErr w:type="spellEnd"/>
      <w:r>
        <w:t>:~</w:t>
      </w:r>
      <w:proofErr w:type="gramEnd"/>
      <w:r>
        <w:t xml:space="preserve">$ </w:t>
      </w:r>
      <w:proofErr w:type="spellStart"/>
      <w:r w:rsidR="00532B07" w:rsidRPr="00AF133D">
        <w:rPr>
          <w:b/>
          <w:bCs/>
        </w:rPr>
        <w:t>sudo</w:t>
      </w:r>
      <w:proofErr w:type="spellEnd"/>
      <w:r w:rsidR="00532B07" w:rsidRPr="00AF133D">
        <w:rPr>
          <w:b/>
          <w:bCs/>
        </w:rPr>
        <w:t xml:space="preserve"> apt-get upgrade </w:t>
      </w:r>
    </w:p>
    <w:p w14:paraId="4DD2073B" w14:textId="77777777" w:rsidR="00532B07" w:rsidRPr="00532B07" w:rsidRDefault="00532B07" w:rsidP="00532B07">
      <w:pPr>
        <w:pStyle w:val="CMDOutput"/>
      </w:pPr>
      <w:r w:rsidRPr="00532B07">
        <w:t>Reading package lists... Done</w:t>
      </w:r>
    </w:p>
    <w:p w14:paraId="0D6C43FE" w14:textId="77777777" w:rsidR="00532B07" w:rsidRPr="00532B07" w:rsidRDefault="00532B07" w:rsidP="00532B07">
      <w:pPr>
        <w:pStyle w:val="CMDOutput"/>
      </w:pPr>
      <w:r w:rsidRPr="00532B07">
        <w:t xml:space="preserve">Building dependency tree       </w:t>
      </w:r>
    </w:p>
    <w:p w14:paraId="0D792DC9" w14:textId="77777777" w:rsidR="00532B07" w:rsidRPr="00532B07" w:rsidRDefault="00532B07" w:rsidP="00532B07">
      <w:pPr>
        <w:pStyle w:val="CMDOutput"/>
      </w:pPr>
      <w:r w:rsidRPr="00532B07">
        <w:t>Reading state information... Done</w:t>
      </w:r>
    </w:p>
    <w:p w14:paraId="7CDE2892" w14:textId="77777777" w:rsidR="00532B07" w:rsidRPr="00532B07" w:rsidRDefault="00532B07" w:rsidP="00532B07">
      <w:pPr>
        <w:pStyle w:val="CMDOutput"/>
      </w:pPr>
      <w:r w:rsidRPr="00532B07">
        <w:t>Calculating upgrade... Done</w:t>
      </w:r>
    </w:p>
    <w:p w14:paraId="71C75DD9" w14:textId="77777777" w:rsidR="00532B07" w:rsidRPr="00532B07" w:rsidRDefault="00532B07" w:rsidP="00532B07">
      <w:pPr>
        <w:pStyle w:val="CMDOutput"/>
      </w:pPr>
      <w:r w:rsidRPr="00532B07">
        <w:t>The following packages have been kept back:</w:t>
      </w:r>
    </w:p>
    <w:p w14:paraId="086854EE" w14:textId="77777777" w:rsidR="00532B07" w:rsidRPr="00532B07" w:rsidRDefault="00532B07" w:rsidP="00532B07">
      <w:pPr>
        <w:pStyle w:val="CMDOutput"/>
      </w:pPr>
      <w:r w:rsidRPr="00532B07">
        <w:t xml:space="preserve">  </w:t>
      </w:r>
      <w:proofErr w:type="spellStart"/>
      <w:r w:rsidRPr="00532B07">
        <w:t>libnss-systemd</w:t>
      </w:r>
      <w:proofErr w:type="spellEnd"/>
      <w:r w:rsidRPr="00532B07">
        <w:t xml:space="preserve"> </w:t>
      </w:r>
      <w:proofErr w:type="spellStart"/>
      <w:r w:rsidRPr="00532B07">
        <w:t>libpam-systemd</w:t>
      </w:r>
      <w:proofErr w:type="spellEnd"/>
      <w:r w:rsidRPr="00532B07">
        <w:t xml:space="preserve"> libsystemd0 libyelp0 </w:t>
      </w:r>
      <w:proofErr w:type="spellStart"/>
      <w:r w:rsidRPr="00532B07">
        <w:t>linux</w:t>
      </w:r>
      <w:proofErr w:type="spellEnd"/>
      <w:r w:rsidRPr="00532B07">
        <w:t xml:space="preserve">-generic </w:t>
      </w:r>
      <w:proofErr w:type="spellStart"/>
      <w:r w:rsidRPr="00532B07">
        <w:t>linux</w:t>
      </w:r>
      <w:proofErr w:type="spellEnd"/>
      <w:r w:rsidRPr="00532B07">
        <w:t>-headers-generic</w:t>
      </w:r>
    </w:p>
    <w:p w14:paraId="04AF89C8" w14:textId="15936E67" w:rsidR="00532B07" w:rsidRDefault="00532B07" w:rsidP="00532B07">
      <w:pPr>
        <w:pStyle w:val="CMDOutput"/>
      </w:pPr>
      <w:r>
        <w:t>(output omitted)</w:t>
      </w:r>
    </w:p>
    <w:p w14:paraId="0286274B" w14:textId="2FF8B7EA" w:rsidR="002F0D92" w:rsidRDefault="00532B07" w:rsidP="00532B07">
      <w:pPr>
        <w:pStyle w:val="SubStepAlpha"/>
      </w:pPr>
      <w:r>
        <w:t xml:space="preserve">Use the command </w:t>
      </w:r>
      <w:r w:rsidRPr="00532B07">
        <w:rPr>
          <w:b/>
          <w:bCs/>
        </w:rPr>
        <w:t>apt-get purge</w:t>
      </w:r>
      <w:r>
        <w:t xml:space="preserve"> to completely remove a package from the computer.</w:t>
      </w:r>
    </w:p>
    <w:p w14:paraId="3BDEFE03" w14:textId="2A13AFEA" w:rsidR="00532B07" w:rsidRPr="000B629A" w:rsidRDefault="00125179" w:rsidP="000B629A">
      <w:pPr>
        <w:pStyle w:val="CMD"/>
        <w:rPr>
          <w:b/>
          <w:bCs/>
        </w:rPr>
      </w:pPr>
      <w:proofErr w:type="spellStart"/>
      <w:r>
        <w:t>devasc@</w:t>
      </w:r>
      <w:proofErr w:type="gramStart"/>
      <w:r>
        <w:t>labvm</w:t>
      </w:r>
      <w:proofErr w:type="spellEnd"/>
      <w:r>
        <w:t>:~</w:t>
      </w:r>
      <w:proofErr w:type="gramEnd"/>
      <w:r>
        <w:t xml:space="preserve">$ </w:t>
      </w:r>
      <w:proofErr w:type="spellStart"/>
      <w:r w:rsidR="00532B07" w:rsidRPr="000B629A">
        <w:rPr>
          <w:b/>
          <w:bCs/>
        </w:rPr>
        <w:t>sudo</w:t>
      </w:r>
      <w:proofErr w:type="spellEnd"/>
      <w:r w:rsidR="00532B07" w:rsidRPr="000B629A">
        <w:rPr>
          <w:b/>
          <w:bCs/>
        </w:rPr>
        <w:t xml:space="preserve"> apt-get purge </w:t>
      </w:r>
      <w:proofErr w:type="spellStart"/>
      <w:r w:rsidR="00A429BB">
        <w:rPr>
          <w:b/>
          <w:bCs/>
        </w:rPr>
        <w:t>speedtest</w:t>
      </w:r>
      <w:proofErr w:type="spellEnd"/>
      <w:r w:rsidR="00A429BB">
        <w:rPr>
          <w:b/>
          <w:bCs/>
        </w:rPr>
        <w:t>-cli</w:t>
      </w:r>
    </w:p>
    <w:p w14:paraId="2E274355" w14:textId="77777777" w:rsidR="00A429BB" w:rsidRPr="00A429BB" w:rsidRDefault="00A429BB" w:rsidP="00A429BB">
      <w:pPr>
        <w:pStyle w:val="CMD"/>
        <w:rPr>
          <w:sz w:val="18"/>
        </w:rPr>
      </w:pPr>
      <w:r w:rsidRPr="00A429BB">
        <w:rPr>
          <w:sz w:val="18"/>
        </w:rPr>
        <w:t>Reading package lists... Done</w:t>
      </w:r>
    </w:p>
    <w:p w14:paraId="334ED72A" w14:textId="77777777" w:rsidR="00A429BB" w:rsidRPr="00A429BB" w:rsidRDefault="00A429BB" w:rsidP="00A429BB">
      <w:pPr>
        <w:pStyle w:val="CMD"/>
        <w:rPr>
          <w:sz w:val="18"/>
        </w:rPr>
      </w:pPr>
      <w:r w:rsidRPr="00A429BB">
        <w:rPr>
          <w:sz w:val="18"/>
        </w:rPr>
        <w:t xml:space="preserve">Building dependency tree       </w:t>
      </w:r>
    </w:p>
    <w:p w14:paraId="72A14471" w14:textId="77777777" w:rsidR="00A429BB" w:rsidRPr="00A429BB" w:rsidRDefault="00A429BB" w:rsidP="00A429BB">
      <w:pPr>
        <w:pStyle w:val="CMD"/>
        <w:rPr>
          <w:sz w:val="18"/>
        </w:rPr>
      </w:pPr>
      <w:r w:rsidRPr="00A429BB">
        <w:rPr>
          <w:sz w:val="18"/>
        </w:rPr>
        <w:t>Reading state information... Done</w:t>
      </w:r>
    </w:p>
    <w:p w14:paraId="2FCB8941" w14:textId="77777777" w:rsidR="00A429BB" w:rsidRPr="00A429BB" w:rsidRDefault="00A429BB" w:rsidP="00A429BB">
      <w:pPr>
        <w:pStyle w:val="CMD"/>
        <w:rPr>
          <w:sz w:val="18"/>
        </w:rPr>
      </w:pPr>
      <w:r w:rsidRPr="00A429BB">
        <w:rPr>
          <w:sz w:val="18"/>
        </w:rPr>
        <w:t>The following packages will be REMOVED:</w:t>
      </w:r>
    </w:p>
    <w:p w14:paraId="2E5D532A" w14:textId="77777777" w:rsidR="00A429BB" w:rsidRPr="00A429BB" w:rsidRDefault="00A429BB" w:rsidP="00A429BB">
      <w:pPr>
        <w:pStyle w:val="CMD"/>
        <w:rPr>
          <w:sz w:val="18"/>
        </w:rPr>
      </w:pPr>
      <w:r w:rsidRPr="00A429BB">
        <w:rPr>
          <w:sz w:val="18"/>
        </w:rPr>
        <w:t xml:space="preserve">  </w:t>
      </w:r>
      <w:proofErr w:type="spellStart"/>
      <w:r w:rsidRPr="00A429BB">
        <w:rPr>
          <w:sz w:val="18"/>
        </w:rPr>
        <w:t>speedtest</w:t>
      </w:r>
      <w:proofErr w:type="spellEnd"/>
      <w:r w:rsidRPr="00A429BB">
        <w:rPr>
          <w:sz w:val="18"/>
        </w:rPr>
        <w:t>-cli*</w:t>
      </w:r>
    </w:p>
    <w:p w14:paraId="4D4C2FD9" w14:textId="77777777" w:rsidR="00A429BB" w:rsidRPr="00A429BB" w:rsidRDefault="00A429BB" w:rsidP="00A429BB">
      <w:pPr>
        <w:pStyle w:val="CMD"/>
        <w:rPr>
          <w:sz w:val="18"/>
        </w:rPr>
      </w:pPr>
      <w:r w:rsidRPr="00A429BB">
        <w:rPr>
          <w:sz w:val="18"/>
        </w:rPr>
        <w:t>0 upgraded, 0 newly installed, 1 to remove and 0 not upgraded.</w:t>
      </w:r>
    </w:p>
    <w:p w14:paraId="7ED47D82" w14:textId="77777777" w:rsidR="00A429BB" w:rsidRPr="00A429BB" w:rsidRDefault="00A429BB" w:rsidP="00A429BB">
      <w:pPr>
        <w:pStyle w:val="CMD"/>
        <w:rPr>
          <w:sz w:val="18"/>
        </w:rPr>
      </w:pPr>
      <w:r w:rsidRPr="00A429BB">
        <w:rPr>
          <w:sz w:val="18"/>
        </w:rPr>
        <w:t>After this operation, 106 kB disk space will be freed.</w:t>
      </w:r>
    </w:p>
    <w:p w14:paraId="38DFD0B9" w14:textId="77777777" w:rsidR="00A429BB" w:rsidRPr="00A429BB" w:rsidRDefault="00A429BB" w:rsidP="00A429BB">
      <w:pPr>
        <w:pStyle w:val="CMD"/>
        <w:rPr>
          <w:sz w:val="18"/>
        </w:rPr>
      </w:pPr>
      <w:r w:rsidRPr="00A429BB">
        <w:rPr>
          <w:sz w:val="18"/>
        </w:rPr>
        <w:t xml:space="preserve">Do you want to continue? [Y/n] </w:t>
      </w:r>
    </w:p>
    <w:p w14:paraId="7D5723A4" w14:textId="77777777" w:rsidR="00A429BB" w:rsidRPr="00A429BB" w:rsidRDefault="00A429BB" w:rsidP="00A429BB">
      <w:pPr>
        <w:pStyle w:val="CMD"/>
        <w:rPr>
          <w:sz w:val="18"/>
        </w:rPr>
      </w:pPr>
      <w:r w:rsidRPr="00A429BB">
        <w:rPr>
          <w:sz w:val="18"/>
        </w:rPr>
        <w:t>(Reading database ... 211937 files and directories currently installed.)</w:t>
      </w:r>
    </w:p>
    <w:p w14:paraId="1F697C15" w14:textId="6E3B1D18" w:rsidR="002F0D92" w:rsidRDefault="00A429BB" w:rsidP="00532B07">
      <w:pPr>
        <w:pStyle w:val="CMDOutput"/>
      </w:pPr>
      <w:r w:rsidRPr="00A429BB">
        <w:t xml:space="preserve">Removing </w:t>
      </w:r>
      <w:proofErr w:type="spellStart"/>
      <w:r w:rsidRPr="00A429BB">
        <w:t>speedtest</w:t>
      </w:r>
      <w:proofErr w:type="spellEnd"/>
      <w:r w:rsidRPr="00A429BB">
        <w:t>-cli (2.1.2-2) ...</w:t>
      </w:r>
      <w:r w:rsidRPr="00A429BB" w:rsidDel="00A429BB">
        <w:t xml:space="preserve"> </w:t>
      </w:r>
    </w:p>
    <w:p w14:paraId="2E46DB13" w14:textId="77777777" w:rsidR="00532B07" w:rsidRDefault="00532B07" w:rsidP="00532B07">
      <w:pPr>
        <w:pStyle w:val="CMDOutput"/>
      </w:pPr>
      <w:r>
        <w:t>(output omitted)</w:t>
      </w:r>
    </w:p>
    <w:p w14:paraId="458F381D" w14:textId="347D613F" w:rsidR="002F0D92" w:rsidRDefault="00532B07" w:rsidP="00532B07">
      <w:pPr>
        <w:pStyle w:val="Heading3"/>
      </w:pPr>
      <w:r>
        <w:t>Update Passwords</w:t>
      </w:r>
    </w:p>
    <w:p w14:paraId="3BB424E3" w14:textId="77777777" w:rsidR="004539F8" w:rsidRDefault="00532B07" w:rsidP="00532B07">
      <w:pPr>
        <w:pStyle w:val="SubStepAlpha"/>
      </w:pPr>
      <w:r>
        <w:t xml:space="preserve">Use the command </w:t>
      </w:r>
      <w:r w:rsidRPr="00532B07">
        <w:rPr>
          <w:b/>
          <w:bCs/>
        </w:rPr>
        <w:t>passwd</w:t>
      </w:r>
      <w:r>
        <w:t xml:space="preserve"> to update your passwor</w:t>
      </w:r>
      <w:r w:rsidR="004539F8">
        <w:t xml:space="preserve">d. </w:t>
      </w:r>
    </w:p>
    <w:p w14:paraId="208E4B2B" w14:textId="4BF8D683" w:rsidR="002F0D92" w:rsidRDefault="004539F8" w:rsidP="000B629A">
      <w:pPr>
        <w:pStyle w:val="BodyTextL50"/>
      </w:pPr>
      <w:r w:rsidRPr="006460BA">
        <w:rPr>
          <w:b/>
          <w:bCs/>
        </w:rPr>
        <w:t>Note</w:t>
      </w:r>
      <w:r>
        <w:t xml:space="preserve">: If you actually change the password for your </w:t>
      </w:r>
      <w:proofErr w:type="spellStart"/>
      <w:r>
        <w:t>devasc</w:t>
      </w:r>
      <w:proofErr w:type="spellEnd"/>
      <w:r>
        <w:t xml:space="preserve"> user, make sure you remember it.</w:t>
      </w:r>
    </w:p>
    <w:p w14:paraId="462F157D" w14:textId="6CD8139B" w:rsidR="00532B07" w:rsidRDefault="00125179" w:rsidP="000B629A">
      <w:pPr>
        <w:pStyle w:val="CMD"/>
      </w:pPr>
      <w:proofErr w:type="spellStart"/>
      <w:r>
        <w:t>devasc@</w:t>
      </w:r>
      <w:proofErr w:type="gramStart"/>
      <w:r>
        <w:t>labvm</w:t>
      </w:r>
      <w:proofErr w:type="spellEnd"/>
      <w:r>
        <w:t>:~</w:t>
      </w:r>
      <w:proofErr w:type="gramEnd"/>
      <w:r>
        <w:t xml:space="preserve">$ </w:t>
      </w:r>
      <w:r w:rsidR="00532B07" w:rsidRPr="00AF133D">
        <w:rPr>
          <w:b/>
          <w:bCs/>
        </w:rPr>
        <w:t>passwd</w:t>
      </w:r>
    </w:p>
    <w:p w14:paraId="17584264" w14:textId="77777777" w:rsidR="00532B07" w:rsidRDefault="00532B07" w:rsidP="00532B07">
      <w:pPr>
        <w:pStyle w:val="CMDOutput"/>
      </w:pPr>
      <w:r>
        <w:t xml:space="preserve">Changing password for </w:t>
      </w:r>
      <w:proofErr w:type="spellStart"/>
      <w:r>
        <w:t>devasc</w:t>
      </w:r>
      <w:proofErr w:type="spellEnd"/>
      <w:r>
        <w:t>.</w:t>
      </w:r>
    </w:p>
    <w:p w14:paraId="2FF7B1F9" w14:textId="77777777" w:rsidR="00532B07" w:rsidRDefault="00532B07" w:rsidP="00532B07">
      <w:pPr>
        <w:pStyle w:val="CMDOutput"/>
      </w:pPr>
      <w:r>
        <w:t xml:space="preserve">Current password: </w:t>
      </w:r>
    </w:p>
    <w:p w14:paraId="4C736769" w14:textId="77777777" w:rsidR="00532B07" w:rsidRDefault="00532B07" w:rsidP="00532B07">
      <w:pPr>
        <w:pStyle w:val="CMDOutput"/>
      </w:pPr>
      <w:r>
        <w:t xml:space="preserve">New password: </w:t>
      </w:r>
    </w:p>
    <w:p w14:paraId="02530BB4" w14:textId="77777777" w:rsidR="00532B07" w:rsidRDefault="00532B07" w:rsidP="00532B07">
      <w:pPr>
        <w:pStyle w:val="CMDOutput"/>
      </w:pPr>
      <w:r>
        <w:t xml:space="preserve">Retype new password: </w:t>
      </w:r>
    </w:p>
    <w:p w14:paraId="46F4A2BA" w14:textId="77777777" w:rsidR="00532B07" w:rsidRDefault="00532B07" w:rsidP="00532B07">
      <w:pPr>
        <w:pStyle w:val="CMDOutput"/>
      </w:pPr>
      <w:r>
        <w:t>passwd: password updated successfully</w:t>
      </w:r>
    </w:p>
    <w:p w14:paraId="5DAE8151" w14:textId="3875251C" w:rsidR="002F0D92" w:rsidRDefault="00125179" w:rsidP="000B629A">
      <w:pPr>
        <w:pStyle w:val="CMD"/>
      </w:pPr>
      <w:proofErr w:type="spellStart"/>
      <w:r>
        <w:t>devasc@</w:t>
      </w:r>
      <w:proofErr w:type="gramStart"/>
      <w:r>
        <w:t>labvm</w:t>
      </w:r>
      <w:proofErr w:type="spellEnd"/>
      <w:r>
        <w:t>:~</w:t>
      </w:r>
      <w:proofErr w:type="gramEnd"/>
      <w:r>
        <w:t xml:space="preserve">$ </w:t>
      </w:r>
    </w:p>
    <w:p w14:paraId="4C9A9883" w14:textId="2C7D23FE" w:rsidR="002F0D92" w:rsidRDefault="00532B07" w:rsidP="00532B07">
      <w:pPr>
        <w:pStyle w:val="SubStepAlpha"/>
      </w:pPr>
      <w:r>
        <w:t xml:space="preserve">Use the command </w:t>
      </w:r>
      <w:r>
        <w:rPr>
          <w:b/>
          <w:bCs/>
        </w:rPr>
        <w:t>passwd</w:t>
      </w:r>
      <w:r>
        <w:t xml:space="preserve"> with the option </w:t>
      </w:r>
      <w:r>
        <w:rPr>
          <w:b/>
          <w:bCs/>
        </w:rPr>
        <w:t>-S</w:t>
      </w:r>
      <w:r>
        <w:t xml:space="preserve"> to view the status of your password.</w:t>
      </w:r>
    </w:p>
    <w:p w14:paraId="62885E18" w14:textId="011D6A22" w:rsidR="00532B07" w:rsidRDefault="00125179" w:rsidP="000B629A">
      <w:pPr>
        <w:pStyle w:val="CMD"/>
      </w:pPr>
      <w:proofErr w:type="spellStart"/>
      <w:r>
        <w:t>devasc@</w:t>
      </w:r>
      <w:proofErr w:type="gramStart"/>
      <w:r>
        <w:t>labvm</w:t>
      </w:r>
      <w:proofErr w:type="spellEnd"/>
      <w:r>
        <w:t>:~</w:t>
      </w:r>
      <w:proofErr w:type="gramEnd"/>
      <w:r>
        <w:t xml:space="preserve">$ </w:t>
      </w:r>
      <w:r w:rsidR="00532B07" w:rsidRPr="00AF133D">
        <w:rPr>
          <w:b/>
          <w:bCs/>
        </w:rPr>
        <w:t>passwd -S</w:t>
      </w:r>
    </w:p>
    <w:p w14:paraId="248E9EC7" w14:textId="77777777" w:rsidR="00532B07" w:rsidRDefault="00532B07" w:rsidP="00532B07">
      <w:pPr>
        <w:pStyle w:val="CMDOutput"/>
      </w:pPr>
      <w:proofErr w:type="spellStart"/>
      <w:r>
        <w:t>devasc</w:t>
      </w:r>
      <w:proofErr w:type="spellEnd"/>
      <w:r>
        <w:t xml:space="preserve"> P 04/17/2020 0 99999 7 -1</w:t>
      </w:r>
    </w:p>
    <w:p w14:paraId="6048467E" w14:textId="4233AEC9" w:rsidR="00532B07" w:rsidRDefault="00125179" w:rsidP="000B629A">
      <w:pPr>
        <w:pStyle w:val="CMD"/>
      </w:pPr>
      <w:proofErr w:type="spellStart"/>
      <w:r>
        <w:t>devasc@</w:t>
      </w:r>
      <w:proofErr w:type="gramStart"/>
      <w:r>
        <w:t>labvm</w:t>
      </w:r>
      <w:proofErr w:type="spellEnd"/>
      <w:r>
        <w:t>:~</w:t>
      </w:r>
      <w:proofErr w:type="gramEnd"/>
      <w:r>
        <w:t xml:space="preserve">$ </w:t>
      </w:r>
    </w:p>
    <w:p w14:paraId="73512E62" w14:textId="4CC4D4DD" w:rsidR="004539F8" w:rsidRDefault="004539F8" w:rsidP="000B629A">
      <w:pPr>
        <w:pStyle w:val="SubStepAlpha"/>
      </w:pPr>
      <w:r>
        <w:t xml:space="preserve">Use the manual pages for the </w:t>
      </w:r>
      <w:r w:rsidRPr="000B629A">
        <w:rPr>
          <w:b/>
          <w:bCs/>
        </w:rPr>
        <w:t>passwd</w:t>
      </w:r>
      <w:r>
        <w:t xml:space="preserve"> command (</w:t>
      </w:r>
      <w:r w:rsidRPr="000B629A">
        <w:rPr>
          <w:b/>
          <w:bCs/>
        </w:rPr>
        <w:t>man passwd</w:t>
      </w:r>
      <w:r>
        <w:t xml:space="preserve">) to research the </w:t>
      </w:r>
      <w:r w:rsidRPr="000B629A">
        <w:rPr>
          <w:b/>
          <w:bCs/>
        </w:rPr>
        <w:t>-S</w:t>
      </w:r>
      <w:r>
        <w:t xml:space="preserve"> option and find the answer the following questions.</w:t>
      </w:r>
    </w:p>
    <w:p w14:paraId="5EC26531" w14:textId="04D8F692" w:rsidR="00532B07" w:rsidRDefault="00125179" w:rsidP="006460BA">
      <w:pPr>
        <w:pStyle w:val="Heading4"/>
      </w:pPr>
      <w:r>
        <w:lastRenderedPageBreak/>
        <w:t>Questions</w:t>
      </w:r>
    </w:p>
    <w:p w14:paraId="37359C47" w14:textId="0BCC7250" w:rsidR="00532B07" w:rsidRDefault="00125179" w:rsidP="006460BA">
      <w:pPr>
        <w:pStyle w:val="BodyTextL50"/>
        <w:spacing w:before="0"/>
      </w:pPr>
      <w:r>
        <w:t>What is the current status of the password?</w:t>
      </w:r>
    </w:p>
    <w:p w14:paraId="3D4A16F1" w14:textId="0BF2F07D" w:rsidR="006460BA" w:rsidRDefault="006460BA" w:rsidP="006460BA">
      <w:pPr>
        <w:pStyle w:val="AnswerLineL50"/>
      </w:pPr>
      <w:r>
        <w:t>Type your answers here.</w:t>
      </w:r>
    </w:p>
    <w:p w14:paraId="324A31D6" w14:textId="0D145114" w:rsidR="00125179" w:rsidRDefault="00125179" w:rsidP="006460BA">
      <w:pPr>
        <w:pStyle w:val="BodyTextL50"/>
      </w:pPr>
      <w:r>
        <w:t>What is the minimum number of days that must pass before the password can be changed?</w:t>
      </w:r>
    </w:p>
    <w:p w14:paraId="6F1C5DA3" w14:textId="77777777" w:rsidR="006460BA" w:rsidRDefault="006460BA" w:rsidP="006460BA">
      <w:pPr>
        <w:pStyle w:val="AnswerLineL50"/>
      </w:pPr>
      <w:r>
        <w:t>Type your answers here.</w:t>
      </w:r>
    </w:p>
    <w:p w14:paraId="28FB575D" w14:textId="4CACED02" w:rsidR="00125179" w:rsidRDefault="00125179" w:rsidP="006460BA">
      <w:pPr>
        <w:pStyle w:val="BodyTextL50"/>
      </w:pPr>
      <w:r>
        <w:t>What is the number of days after password expiration that the account remains active?</w:t>
      </w:r>
    </w:p>
    <w:p w14:paraId="2E4133B9" w14:textId="77777777" w:rsidR="006460BA" w:rsidRDefault="006460BA" w:rsidP="006460BA">
      <w:pPr>
        <w:pStyle w:val="AnswerLineL50"/>
      </w:pPr>
      <w:r>
        <w:t>Type your answers here.</w:t>
      </w:r>
    </w:p>
    <w:p w14:paraId="1E2DC153" w14:textId="7889C99A" w:rsidR="009A3384" w:rsidRDefault="00A5021D" w:rsidP="009A3384">
      <w:pPr>
        <w:pStyle w:val="ConfigWindow"/>
      </w:pPr>
      <w:r>
        <w:t>End of document</w:t>
      </w:r>
    </w:p>
    <w:sectPr w:rsidR="009A338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867D1" w14:textId="77777777" w:rsidR="00E96756" w:rsidRDefault="00E96756" w:rsidP="00710659">
      <w:pPr>
        <w:spacing w:after="0" w:line="240" w:lineRule="auto"/>
      </w:pPr>
      <w:r>
        <w:separator/>
      </w:r>
    </w:p>
    <w:p w14:paraId="3623AE25" w14:textId="77777777" w:rsidR="00E96756" w:rsidRDefault="00E96756"/>
  </w:endnote>
  <w:endnote w:type="continuationSeparator" w:id="0">
    <w:p w14:paraId="54248E85" w14:textId="77777777" w:rsidR="00E96756" w:rsidRDefault="00E96756" w:rsidP="00710659">
      <w:pPr>
        <w:spacing w:after="0" w:line="240" w:lineRule="auto"/>
      </w:pPr>
      <w:r>
        <w:continuationSeparator/>
      </w:r>
    </w:p>
    <w:p w14:paraId="197C7696" w14:textId="77777777" w:rsidR="00E96756" w:rsidRDefault="00E967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B61C" w14:textId="485806DC" w:rsidR="00AE4725" w:rsidRPr="00882B63" w:rsidRDefault="00AE472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40ED9" w14:textId="59B7D2E2" w:rsidR="00AE4725" w:rsidRPr="00882B63" w:rsidRDefault="00AE472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3DD3B" w14:textId="77777777" w:rsidR="00E96756" w:rsidRDefault="00E96756" w:rsidP="00710659">
      <w:pPr>
        <w:spacing w:after="0" w:line="240" w:lineRule="auto"/>
      </w:pPr>
      <w:r>
        <w:separator/>
      </w:r>
    </w:p>
    <w:p w14:paraId="7A9AE570" w14:textId="77777777" w:rsidR="00E96756" w:rsidRDefault="00E96756"/>
  </w:footnote>
  <w:footnote w:type="continuationSeparator" w:id="0">
    <w:p w14:paraId="5C0BBE3B" w14:textId="77777777" w:rsidR="00E96756" w:rsidRDefault="00E96756" w:rsidP="00710659">
      <w:pPr>
        <w:spacing w:after="0" w:line="240" w:lineRule="auto"/>
      </w:pPr>
      <w:r>
        <w:continuationSeparator/>
      </w:r>
    </w:p>
    <w:p w14:paraId="498DB699" w14:textId="77777777" w:rsidR="00E96756" w:rsidRDefault="00E967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Content>
      <w:p w14:paraId="357D2B06" w14:textId="77777777" w:rsidR="00AE4725" w:rsidRDefault="00AE4725" w:rsidP="008402F2">
        <w:pPr>
          <w:pStyle w:val="PageHead"/>
        </w:pPr>
        <w:r>
          <w:t>Lab - Linux Review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8A0E" w14:textId="77777777" w:rsidR="00AE4725" w:rsidRDefault="00AE4725" w:rsidP="006C3FCF">
    <w:pPr>
      <w:ind w:left="-288"/>
    </w:pPr>
    <w:r>
      <w:rPr>
        <w:noProof/>
      </w:rPr>
      <w:drawing>
        <wp:inline distT="0" distB="0" distL="0" distR="0" wp14:anchorId="7B2A5DC7" wp14:editId="235C9A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8306A42"/>
    <w:multiLevelType w:val="hybridMultilevel"/>
    <w:tmpl w:val="8D14A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F"/>
    <w:rsid w:val="00001BDF"/>
    <w:rsid w:val="0000380F"/>
    <w:rsid w:val="00003B6C"/>
    <w:rsid w:val="00004175"/>
    <w:rsid w:val="000059C9"/>
    <w:rsid w:val="00006F29"/>
    <w:rsid w:val="00012C22"/>
    <w:rsid w:val="000160F7"/>
    <w:rsid w:val="00016D5B"/>
    <w:rsid w:val="00016F30"/>
    <w:rsid w:val="0002047C"/>
    <w:rsid w:val="00021B9A"/>
    <w:rsid w:val="00022B5D"/>
    <w:rsid w:val="000242D6"/>
    <w:rsid w:val="00024EE5"/>
    <w:rsid w:val="00041AF6"/>
    <w:rsid w:val="00044E62"/>
    <w:rsid w:val="00050BA4"/>
    <w:rsid w:val="0005141D"/>
    <w:rsid w:val="00051738"/>
    <w:rsid w:val="0005242B"/>
    <w:rsid w:val="00052548"/>
    <w:rsid w:val="00052D2F"/>
    <w:rsid w:val="00055B28"/>
    <w:rsid w:val="0006023C"/>
    <w:rsid w:val="00060696"/>
    <w:rsid w:val="00062D89"/>
    <w:rsid w:val="00067A67"/>
    <w:rsid w:val="0007076B"/>
    <w:rsid w:val="00070C16"/>
    <w:rsid w:val="0007402D"/>
    <w:rsid w:val="00075EA9"/>
    <w:rsid w:val="000769CF"/>
    <w:rsid w:val="00080AD8"/>
    <w:rsid w:val="000815D8"/>
    <w:rsid w:val="00084C99"/>
    <w:rsid w:val="00085CC6"/>
    <w:rsid w:val="00090C07"/>
    <w:rsid w:val="0009147A"/>
    <w:rsid w:val="00091E8D"/>
    <w:rsid w:val="0009378D"/>
    <w:rsid w:val="00097163"/>
    <w:rsid w:val="000A22C8"/>
    <w:rsid w:val="000B199A"/>
    <w:rsid w:val="000B2344"/>
    <w:rsid w:val="000B629A"/>
    <w:rsid w:val="000B7DE5"/>
    <w:rsid w:val="000C2118"/>
    <w:rsid w:val="000C333E"/>
    <w:rsid w:val="000C5EF2"/>
    <w:rsid w:val="000C6425"/>
    <w:rsid w:val="000C6E6E"/>
    <w:rsid w:val="000C7B7D"/>
    <w:rsid w:val="000D55B4"/>
    <w:rsid w:val="000E65F0"/>
    <w:rsid w:val="000F072C"/>
    <w:rsid w:val="000F2074"/>
    <w:rsid w:val="000F31D7"/>
    <w:rsid w:val="000F4EAE"/>
    <w:rsid w:val="000F6743"/>
    <w:rsid w:val="001006C2"/>
    <w:rsid w:val="00101BE8"/>
    <w:rsid w:val="00103401"/>
    <w:rsid w:val="00103A44"/>
    <w:rsid w:val="00103D36"/>
    <w:rsid w:val="0010436E"/>
    <w:rsid w:val="00107B2B"/>
    <w:rsid w:val="0011130E"/>
    <w:rsid w:val="00112AC5"/>
    <w:rsid w:val="001133DD"/>
    <w:rsid w:val="001165BF"/>
    <w:rsid w:val="00120CBE"/>
    <w:rsid w:val="00121BAE"/>
    <w:rsid w:val="00125179"/>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F4C"/>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9C3"/>
    <w:rsid w:val="001C7C3B"/>
    <w:rsid w:val="001D0324"/>
    <w:rsid w:val="001D5B6F"/>
    <w:rsid w:val="001E0AB8"/>
    <w:rsid w:val="001E38E0"/>
    <w:rsid w:val="001E4E72"/>
    <w:rsid w:val="001E62B3"/>
    <w:rsid w:val="001E6424"/>
    <w:rsid w:val="001F0171"/>
    <w:rsid w:val="001F0D77"/>
    <w:rsid w:val="001F30E1"/>
    <w:rsid w:val="001F643A"/>
    <w:rsid w:val="001F7DD8"/>
    <w:rsid w:val="00201928"/>
    <w:rsid w:val="00203E26"/>
    <w:rsid w:val="00204112"/>
    <w:rsid w:val="0020449C"/>
    <w:rsid w:val="002113B8"/>
    <w:rsid w:val="00215665"/>
    <w:rsid w:val="002163BB"/>
    <w:rsid w:val="0021792C"/>
    <w:rsid w:val="00220909"/>
    <w:rsid w:val="002240AB"/>
    <w:rsid w:val="00225E37"/>
    <w:rsid w:val="00231DCA"/>
    <w:rsid w:val="00232D02"/>
    <w:rsid w:val="00235792"/>
    <w:rsid w:val="00237D6F"/>
    <w:rsid w:val="00242E3A"/>
    <w:rsid w:val="00246492"/>
    <w:rsid w:val="002506CF"/>
    <w:rsid w:val="0025107F"/>
    <w:rsid w:val="00260CD4"/>
    <w:rsid w:val="002639D8"/>
    <w:rsid w:val="00265F77"/>
    <w:rsid w:val="00266C83"/>
    <w:rsid w:val="00270FCC"/>
    <w:rsid w:val="00272CB7"/>
    <w:rsid w:val="002768DC"/>
    <w:rsid w:val="00294C8F"/>
    <w:rsid w:val="002A0B2E"/>
    <w:rsid w:val="002A0DC1"/>
    <w:rsid w:val="002A6C56"/>
    <w:rsid w:val="002B677E"/>
    <w:rsid w:val="002C04C4"/>
    <w:rsid w:val="002C090C"/>
    <w:rsid w:val="002C1243"/>
    <w:rsid w:val="002C1815"/>
    <w:rsid w:val="002C475E"/>
    <w:rsid w:val="002C572C"/>
    <w:rsid w:val="002C6AD6"/>
    <w:rsid w:val="002D6C2A"/>
    <w:rsid w:val="002D7A86"/>
    <w:rsid w:val="002E14DE"/>
    <w:rsid w:val="002F0D92"/>
    <w:rsid w:val="002F45FF"/>
    <w:rsid w:val="002F66D3"/>
    <w:rsid w:val="002F6D17"/>
    <w:rsid w:val="00302887"/>
    <w:rsid w:val="003056EB"/>
    <w:rsid w:val="003071FF"/>
    <w:rsid w:val="00310652"/>
    <w:rsid w:val="00311065"/>
    <w:rsid w:val="00312F63"/>
    <w:rsid w:val="0031371D"/>
    <w:rsid w:val="0031789F"/>
    <w:rsid w:val="00320788"/>
    <w:rsid w:val="003233A3"/>
    <w:rsid w:val="003347C8"/>
    <w:rsid w:val="00334C33"/>
    <w:rsid w:val="0033540F"/>
    <w:rsid w:val="0034218C"/>
    <w:rsid w:val="0034455D"/>
    <w:rsid w:val="003456A4"/>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BFD"/>
    <w:rsid w:val="003A19DC"/>
    <w:rsid w:val="003A1B45"/>
    <w:rsid w:val="003A220C"/>
    <w:rsid w:val="003A3A08"/>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3E18"/>
    <w:rsid w:val="004057A6"/>
    <w:rsid w:val="00406554"/>
    <w:rsid w:val="00407755"/>
    <w:rsid w:val="0041293B"/>
    <w:rsid w:val="00412BE5"/>
    <w:rsid w:val="004131B0"/>
    <w:rsid w:val="00416C42"/>
    <w:rsid w:val="00422476"/>
    <w:rsid w:val="0042385C"/>
    <w:rsid w:val="00426FA5"/>
    <w:rsid w:val="00431654"/>
    <w:rsid w:val="00434926"/>
    <w:rsid w:val="00440CE0"/>
    <w:rsid w:val="00443ACE"/>
    <w:rsid w:val="00444217"/>
    <w:rsid w:val="004478F4"/>
    <w:rsid w:val="00450F7A"/>
    <w:rsid w:val="00452C6D"/>
    <w:rsid w:val="004539F8"/>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1D5"/>
    <w:rsid w:val="004A5BC5"/>
    <w:rsid w:val="004B023D"/>
    <w:rsid w:val="004C0909"/>
    <w:rsid w:val="004C23EF"/>
    <w:rsid w:val="004C3F97"/>
    <w:rsid w:val="004D01F2"/>
    <w:rsid w:val="004D1072"/>
    <w:rsid w:val="004D2CED"/>
    <w:rsid w:val="004D3339"/>
    <w:rsid w:val="004D353F"/>
    <w:rsid w:val="004D36D7"/>
    <w:rsid w:val="004D682B"/>
    <w:rsid w:val="004E2E0A"/>
    <w:rsid w:val="004E6152"/>
    <w:rsid w:val="004F30D2"/>
    <w:rsid w:val="004F344A"/>
    <w:rsid w:val="004F4EC3"/>
    <w:rsid w:val="004F7CB1"/>
    <w:rsid w:val="00504ED4"/>
    <w:rsid w:val="00510639"/>
    <w:rsid w:val="00511791"/>
    <w:rsid w:val="005139BE"/>
    <w:rsid w:val="00514A01"/>
    <w:rsid w:val="00516142"/>
    <w:rsid w:val="00516278"/>
    <w:rsid w:val="0051681C"/>
    <w:rsid w:val="0051700E"/>
    <w:rsid w:val="00520027"/>
    <w:rsid w:val="0052093C"/>
    <w:rsid w:val="00521B31"/>
    <w:rsid w:val="00522469"/>
    <w:rsid w:val="0052400A"/>
    <w:rsid w:val="00530315"/>
    <w:rsid w:val="00532B07"/>
    <w:rsid w:val="00534337"/>
    <w:rsid w:val="00536277"/>
    <w:rsid w:val="00536F43"/>
    <w:rsid w:val="0054071B"/>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0CD"/>
    <w:rsid w:val="005A6E62"/>
    <w:rsid w:val="005B2FB3"/>
    <w:rsid w:val="005B31FF"/>
    <w:rsid w:val="005C6DE5"/>
    <w:rsid w:val="005D2B29"/>
    <w:rsid w:val="005D354A"/>
    <w:rsid w:val="005D3E53"/>
    <w:rsid w:val="005D506C"/>
    <w:rsid w:val="005E3235"/>
    <w:rsid w:val="005E4176"/>
    <w:rsid w:val="005E4876"/>
    <w:rsid w:val="005E65B5"/>
    <w:rsid w:val="005F0301"/>
    <w:rsid w:val="005F3AE9"/>
    <w:rsid w:val="006007BB"/>
    <w:rsid w:val="00601002"/>
    <w:rsid w:val="00601DC0"/>
    <w:rsid w:val="006034CB"/>
    <w:rsid w:val="00603503"/>
    <w:rsid w:val="00603C52"/>
    <w:rsid w:val="006131CE"/>
    <w:rsid w:val="0061336B"/>
    <w:rsid w:val="00617D6E"/>
    <w:rsid w:val="00620ED5"/>
    <w:rsid w:val="00622D61"/>
    <w:rsid w:val="00624198"/>
    <w:rsid w:val="00636C28"/>
    <w:rsid w:val="006428E5"/>
    <w:rsid w:val="00644958"/>
    <w:rsid w:val="00645DC9"/>
    <w:rsid w:val="006460BA"/>
    <w:rsid w:val="006513FB"/>
    <w:rsid w:val="00656EEF"/>
    <w:rsid w:val="006576AF"/>
    <w:rsid w:val="00664E3A"/>
    <w:rsid w:val="00667321"/>
    <w:rsid w:val="00672919"/>
    <w:rsid w:val="0067373D"/>
    <w:rsid w:val="00677544"/>
    <w:rsid w:val="00681687"/>
    <w:rsid w:val="00686295"/>
    <w:rsid w:val="00686587"/>
    <w:rsid w:val="006904CF"/>
    <w:rsid w:val="006941C8"/>
    <w:rsid w:val="00695EE2"/>
    <w:rsid w:val="006964D5"/>
    <w:rsid w:val="0069660B"/>
    <w:rsid w:val="006A1B33"/>
    <w:rsid w:val="006A48F1"/>
    <w:rsid w:val="006A71A3"/>
    <w:rsid w:val="006B03F2"/>
    <w:rsid w:val="006B14C1"/>
    <w:rsid w:val="006B1639"/>
    <w:rsid w:val="006B3044"/>
    <w:rsid w:val="006B5CA7"/>
    <w:rsid w:val="006B5E89"/>
    <w:rsid w:val="006C19B2"/>
    <w:rsid w:val="006C24B5"/>
    <w:rsid w:val="006C2DDC"/>
    <w:rsid w:val="006C30A0"/>
    <w:rsid w:val="006C35FF"/>
    <w:rsid w:val="006C3FCF"/>
    <w:rsid w:val="006C57F2"/>
    <w:rsid w:val="006C5949"/>
    <w:rsid w:val="006C6832"/>
    <w:rsid w:val="006D1370"/>
    <w:rsid w:val="006D2C28"/>
    <w:rsid w:val="006D3FC1"/>
    <w:rsid w:val="006D7590"/>
    <w:rsid w:val="006D780D"/>
    <w:rsid w:val="006E372B"/>
    <w:rsid w:val="006E5FE9"/>
    <w:rsid w:val="006E6581"/>
    <w:rsid w:val="006E6AC7"/>
    <w:rsid w:val="006E71DF"/>
    <w:rsid w:val="006F1616"/>
    <w:rsid w:val="006F1CC4"/>
    <w:rsid w:val="006F2001"/>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960"/>
    <w:rsid w:val="0075217A"/>
    <w:rsid w:val="00753D89"/>
    <w:rsid w:val="00753DDA"/>
    <w:rsid w:val="00754A6E"/>
    <w:rsid w:val="007550F9"/>
    <w:rsid w:val="007553D8"/>
    <w:rsid w:val="00755C9B"/>
    <w:rsid w:val="00760FE4"/>
    <w:rsid w:val="007636C2"/>
    <w:rsid w:val="00763D8B"/>
    <w:rsid w:val="007657F6"/>
    <w:rsid w:val="00765E47"/>
    <w:rsid w:val="0077125A"/>
    <w:rsid w:val="007812C4"/>
    <w:rsid w:val="0078405B"/>
    <w:rsid w:val="00786699"/>
    <w:rsid w:val="00786F58"/>
    <w:rsid w:val="00787CC1"/>
    <w:rsid w:val="00792F4E"/>
    <w:rsid w:val="0079398D"/>
    <w:rsid w:val="00795A0F"/>
    <w:rsid w:val="00796C25"/>
    <w:rsid w:val="007A287C"/>
    <w:rsid w:val="007A3B2A"/>
    <w:rsid w:val="007B0C9D"/>
    <w:rsid w:val="007B5522"/>
    <w:rsid w:val="007C0EE0"/>
    <w:rsid w:val="007C1B71"/>
    <w:rsid w:val="007C2FBB"/>
    <w:rsid w:val="007C6B1C"/>
    <w:rsid w:val="007C7164"/>
    <w:rsid w:val="007C7413"/>
    <w:rsid w:val="007D1984"/>
    <w:rsid w:val="007D1C0C"/>
    <w:rsid w:val="007D2AFE"/>
    <w:rsid w:val="007D3478"/>
    <w:rsid w:val="007E3264"/>
    <w:rsid w:val="007E3FEA"/>
    <w:rsid w:val="007E6402"/>
    <w:rsid w:val="007F0A0B"/>
    <w:rsid w:val="007F3A60"/>
    <w:rsid w:val="007F3D0B"/>
    <w:rsid w:val="007F7C94"/>
    <w:rsid w:val="00802FFA"/>
    <w:rsid w:val="008043A2"/>
    <w:rsid w:val="00810E4B"/>
    <w:rsid w:val="0081369E"/>
    <w:rsid w:val="00814BAA"/>
    <w:rsid w:val="00816F0C"/>
    <w:rsid w:val="0082101A"/>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92D"/>
    <w:rsid w:val="00883E41"/>
    <w:rsid w:val="0088426A"/>
    <w:rsid w:val="008852BA"/>
    <w:rsid w:val="00890108"/>
    <w:rsid w:val="00893877"/>
    <w:rsid w:val="0089532C"/>
    <w:rsid w:val="00896165"/>
    <w:rsid w:val="00896681"/>
    <w:rsid w:val="008A2749"/>
    <w:rsid w:val="008A3A90"/>
    <w:rsid w:val="008B06D4"/>
    <w:rsid w:val="008B4F20"/>
    <w:rsid w:val="008B68E7"/>
    <w:rsid w:val="008B7FFD"/>
    <w:rsid w:val="008C0607"/>
    <w:rsid w:val="008C0AC4"/>
    <w:rsid w:val="008C286A"/>
    <w:rsid w:val="008C2920"/>
    <w:rsid w:val="008C4307"/>
    <w:rsid w:val="008C4627"/>
    <w:rsid w:val="008D23DF"/>
    <w:rsid w:val="008D2AEB"/>
    <w:rsid w:val="008D73BF"/>
    <w:rsid w:val="008D7F09"/>
    <w:rsid w:val="008E00D5"/>
    <w:rsid w:val="008E5B64"/>
    <w:rsid w:val="008E7DAA"/>
    <w:rsid w:val="008F0094"/>
    <w:rsid w:val="008F03EF"/>
    <w:rsid w:val="008F340F"/>
    <w:rsid w:val="008F68C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87F"/>
    <w:rsid w:val="00970A69"/>
    <w:rsid w:val="0098155C"/>
    <w:rsid w:val="00981CCA"/>
    <w:rsid w:val="00983B77"/>
    <w:rsid w:val="00996053"/>
    <w:rsid w:val="00997E71"/>
    <w:rsid w:val="009A0B2F"/>
    <w:rsid w:val="009A1CF4"/>
    <w:rsid w:val="009A3384"/>
    <w:rsid w:val="009A37D7"/>
    <w:rsid w:val="009A4E17"/>
    <w:rsid w:val="009A6955"/>
    <w:rsid w:val="009B0697"/>
    <w:rsid w:val="009B1CB2"/>
    <w:rsid w:val="009B341C"/>
    <w:rsid w:val="009B5747"/>
    <w:rsid w:val="009B68BC"/>
    <w:rsid w:val="009C0B81"/>
    <w:rsid w:val="009C3182"/>
    <w:rsid w:val="009C5921"/>
    <w:rsid w:val="009D2C27"/>
    <w:rsid w:val="009D503E"/>
    <w:rsid w:val="009E2309"/>
    <w:rsid w:val="009E42B9"/>
    <w:rsid w:val="009E4E17"/>
    <w:rsid w:val="009E54B9"/>
    <w:rsid w:val="009F4C2E"/>
    <w:rsid w:val="00A014A3"/>
    <w:rsid w:val="00A027CC"/>
    <w:rsid w:val="00A03D0E"/>
    <w:rsid w:val="00A0412D"/>
    <w:rsid w:val="00A05863"/>
    <w:rsid w:val="00A15DF0"/>
    <w:rsid w:val="00A21211"/>
    <w:rsid w:val="00A26547"/>
    <w:rsid w:val="00A2662C"/>
    <w:rsid w:val="00A30F8A"/>
    <w:rsid w:val="00A33890"/>
    <w:rsid w:val="00A34E7F"/>
    <w:rsid w:val="00A429BB"/>
    <w:rsid w:val="00A46CD4"/>
    <w:rsid w:val="00A46F0A"/>
    <w:rsid w:val="00A46F25"/>
    <w:rsid w:val="00A47CC2"/>
    <w:rsid w:val="00A5021D"/>
    <w:rsid w:val="00A502BA"/>
    <w:rsid w:val="00A5778C"/>
    <w:rsid w:val="00A60146"/>
    <w:rsid w:val="00A601A9"/>
    <w:rsid w:val="00A60F6F"/>
    <w:rsid w:val="00A620DD"/>
    <w:rsid w:val="00A622C4"/>
    <w:rsid w:val="00A6283D"/>
    <w:rsid w:val="00A6370F"/>
    <w:rsid w:val="00A676FF"/>
    <w:rsid w:val="00A73EBA"/>
    <w:rsid w:val="00A754B4"/>
    <w:rsid w:val="00A76665"/>
    <w:rsid w:val="00A76749"/>
    <w:rsid w:val="00A807C1"/>
    <w:rsid w:val="00A82658"/>
    <w:rsid w:val="00A83374"/>
    <w:rsid w:val="00A913E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4725"/>
    <w:rsid w:val="00AE56C0"/>
    <w:rsid w:val="00AF121B"/>
    <w:rsid w:val="00AF133D"/>
    <w:rsid w:val="00AF3286"/>
    <w:rsid w:val="00AF6690"/>
    <w:rsid w:val="00AF7ACC"/>
    <w:rsid w:val="00B00914"/>
    <w:rsid w:val="00B02A8E"/>
    <w:rsid w:val="00B052EE"/>
    <w:rsid w:val="00B1081F"/>
    <w:rsid w:val="00B12812"/>
    <w:rsid w:val="00B2496B"/>
    <w:rsid w:val="00B27499"/>
    <w:rsid w:val="00B3010D"/>
    <w:rsid w:val="00B30A8F"/>
    <w:rsid w:val="00B34C49"/>
    <w:rsid w:val="00B35151"/>
    <w:rsid w:val="00B433F2"/>
    <w:rsid w:val="00B458E8"/>
    <w:rsid w:val="00B464D5"/>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32CA"/>
    <w:rsid w:val="00BF4D1F"/>
    <w:rsid w:val="00BF76BE"/>
    <w:rsid w:val="00C02A73"/>
    <w:rsid w:val="00C063D2"/>
    <w:rsid w:val="00C07FD9"/>
    <w:rsid w:val="00C10955"/>
    <w:rsid w:val="00C11C4D"/>
    <w:rsid w:val="00C1549E"/>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D9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3720"/>
    <w:rsid w:val="00CF5D31"/>
    <w:rsid w:val="00CF5F3B"/>
    <w:rsid w:val="00CF7733"/>
    <w:rsid w:val="00CF791A"/>
    <w:rsid w:val="00D00513"/>
    <w:rsid w:val="00D00D7D"/>
    <w:rsid w:val="00D030AE"/>
    <w:rsid w:val="00D0542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DF4"/>
    <w:rsid w:val="00D729DE"/>
    <w:rsid w:val="00D75B6A"/>
    <w:rsid w:val="00D778DF"/>
    <w:rsid w:val="00D82300"/>
    <w:rsid w:val="00D84BDA"/>
    <w:rsid w:val="00D8539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319"/>
    <w:rsid w:val="00DD35E1"/>
    <w:rsid w:val="00DD43EA"/>
    <w:rsid w:val="00DE6F44"/>
    <w:rsid w:val="00DF1B58"/>
    <w:rsid w:val="00E00898"/>
    <w:rsid w:val="00E009DA"/>
    <w:rsid w:val="00E037D9"/>
    <w:rsid w:val="00E03C0F"/>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A0"/>
    <w:rsid w:val="00E67A6E"/>
    <w:rsid w:val="00E70096"/>
    <w:rsid w:val="00E71B43"/>
    <w:rsid w:val="00E77F02"/>
    <w:rsid w:val="00E81612"/>
    <w:rsid w:val="00E82BD7"/>
    <w:rsid w:val="00E859E3"/>
    <w:rsid w:val="00E87D18"/>
    <w:rsid w:val="00E87D62"/>
    <w:rsid w:val="00E96756"/>
    <w:rsid w:val="00E97333"/>
    <w:rsid w:val="00EA486E"/>
    <w:rsid w:val="00EA4FA3"/>
    <w:rsid w:val="00EB001B"/>
    <w:rsid w:val="00EB3082"/>
    <w:rsid w:val="00EB6C33"/>
    <w:rsid w:val="00EC1DEA"/>
    <w:rsid w:val="00EC6F62"/>
    <w:rsid w:val="00ED2EA2"/>
    <w:rsid w:val="00ED6019"/>
    <w:rsid w:val="00ED6512"/>
    <w:rsid w:val="00ED6806"/>
    <w:rsid w:val="00ED7830"/>
    <w:rsid w:val="00EE2BFF"/>
    <w:rsid w:val="00EE3909"/>
    <w:rsid w:val="00EE5C23"/>
    <w:rsid w:val="00EF4205"/>
    <w:rsid w:val="00EF5939"/>
    <w:rsid w:val="00F01714"/>
    <w:rsid w:val="00F0258F"/>
    <w:rsid w:val="00F02D06"/>
    <w:rsid w:val="00F056E5"/>
    <w:rsid w:val="00F06FDD"/>
    <w:rsid w:val="00F10819"/>
    <w:rsid w:val="00F11219"/>
    <w:rsid w:val="00F12BFB"/>
    <w:rsid w:val="00F16F35"/>
    <w:rsid w:val="00F17559"/>
    <w:rsid w:val="00F17B74"/>
    <w:rsid w:val="00F2229D"/>
    <w:rsid w:val="00F25ABB"/>
    <w:rsid w:val="00F266F0"/>
    <w:rsid w:val="00F26F62"/>
    <w:rsid w:val="00F27963"/>
    <w:rsid w:val="00F30103"/>
    <w:rsid w:val="00F30446"/>
    <w:rsid w:val="00F304FC"/>
    <w:rsid w:val="00F4135D"/>
    <w:rsid w:val="00F41F1B"/>
    <w:rsid w:val="00F466FB"/>
    <w:rsid w:val="00F46BD9"/>
    <w:rsid w:val="00F56153"/>
    <w:rsid w:val="00F5734C"/>
    <w:rsid w:val="00F60BE0"/>
    <w:rsid w:val="00F6280E"/>
    <w:rsid w:val="00F666EC"/>
    <w:rsid w:val="00F7050A"/>
    <w:rsid w:val="00F75533"/>
    <w:rsid w:val="00F8036D"/>
    <w:rsid w:val="00F809DC"/>
    <w:rsid w:val="00F86EB0"/>
    <w:rsid w:val="00F94E55"/>
    <w:rsid w:val="00FA154B"/>
    <w:rsid w:val="00FA3811"/>
    <w:rsid w:val="00FA3B9F"/>
    <w:rsid w:val="00FA3F06"/>
    <w:rsid w:val="00FA4A26"/>
    <w:rsid w:val="00FA7084"/>
    <w:rsid w:val="00FA7BEF"/>
    <w:rsid w:val="00FB1105"/>
    <w:rsid w:val="00FB1929"/>
    <w:rsid w:val="00FB362F"/>
    <w:rsid w:val="00FB5FD9"/>
    <w:rsid w:val="00FB6713"/>
    <w:rsid w:val="00FB7FFE"/>
    <w:rsid w:val="00FD1398"/>
    <w:rsid w:val="00FD2AC3"/>
    <w:rsid w:val="00FD2FF4"/>
    <w:rsid w:val="00FD33AB"/>
    <w:rsid w:val="00FD3BA4"/>
    <w:rsid w:val="00FD4724"/>
    <w:rsid w:val="00FD4A68"/>
    <w:rsid w:val="00FD68ED"/>
    <w:rsid w:val="00FD7E00"/>
    <w:rsid w:val="00FE2824"/>
    <w:rsid w:val="00FE2EA5"/>
    <w:rsid w:val="00FE2F0E"/>
    <w:rsid w:val="00FE53F2"/>
    <w:rsid w:val="00FE661F"/>
    <w:rsid w:val="00FF0400"/>
    <w:rsid w:val="00FF35F6"/>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7BFD"/>
  <w15:docId w15:val="{546A70A8-CDD6-49B4-8F51-71D97792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460B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460B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460B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460B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645DC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45DC9"/>
    <w:rPr>
      <w:i/>
      <w:iCs/>
    </w:rPr>
  </w:style>
  <w:style w:type="paragraph" w:styleId="ListParagraph">
    <w:name w:val="List Paragraph"/>
    <w:basedOn w:val="Normal"/>
    <w:uiPriority w:val="34"/>
    <w:qFormat/>
    <w:rsid w:val="00125179"/>
    <w:pPr>
      <w:ind w:left="720"/>
      <w:contextualSpacing/>
    </w:pPr>
  </w:style>
  <w:style w:type="paragraph" w:styleId="Revision">
    <w:name w:val="Revision"/>
    <w:hidden/>
    <w:uiPriority w:val="99"/>
    <w:semiHidden/>
    <w:rsid w:val="00FB362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231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269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5"/>
    <w:rsid w:val="00055325"/>
    <w:rsid w:val="000D0208"/>
    <w:rsid w:val="002519E2"/>
    <w:rsid w:val="002E4C62"/>
    <w:rsid w:val="003C7C33"/>
    <w:rsid w:val="005E4164"/>
    <w:rsid w:val="00657385"/>
    <w:rsid w:val="00767925"/>
    <w:rsid w:val="007A0CC0"/>
    <w:rsid w:val="007E2E30"/>
    <w:rsid w:val="00822B23"/>
    <w:rsid w:val="008E4441"/>
    <w:rsid w:val="009A13FB"/>
    <w:rsid w:val="00A51A80"/>
    <w:rsid w:val="00D14548"/>
    <w:rsid w:val="00E67F8E"/>
    <w:rsid w:val="00ED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ED61730BA4CBCABA5E572FEB0D39B">
    <w:name w:val="66DED61730BA4CBCABA5E572FEB0D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EBDBFB-F34D-45AF-8BC7-8A0C08FD4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30</TotalTime>
  <Pages>1</Pages>
  <Words>4470</Words>
  <Characters>25485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Lab - Linux Review</vt:lpstr>
    </vt:vector>
  </TitlesOfParts>
  <Company>Cisco Systems, Inc.</Company>
  <LinksUpToDate>false</LinksUpToDate>
  <CharactersWithSpaces>29896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Linux Review</dc:title>
  <dc:subject/>
  <dc:creator>Sigiba, Abongile, (Ms) (s220251576)</dc:creator>
  <cp:keywords/>
  <dc:description>2020</dc:description>
  <cp:lastModifiedBy>Abongile Sigiba</cp:lastModifiedBy>
  <cp:revision>9</cp:revision>
  <cp:lastPrinted>2020-07-20T18:00:00Z</cp:lastPrinted>
  <dcterms:created xsi:type="dcterms:W3CDTF">2020-07-17T21:57:00Z</dcterms:created>
  <dcterms:modified xsi:type="dcterms:W3CDTF">2024-08-08T10:21:00Z</dcterms:modified>
</cp:coreProperties>
</file>